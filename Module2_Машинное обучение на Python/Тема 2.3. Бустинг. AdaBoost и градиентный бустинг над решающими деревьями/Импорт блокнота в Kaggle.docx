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E880" w14:textId="695195EF" w:rsidR="007F06EE" w:rsidRPr="007F06EE" w:rsidRDefault="007F06EE" w:rsidP="007F06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блокнота в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</w:p>
    <w:p w14:paraId="132DF576" w14:textId="10821BD0" w:rsidR="007F06EE" w:rsidRPr="007F06EE" w:rsidRDefault="007F06EE" w:rsidP="007F06E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6EE">
        <w:rPr>
          <w:rFonts w:ascii="Times New Roman" w:hAnsi="Times New Roman" w:cs="Times New Roman"/>
          <w:sz w:val="28"/>
          <w:szCs w:val="28"/>
          <w:lang w:val="en-US"/>
        </w:rPr>
        <w:t>File-&gt;Upload Notebook</w:t>
      </w:r>
    </w:p>
    <w:p w14:paraId="2851FCDB" w14:textId="77777777" w:rsidR="007F06EE" w:rsidRDefault="007F06EE" w:rsidP="007F06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E2291" wp14:editId="7260F9AD">
            <wp:extent cx="1491915" cy="208948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2483" r="74885" b="24981"/>
                    <a:stretch/>
                  </pic:blipFill>
                  <pic:spPr bwMode="auto">
                    <a:xfrm>
                      <a:off x="0" y="0"/>
                      <a:ext cx="1491967" cy="208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E911" w14:textId="775F72AD" w:rsidR="007F06EE" w:rsidRDefault="007F06EE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48E4" w14:textId="5842EDCD" w:rsidR="007F06EE" w:rsidRPr="007F06EE" w:rsidRDefault="007F06EE" w:rsidP="007F06E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6EE">
        <w:rPr>
          <w:rFonts w:ascii="Times New Roman" w:hAnsi="Times New Roman" w:cs="Times New Roman"/>
          <w:sz w:val="28"/>
          <w:szCs w:val="28"/>
          <w:lang w:val="en-US"/>
        </w:rPr>
        <w:t xml:space="preserve">Drag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06EE">
        <w:rPr>
          <w:rFonts w:ascii="Times New Roman" w:hAnsi="Times New Roman" w:cs="Times New Roman"/>
          <w:sz w:val="28"/>
          <w:szCs w:val="28"/>
          <w:lang w:val="en-US"/>
        </w:rPr>
        <w:t xml:space="preserve">nd drop </w:t>
      </w:r>
      <w:r w:rsidRPr="007F06EE"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4920D985" w14:textId="0C459C69" w:rsidR="007F06EE" w:rsidRDefault="007F06EE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E1A7F" w14:textId="322B2C54" w:rsidR="007F06EE" w:rsidRPr="00DC7E81" w:rsidRDefault="007F06EE" w:rsidP="00DC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06D7B" wp14:editId="03991490">
            <wp:extent cx="5939297" cy="198470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568" b="21023"/>
                    <a:stretch/>
                  </pic:blipFill>
                  <pic:spPr bwMode="auto">
                    <a:xfrm>
                      <a:off x="0" y="0"/>
                      <a:ext cx="5940425" cy="198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06EE" w:rsidRPr="00DC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565E"/>
    <w:multiLevelType w:val="hybridMultilevel"/>
    <w:tmpl w:val="8424F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B3781"/>
    <w:multiLevelType w:val="hybridMultilevel"/>
    <w:tmpl w:val="521E9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EE"/>
    <w:rsid w:val="00253479"/>
    <w:rsid w:val="00272455"/>
    <w:rsid w:val="007F06EE"/>
    <w:rsid w:val="00D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94A3"/>
  <w15:chartTrackingRefBased/>
  <w15:docId w15:val="{37FF725F-D8C6-4EDE-B19B-55240037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-s\OneDriv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Сахнюк</dc:creator>
  <cp:keywords/>
  <dc:description/>
  <cp:lastModifiedBy>Сахнюк Павел Анатольевич</cp:lastModifiedBy>
  <cp:revision>1</cp:revision>
  <dcterms:created xsi:type="dcterms:W3CDTF">2021-06-11T18:21:00Z</dcterms:created>
  <dcterms:modified xsi:type="dcterms:W3CDTF">2021-06-11T18:26:00Z</dcterms:modified>
</cp:coreProperties>
</file>