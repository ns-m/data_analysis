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A65AA" w14:textId="73851D2F" w:rsidR="00B4316F" w:rsidRDefault="00B4316F" w:rsidP="00B431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316F">
        <w:rPr>
          <w:rFonts w:ascii="Times New Roman" w:hAnsi="Times New Roman" w:cs="Times New Roman"/>
          <w:b/>
          <w:bCs/>
          <w:sz w:val="28"/>
          <w:szCs w:val="28"/>
        </w:rPr>
        <w:t>Справочник по BigQuery</w:t>
      </w:r>
    </w:p>
    <w:p w14:paraId="54BD91E1" w14:textId="07923DAF" w:rsidR="00B4316F" w:rsidRDefault="00B4316F" w:rsidP="00B4316F">
      <w:pPr>
        <w:spacing w:after="0" w:line="240" w:lineRule="auto"/>
        <w:jc w:val="center"/>
        <w:rPr>
          <w:b/>
          <w:bCs/>
        </w:rPr>
      </w:pPr>
    </w:p>
    <w:p w14:paraId="105506FE" w14:textId="5AAA6F51" w:rsidR="00B4316F" w:rsidRPr="00B4316F" w:rsidRDefault="00B4316F" w:rsidP="00B431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B4316F">
          <w:rPr>
            <w:rStyle w:val="a4"/>
            <w:rFonts w:ascii="Times New Roman" w:hAnsi="Times New Roman" w:cs="Times New Roman"/>
            <w:sz w:val="28"/>
            <w:szCs w:val="28"/>
          </w:rPr>
          <w:t>https://support.google.com/analytics/answer/4419694?hl=ru#zippy=%2C%D1%81%D0%BE%D0%B4%D0%B5%D1%80%D0%B6%D0%B0%D0%BD%D0%B8%D0%B5</w:t>
        </w:r>
      </w:hyperlink>
      <w:r w:rsidRPr="00B4316F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"/>
        <w:gridCol w:w="8983"/>
      </w:tblGrid>
      <w:tr w:rsidR="00B4316F" w:rsidRPr="00B4316F" w14:paraId="7236BEA5" w14:textId="77777777" w:rsidTr="00B4316F">
        <w:tc>
          <w:tcPr>
            <w:tcW w:w="0" w:type="auto"/>
            <w:hideMark/>
          </w:tcPr>
          <w:p w14:paraId="704AF0F7" w14:textId="4BFFE7F8" w:rsidR="00B4316F" w:rsidRPr="00B4316F" w:rsidRDefault="00B4316F" w:rsidP="00B4316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316F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BFB4C7C" wp14:editId="2EF6C568">
                  <wp:extent cx="236220" cy="23622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60B1524" w14:textId="77777777" w:rsidR="00B4316F" w:rsidRPr="00B4316F" w:rsidRDefault="00B4316F" w:rsidP="00B4316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31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Эта функция доступна только в Аналитике 360, входящей в Google Платформу для маркетинга.</w:t>
            </w:r>
            <w:r w:rsidRPr="00B431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br/>
              <w:t>Подробнее </w:t>
            </w:r>
            <w:hyperlink r:id="rId7" w:tgtFrame="_blank" w:history="1">
              <w:r w:rsidRPr="00B4316F">
                <w:rPr>
                  <w:rStyle w:val="a4"/>
                  <w:rFonts w:ascii="Times New Roman" w:hAnsi="Times New Roman" w:cs="Times New Roman"/>
                  <w:i/>
                  <w:iCs/>
                  <w:sz w:val="28"/>
                  <w:szCs w:val="28"/>
                </w:rPr>
                <w:t>о Google Платформе для маркетинга</w:t>
              </w:r>
            </w:hyperlink>
            <w:r w:rsidRPr="00B4316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…</w:t>
            </w:r>
          </w:p>
        </w:tc>
      </w:tr>
    </w:tbl>
    <w:p w14:paraId="318BF5C2" w14:textId="77777777" w:rsid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3CC577" w14:textId="632C3221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Эта статья содержит примеры составления запросов данных Google Analytics, экспортируемым в BigQuery. Опробовать эти запросы можно на специально созданном </w:t>
      </w:r>
      <w:hyperlink r:id="rId8" w:history="1">
        <w:r w:rsidRPr="00B4316F">
          <w:rPr>
            <w:rStyle w:val="a4"/>
            <w:rFonts w:ascii="Times New Roman" w:hAnsi="Times New Roman" w:cs="Times New Roman"/>
            <w:sz w:val="28"/>
            <w:szCs w:val="28"/>
          </w:rPr>
          <w:t>образце набора данных</w:t>
        </w:r>
      </w:hyperlink>
      <w:r w:rsidRPr="00B4316F">
        <w:rPr>
          <w:rFonts w:ascii="Times New Roman" w:hAnsi="Times New Roman" w:cs="Times New Roman"/>
          <w:sz w:val="28"/>
          <w:szCs w:val="28"/>
        </w:rPr>
        <w:t>.</w:t>
      </w:r>
    </w:p>
    <w:p w14:paraId="6B703414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i/>
          <w:iCs/>
          <w:sz w:val="28"/>
          <w:szCs w:val="28"/>
        </w:rPr>
        <w:t>Содержание</w:t>
      </w:r>
    </w:p>
    <w:p w14:paraId="4A8AD8E7" w14:textId="77777777" w:rsidR="00B4316F" w:rsidRPr="00B4316F" w:rsidRDefault="00B4316F" w:rsidP="00B4316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9" w:anchor="queryOptimization" w:history="1">
        <w:r w:rsidRPr="00B4316F">
          <w:rPr>
            <w:rStyle w:val="a4"/>
            <w:rFonts w:ascii="Times New Roman" w:hAnsi="Times New Roman" w:cs="Times New Roman"/>
            <w:sz w:val="28"/>
            <w:szCs w:val="28"/>
          </w:rPr>
          <w:t>Оптимизация запросов</w:t>
        </w:r>
      </w:hyperlink>
    </w:p>
    <w:p w14:paraId="4BAFF6A6" w14:textId="77777777" w:rsidR="00B4316F" w:rsidRPr="00B4316F" w:rsidRDefault="00B4316F" w:rsidP="00B4316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0" w:anchor="tips" w:history="1">
        <w:r w:rsidRPr="00B4316F">
          <w:rPr>
            <w:rStyle w:val="a4"/>
            <w:rFonts w:ascii="Times New Roman" w:hAnsi="Times New Roman" w:cs="Times New Roman"/>
            <w:sz w:val="28"/>
            <w:szCs w:val="28"/>
          </w:rPr>
          <w:t>Советы и рекомендации</w:t>
        </w:r>
      </w:hyperlink>
    </w:p>
    <w:p w14:paraId="38962B40" w14:textId="77777777" w:rsidR="00B4316F" w:rsidRPr="00B4316F" w:rsidRDefault="00B4316F" w:rsidP="00B4316F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1" w:anchor="sample" w:history="1">
        <w:r w:rsidRPr="00B4316F">
          <w:rPr>
            <w:rStyle w:val="a4"/>
            <w:rFonts w:ascii="Times New Roman" w:hAnsi="Times New Roman" w:cs="Times New Roman"/>
            <w:sz w:val="28"/>
            <w:szCs w:val="28"/>
          </w:rPr>
          <w:t>Использование образца набора данных</w:t>
        </w:r>
      </w:hyperlink>
    </w:p>
    <w:p w14:paraId="74061422" w14:textId="77777777" w:rsidR="00B4316F" w:rsidRPr="00B4316F" w:rsidRDefault="00B4316F" w:rsidP="00B4316F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2" w:anchor="standardsql" w:history="1">
        <w:r w:rsidRPr="00B4316F">
          <w:rPr>
            <w:rStyle w:val="a4"/>
            <w:rFonts w:ascii="Times New Roman" w:hAnsi="Times New Roman" w:cs="Times New Roman"/>
            <w:sz w:val="28"/>
            <w:szCs w:val="28"/>
          </w:rPr>
          <w:t>Использование стандартного SQL</w:t>
        </w:r>
      </w:hyperlink>
    </w:p>
    <w:p w14:paraId="283F4D0C" w14:textId="77777777" w:rsidR="00B4316F" w:rsidRPr="00B4316F" w:rsidRDefault="00B4316F" w:rsidP="00B4316F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3" w:anchor="multiple" w:history="1">
        <w:r w:rsidRPr="00B4316F">
          <w:rPr>
            <w:rStyle w:val="a4"/>
            <w:rFonts w:ascii="Times New Roman" w:hAnsi="Times New Roman" w:cs="Times New Roman"/>
            <w:sz w:val="28"/>
            <w:szCs w:val="28"/>
          </w:rPr>
          <w:t>Запрос нескольких таблиц</w:t>
        </w:r>
      </w:hyperlink>
    </w:p>
    <w:p w14:paraId="1F7B8008" w14:textId="77777777" w:rsidR="00B4316F" w:rsidRPr="00B4316F" w:rsidRDefault="00B4316F" w:rsidP="00B4316F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4" w:anchor="3days" w:history="1">
        <w:r w:rsidRPr="00B4316F">
          <w:rPr>
            <w:rStyle w:val="a4"/>
            <w:rFonts w:ascii="Times New Roman" w:hAnsi="Times New Roman" w:cs="Times New Roman"/>
            <w:sz w:val="28"/>
            <w:szCs w:val="28"/>
          </w:rPr>
          <w:t>Данные за 3 дня</w:t>
        </w:r>
      </w:hyperlink>
    </w:p>
    <w:p w14:paraId="5FEB6EFF" w14:textId="77777777" w:rsidR="00B4316F" w:rsidRPr="00B4316F" w:rsidRDefault="00B4316F" w:rsidP="00B4316F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5" w:anchor="1095days" w:history="1">
        <w:r w:rsidRPr="00B4316F">
          <w:rPr>
            <w:rStyle w:val="a4"/>
            <w:rFonts w:ascii="Times New Roman" w:hAnsi="Times New Roman" w:cs="Times New Roman"/>
            <w:sz w:val="28"/>
            <w:szCs w:val="28"/>
          </w:rPr>
          <w:t>Данные за последние 1095 дней</w:t>
        </w:r>
      </w:hyperlink>
    </w:p>
    <w:p w14:paraId="660E2066" w14:textId="77777777" w:rsidR="00B4316F" w:rsidRPr="00B4316F" w:rsidRDefault="00B4316F" w:rsidP="00B4316F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6" w:anchor="36months" w:history="1">
        <w:r w:rsidRPr="00B4316F">
          <w:rPr>
            <w:rStyle w:val="a4"/>
            <w:rFonts w:ascii="Times New Roman" w:hAnsi="Times New Roman" w:cs="Times New Roman"/>
            <w:sz w:val="28"/>
            <w:szCs w:val="28"/>
          </w:rPr>
          <w:t>Данные за последние 36 месяцев</w:t>
        </w:r>
      </w:hyperlink>
    </w:p>
    <w:p w14:paraId="46FDDB3F" w14:textId="77777777" w:rsidR="00B4316F" w:rsidRPr="00B4316F" w:rsidRDefault="00B4316F" w:rsidP="00B4316F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7" w:anchor="3years" w:history="1">
        <w:r w:rsidRPr="00B4316F">
          <w:rPr>
            <w:rStyle w:val="a4"/>
            <w:rFonts w:ascii="Times New Roman" w:hAnsi="Times New Roman" w:cs="Times New Roman"/>
            <w:sz w:val="28"/>
            <w:szCs w:val="28"/>
          </w:rPr>
          <w:t>Данные за последние 3 года</w:t>
        </w:r>
      </w:hyperlink>
    </w:p>
    <w:p w14:paraId="13D0D2D6" w14:textId="77777777" w:rsidR="00B4316F" w:rsidRPr="00B4316F" w:rsidRDefault="00B4316F" w:rsidP="00B4316F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8" w:anchor="specific" w:history="1">
        <w:r w:rsidRPr="00B4316F">
          <w:rPr>
            <w:rStyle w:val="a4"/>
            <w:rFonts w:ascii="Times New Roman" w:hAnsi="Times New Roman" w:cs="Times New Roman"/>
            <w:sz w:val="28"/>
            <w:szCs w:val="28"/>
          </w:rPr>
          <w:t>Данные за указанный период</w:t>
        </w:r>
      </w:hyperlink>
    </w:p>
    <w:p w14:paraId="4D351224" w14:textId="77777777" w:rsidR="00B4316F" w:rsidRPr="00B4316F" w:rsidRDefault="00B4316F" w:rsidP="00B4316F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9" w:anchor="3yearsplus" w:history="1">
        <w:r w:rsidRPr="00B4316F">
          <w:rPr>
            <w:rStyle w:val="a4"/>
            <w:rFonts w:ascii="Times New Roman" w:hAnsi="Times New Roman" w:cs="Times New Roman"/>
            <w:sz w:val="28"/>
            <w:szCs w:val="28"/>
          </w:rPr>
          <w:t>Данные за последние 3 года и текущий день</w:t>
        </w:r>
      </w:hyperlink>
    </w:p>
    <w:p w14:paraId="0805C3FA" w14:textId="77777777" w:rsidR="00B4316F" w:rsidRPr="00B4316F" w:rsidRDefault="00B4316F" w:rsidP="00B4316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20" w:anchor="basicQueryExamples" w:history="1">
        <w:r w:rsidRPr="00B4316F">
          <w:rPr>
            <w:rStyle w:val="a4"/>
            <w:rFonts w:ascii="Times New Roman" w:hAnsi="Times New Roman" w:cs="Times New Roman"/>
            <w:sz w:val="28"/>
            <w:szCs w:val="28"/>
          </w:rPr>
          <w:t>Простые запросы: примеры</w:t>
        </w:r>
      </w:hyperlink>
    </w:p>
    <w:p w14:paraId="603BF994" w14:textId="77777777" w:rsidR="00B4316F" w:rsidRPr="00B4316F" w:rsidRDefault="00B4316F" w:rsidP="00B4316F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21" w:anchor="query1_TotalMetricPerDimension" w:history="1">
        <w:r w:rsidRPr="00B4316F">
          <w:rPr>
            <w:rStyle w:val="a4"/>
            <w:rFonts w:ascii="Times New Roman" w:hAnsi="Times New Roman" w:cs="Times New Roman"/>
            <w:sz w:val="28"/>
            <w:szCs w:val="28"/>
          </w:rPr>
          <w:t>Суммарный </w:t>
        </w:r>
        <w:r w:rsidRPr="00B4316F">
          <w:rPr>
            <w:rStyle w:val="a4"/>
            <w:rFonts w:ascii="Times New Roman" w:hAnsi="Times New Roman" w:cs="Times New Roman"/>
            <w:i/>
            <w:iCs/>
            <w:sz w:val="28"/>
            <w:szCs w:val="28"/>
          </w:rPr>
          <w:t>[показатель]</w:t>
        </w:r>
        <w:r w:rsidRPr="00B4316F">
          <w:rPr>
            <w:rStyle w:val="a4"/>
            <w:rFonts w:ascii="Times New Roman" w:hAnsi="Times New Roman" w:cs="Times New Roman"/>
            <w:sz w:val="28"/>
            <w:szCs w:val="28"/>
          </w:rPr>
          <w:t> на </w:t>
        </w:r>
        <w:r w:rsidRPr="00B4316F">
          <w:rPr>
            <w:rStyle w:val="a4"/>
            <w:rFonts w:ascii="Times New Roman" w:hAnsi="Times New Roman" w:cs="Times New Roman"/>
            <w:i/>
            <w:iCs/>
            <w:sz w:val="28"/>
            <w:szCs w:val="28"/>
          </w:rPr>
          <w:t>[параметр]</w:t>
        </w:r>
      </w:hyperlink>
    </w:p>
    <w:p w14:paraId="77E27F99" w14:textId="77777777" w:rsidR="00B4316F" w:rsidRPr="00B4316F" w:rsidRDefault="00B4316F" w:rsidP="00B4316F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22" w:anchor="query2_AvgBounceRatePerDimension" w:history="1">
        <w:r w:rsidRPr="00B4316F">
          <w:rPr>
            <w:rStyle w:val="a4"/>
            <w:rFonts w:ascii="Times New Roman" w:hAnsi="Times New Roman" w:cs="Times New Roman"/>
            <w:sz w:val="28"/>
            <w:szCs w:val="28"/>
          </w:rPr>
          <w:t>Средний показатель отказов на </w:t>
        </w:r>
        <w:r w:rsidRPr="00B4316F">
          <w:rPr>
            <w:rStyle w:val="a4"/>
            <w:rFonts w:ascii="Times New Roman" w:hAnsi="Times New Roman" w:cs="Times New Roman"/>
            <w:i/>
            <w:iCs/>
            <w:sz w:val="28"/>
            <w:szCs w:val="28"/>
          </w:rPr>
          <w:t>[параметр]</w:t>
        </w:r>
      </w:hyperlink>
    </w:p>
    <w:p w14:paraId="474612CF" w14:textId="77777777" w:rsidR="00B4316F" w:rsidRPr="00B4316F" w:rsidRDefault="00B4316F" w:rsidP="00B4316F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23" w:anchor="query3_AvgNumOfProductPageviewsForPurchasers" w:history="1">
        <w:r w:rsidRPr="00B4316F">
          <w:rPr>
            <w:rStyle w:val="a4"/>
            <w:rFonts w:ascii="Times New Roman" w:hAnsi="Times New Roman" w:cs="Times New Roman"/>
            <w:sz w:val="28"/>
            <w:szCs w:val="28"/>
          </w:rPr>
          <w:t>Среднее количество просмотров страниц отдельных товаров по типу пользователей</w:t>
        </w:r>
      </w:hyperlink>
    </w:p>
    <w:p w14:paraId="664C5D59" w14:textId="77777777" w:rsidR="00B4316F" w:rsidRPr="00B4316F" w:rsidRDefault="00B4316F" w:rsidP="00B4316F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24" w:anchor="query4_AvgNumOfTransPerPurchaser" w:history="1">
        <w:r w:rsidRPr="00B4316F">
          <w:rPr>
            <w:rStyle w:val="a4"/>
            <w:rFonts w:ascii="Times New Roman" w:hAnsi="Times New Roman" w:cs="Times New Roman"/>
            <w:sz w:val="28"/>
            <w:szCs w:val="28"/>
          </w:rPr>
          <w:t>Среднее число транзакций на покупателя</w:t>
        </w:r>
      </w:hyperlink>
    </w:p>
    <w:p w14:paraId="1AA60A7B" w14:textId="77777777" w:rsidR="00B4316F" w:rsidRPr="00B4316F" w:rsidRDefault="00B4316F" w:rsidP="00B4316F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25" w:anchor="query5_AvgAmountOfMoneySpentPerVisit" w:history="1">
        <w:r w:rsidRPr="00B4316F">
          <w:rPr>
            <w:rStyle w:val="a4"/>
            <w:rFonts w:ascii="Times New Roman" w:hAnsi="Times New Roman" w:cs="Times New Roman"/>
            <w:sz w:val="28"/>
            <w:szCs w:val="28"/>
          </w:rPr>
          <w:t>Средняя сумма расходов за сеанс</w:t>
        </w:r>
      </w:hyperlink>
    </w:p>
    <w:p w14:paraId="6EECE0C8" w14:textId="77777777" w:rsidR="00B4316F" w:rsidRPr="00B4316F" w:rsidRDefault="00B4316F" w:rsidP="00B4316F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26" w:anchor="query6_SequenceOfHits" w:history="1">
        <w:r w:rsidRPr="00B4316F">
          <w:rPr>
            <w:rStyle w:val="a4"/>
            <w:rFonts w:ascii="Times New Roman" w:hAnsi="Times New Roman" w:cs="Times New Roman"/>
            <w:sz w:val="28"/>
            <w:szCs w:val="28"/>
          </w:rPr>
          <w:t>Последовательность обращений</w:t>
        </w:r>
      </w:hyperlink>
    </w:p>
    <w:p w14:paraId="1078392B" w14:textId="77777777" w:rsidR="00B4316F" w:rsidRPr="00B4316F" w:rsidRDefault="00B4316F" w:rsidP="00B4316F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27" w:anchor="query7_MultipleCDs" w:history="1">
        <w:r w:rsidRPr="00B4316F">
          <w:rPr>
            <w:rStyle w:val="a4"/>
            <w:rFonts w:ascii="Times New Roman" w:hAnsi="Times New Roman" w:cs="Times New Roman"/>
            <w:sz w:val="28"/>
            <w:szCs w:val="28"/>
          </w:rPr>
          <w:t>Несколько специальных параметров на уровне обращений или сеансов</w:t>
        </w:r>
      </w:hyperlink>
    </w:p>
    <w:p w14:paraId="6F35D84C" w14:textId="77777777" w:rsidR="00B4316F" w:rsidRPr="00B4316F" w:rsidRDefault="00B4316F" w:rsidP="00B4316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28" w:anchor="advancedQueryExamples" w:history="1">
        <w:r w:rsidRPr="00B4316F">
          <w:rPr>
            <w:rStyle w:val="a4"/>
            <w:rFonts w:ascii="Times New Roman" w:hAnsi="Times New Roman" w:cs="Times New Roman"/>
            <w:sz w:val="28"/>
            <w:szCs w:val="28"/>
          </w:rPr>
          <w:t>Сложные запросы: примеры</w:t>
        </w:r>
      </w:hyperlink>
    </w:p>
    <w:p w14:paraId="7FB7C5DB" w14:textId="77777777" w:rsidR="00B4316F" w:rsidRPr="00B4316F" w:rsidRDefault="00B4316F" w:rsidP="00B4316F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29" w:anchor="query7_ProductsPurchasedByCustomersWhoPurchasedProductA" w:history="1">
        <w:r w:rsidRPr="00B4316F">
          <w:rPr>
            <w:rStyle w:val="a4"/>
            <w:rFonts w:ascii="Times New Roman" w:hAnsi="Times New Roman" w:cs="Times New Roman"/>
            <w:sz w:val="28"/>
            <w:szCs w:val="28"/>
          </w:rPr>
          <w:t>Товары, приобретенные пользователями, также купившими товар А (обычная электронная торговля)</w:t>
        </w:r>
      </w:hyperlink>
    </w:p>
    <w:p w14:paraId="482E5247" w14:textId="77777777" w:rsidR="00B4316F" w:rsidRPr="00B4316F" w:rsidRDefault="00B4316F" w:rsidP="00B4316F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30" w:anchor="query7A_ProductsPurchasedByCustomersWhoPurchasedProductA" w:history="1">
        <w:r w:rsidRPr="00B4316F">
          <w:rPr>
            <w:rStyle w:val="a4"/>
            <w:rFonts w:ascii="Times New Roman" w:hAnsi="Times New Roman" w:cs="Times New Roman"/>
            <w:sz w:val="28"/>
            <w:szCs w:val="28"/>
          </w:rPr>
          <w:t>Товары, приобретенные пользователями, также купившими товар А (расширенная электронная торговля)</w:t>
        </w:r>
      </w:hyperlink>
    </w:p>
    <w:p w14:paraId="3417410A" w14:textId="77777777" w:rsidR="00B4316F" w:rsidRPr="00B4316F" w:rsidRDefault="00B4316F" w:rsidP="00B4316F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31" w:anchor="query8_AvgNumOfUserInteractionsBeforePurchase" w:history="1">
        <w:r w:rsidRPr="00B4316F">
          <w:rPr>
            <w:rStyle w:val="a4"/>
            <w:rFonts w:ascii="Times New Roman" w:hAnsi="Times New Roman" w:cs="Times New Roman"/>
            <w:sz w:val="28"/>
            <w:szCs w:val="28"/>
          </w:rPr>
          <w:t>Среднее количество взаимодействий пользователя перед покупкой</w:t>
        </w:r>
      </w:hyperlink>
    </w:p>
    <w:p w14:paraId="7B26EEE7" w14:textId="77777777" w:rsidR="00B4316F" w:rsidRPr="00B4316F" w:rsidRDefault="00B4316F" w:rsidP="00B4316F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32" w:anchor="query9_PctOfStockSoldPerProduct" w:history="1">
        <w:r w:rsidRPr="00B4316F">
          <w:rPr>
            <w:rStyle w:val="a4"/>
            <w:rFonts w:ascii="Times New Roman" w:hAnsi="Times New Roman" w:cs="Times New Roman"/>
            <w:sz w:val="28"/>
            <w:szCs w:val="28"/>
          </w:rPr>
          <w:t>Процент проданных запасов товара</w:t>
        </w:r>
      </w:hyperlink>
    </w:p>
    <w:p w14:paraId="1FA7FEB1" w14:textId="77777777" w:rsidR="00B4316F" w:rsidRPr="00B4316F" w:rsidRDefault="00B4316F" w:rsidP="00B4316F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33" w:anchor="query10_ProfitabilityOfEachProduct" w:history="1">
        <w:r w:rsidRPr="00B4316F">
          <w:rPr>
            <w:rStyle w:val="a4"/>
            <w:rFonts w:ascii="Times New Roman" w:hAnsi="Times New Roman" w:cs="Times New Roman"/>
            <w:sz w:val="28"/>
            <w:szCs w:val="28"/>
          </w:rPr>
          <w:t>Прибыльность каждого товара</w:t>
        </w:r>
      </w:hyperlink>
    </w:p>
    <w:p w14:paraId="0AE2A000" w14:textId="77777777" w:rsidR="00B4316F" w:rsidRPr="00B4316F" w:rsidRDefault="00B4316F" w:rsidP="00B4316F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34" w:anchor="query11_RealProfitabilityOfEachProduct" w:history="1">
        <w:r w:rsidRPr="00B4316F">
          <w:rPr>
            <w:rStyle w:val="a4"/>
            <w:rFonts w:ascii="Times New Roman" w:hAnsi="Times New Roman" w:cs="Times New Roman"/>
            <w:sz w:val="28"/>
            <w:szCs w:val="28"/>
          </w:rPr>
          <w:t>Фактическая прибыльность каждого товара</w:t>
        </w:r>
      </w:hyperlink>
    </w:p>
    <w:p w14:paraId="338E22BC" w14:textId="77777777" w:rsid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20CF5B" w14:textId="615FCED1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lastRenderedPageBreak/>
        <w:t>Оптимизация запросов</w:t>
      </w:r>
    </w:p>
    <w:p w14:paraId="0CBFA81C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Каждый запрос учитывается при расчете объема обработанных данных. Если выбрано слишком много полей, повышается количество обрабатываемых данных. В результате чрезмерно растет их суммарный объем. Оптимизируя запросы, вы можете эффективно использовать месячную норму обработки данных.</w:t>
      </w:r>
    </w:p>
    <w:p w14:paraId="2FA0E9AE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35" w:history="1">
        <w:r w:rsidRPr="00B4316F">
          <w:rPr>
            <w:rStyle w:val="a4"/>
            <w:rFonts w:ascii="Times New Roman" w:hAnsi="Times New Roman" w:cs="Times New Roman"/>
            <w:sz w:val="28"/>
            <w:szCs w:val="28"/>
          </w:rPr>
          <w:t>Подробнее о ценах...</w:t>
        </w:r>
      </w:hyperlink>
    </w:p>
    <w:p w14:paraId="4B3171D5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Выбирайте только то, что вам нужно</w:t>
      </w:r>
    </w:p>
    <w:p w14:paraId="42E8C601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Формулируя запрос, выбирайте только релевантные поля в операторе SELECT. Это позволит сократить объем данных и время на обработку запроса.</w:t>
      </w:r>
    </w:p>
    <w:p w14:paraId="7700F518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Пример: избегайте использования подстановочных знаков.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5"/>
      </w:tblGrid>
      <w:tr w:rsidR="00B4316F" w:rsidRPr="00B4316F" w14:paraId="538605CB" w14:textId="77777777" w:rsidTr="00B4316F">
        <w:trPr>
          <w:tblHeader/>
        </w:trPr>
        <w:tc>
          <w:tcPr>
            <w:tcW w:w="0" w:type="auto"/>
            <w:shd w:val="clear" w:color="auto" w:fill="F1F3F4"/>
            <w:vAlign w:val="bottom"/>
            <w:hideMark/>
          </w:tcPr>
          <w:p w14:paraId="7AC786A9" w14:textId="77777777" w:rsidR="00B4316F" w:rsidRPr="00B4316F" w:rsidRDefault="00B4316F" w:rsidP="00B4316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1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Неудачный вариант: использование подстановочного знака</w:t>
            </w:r>
          </w:p>
        </w:tc>
      </w:tr>
      <w:tr w:rsidR="00B4316F" w:rsidRPr="00B4316F" w14:paraId="26CACCC1" w14:textId="77777777" w:rsidTr="00B4316F">
        <w:tc>
          <w:tcPr>
            <w:tcW w:w="0" w:type="auto"/>
            <w:shd w:val="clear" w:color="auto" w:fill="F8F9FA"/>
            <w:hideMark/>
          </w:tcPr>
          <w:p w14:paraId="57991516" w14:textId="77777777" w:rsidR="00B4316F" w:rsidRPr="00B4316F" w:rsidRDefault="00B4316F" w:rsidP="00B4316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316F">
              <w:rPr>
                <w:rFonts w:ascii="Times New Roman" w:hAnsi="Times New Roman" w:cs="Times New Roman"/>
                <w:sz w:val="28"/>
                <w:szCs w:val="28"/>
              </w:rPr>
              <w:t>SELECT *</w:t>
            </w:r>
            <w:r w:rsidRPr="00B4316F">
              <w:rPr>
                <w:rFonts w:ascii="Times New Roman" w:hAnsi="Times New Roman" w:cs="Times New Roman"/>
                <w:sz w:val="28"/>
                <w:szCs w:val="28"/>
              </w:rPr>
              <w:br/>
              <w:t>FROM [</w:t>
            </w:r>
            <w:proofErr w:type="spellStart"/>
            <w:r w:rsidRPr="00B4316F"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  <w:proofErr w:type="spellEnd"/>
            <w:r w:rsidRPr="00B431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316F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B4316F">
              <w:rPr>
                <w:rFonts w:ascii="Times New Roman" w:hAnsi="Times New Roman" w:cs="Times New Roman"/>
                <w:sz w:val="28"/>
                <w:szCs w:val="28"/>
              </w:rPr>
              <w:t>];</w:t>
            </w:r>
          </w:p>
        </w:tc>
      </w:tr>
    </w:tbl>
    <w:p w14:paraId="4D1DC0D5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B4316F" w:rsidRPr="00B4316F" w14:paraId="659545C7" w14:textId="77777777" w:rsidTr="00B4316F">
        <w:trPr>
          <w:tblHeader/>
        </w:trPr>
        <w:tc>
          <w:tcPr>
            <w:tcW w:w="0" w:type="auto"/>
            <w:shd w:val="clear" w:color="auto" w:fill="F1F3F4"/>
            <w:vAlign w:val="bottom"/>
            <w:hideMark/>
          </w:tcPr>
          <w:p w14:paraId="097B987A" w14:textId="77777777" w:rsidR="00B4316F" w:rsidRPr="00B4316F" w:rsidRDefault="00B4316F" w:rsidP="00B4316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1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Удачный вариант: использование названий полей во избежание ненужной обработки</w:t>
            </w:r>
          </w:p>
        </w:tc>
      </w:tr>
      <w:tr w:rsidR="00B4316F" w:rsidRPr="00B4316F" w14:paraId="426F19CE" w14:textId="77777777" w:rsidTr="00B4316F">
        <w:tc>
          <w:tcPr>
            <w:tcW w:w="0" w:type="auto"/>
            <w:shd w:val="clear" w:color="auto" w:fill="F8F9FA"/>
            <w:hideMark/>
          </w:tcPr>
          <w:p w14:paraId="2AA2CBBF" w14:textId="77777777" w:rsidR="00B4316F" w:rsidRPr="00B4316F" w:rsidRDefault="00B4316F" w:rsidP="00B4316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 field1, field2</w:t>
            </w:r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FROM [table name];</w:t>
            </w:r>
          </w:p>
        </w:tc>
      </w:tr>
    </w:tbl>
    <w:p w14:paraId="3B3DCF40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Разрешите кеширование</w:t>
      </w:r>
    </w:p>
    <w:p w14:paraId="4D4494CE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По возможности избегайте использования функций в качестве полей. Функции (такие как NOW() или TODAY()) возвращают переменные результаты, что препятствует кешированию запросов, ускоряющему их обработку. Вместо этого указывайте точные значения времени и даты.</w:t>
      </w:r>
    </w:p>
    <w:p w14:paraId="5B0D7269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proofErr w:type="spellStart"/>
      <w:r w:rsidRPr="00B4316F">
        <w:rPr>
          <w:rFonts w:ascii="Times New Roman" w:hAnsi="Times New Roman" w:cs="Times New Roman"/>
          <w:sz w:val="28"/>
          <w:szCs w:val="28"/>
        </w:rPr>
        <w:t>кешированные</w:t>
      </w:r>
      <w:proofErr w:type="spellEnd"/>
      <w:r w:rsidRPr="00B4316F">
        <w:rPr>
          <w:rFonts w:ascii="Times New Roman" w:hAnsi="Times New Roman" w:cs="Times New Roman"/>
          <w:sz w:val="28"/>
          <w:szCs w:val="28"/>
        </w:rPr>
        <w:t xml:space="preserve"> результаты не поддерживаются для запросов к нескольким таблицам с использованием подстановочного знака, даже если установлен флажок "Использовать </w:t>
      </w:r>
      <w:proofErr w:type="spellStart"/>
      <w:r w:rsidRPr="00B4316F">
        <w:rPr>
          <w:rFonts w:ascii="Times New Roman" w:hAnsi="Times New Roman" w:cs="Times New Roman"/>
          <w:sz w:val="28"/>
          <w:szCs w:val="28"/>
        </w:rPr>
        <w:t>кешированные</w:t>
      </w:r>
      <w:proofErr w:type="spellEnd"/>
      <w:r w:rsidRPr="00B4316F">
        <w:rPr>
          <w:rFonts w:ascii="Times New Roman" w:hAnsi="Times New Roman" w:cs="Times New Roman"/>
          <w:sz w:val="28"/>
          <w:szCs w:val="28"/>
        </w:rPr>
        <w:t xml:space="preserve"> результаты". Если вы выполняете один и тот же запрос с подстановочными знаками несколько раз, оплата взимается за каждый запрос. </w:t>
      </w:r>
      <w:hyperlink r:id="rId36" w:history="1">
        <w:r w:rsidRPr="00B4316F">
          <w:rPr>
            <w:rStyle w:val="a4"/>
            <w:rFonts w:ascii="Times New Roman" w:hAnsi="Times New Roman" w:cs="Times New Roman"/>
            <w:sz w:val="28"/>
            <w:szCs w:val="28"/>
          </w:rPr>
          <w:t>Подробнее…</w:t>
        </w:r>
      </w:hyperlink>
    </w:p>
    <w:p w14:paraId="2DEAFC3D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Используйте промежуточные таблицы для часто используемых подзапросов</w:t>
      </w:r>
    </w:p>
    <w:p w14:paraId="2ADB7EB0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 xml:space="preserve">Если определенный запрос часто используется в качестве подзапроса, его можно сохранить в качестве промежуточной таблицы, нажав Save </w:t>
      </w:r>
      <w:proofErr w:type="spellStart"/>
      <w:r w:rsidRPr="00B4316F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43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16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B4316F">
        <w:rPr>
          <w:rFonts w:ascii="Times New Roman" w:hAnsi="Times New Roman" w:cs="Times New Roman"/>
          <w:sz w:val="28"/>
          <w:szCs w:val="28"/>
        </w:rPr>
        <w:t xml:space="preserve"> (Сохранить в таблицу) над результатами запроса. Затем на эту таблицу можно ссылаться в разделе FROM запроса, что позволит уменьшить как объем данных, так и время на их обработку.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9"/>
      </w:tblGrid>
      <w:tr w:rsidR="00B4316F" w:rsidRPr="00B4316F" w14:paraId="7B8D7161" w14:textId="77777777" w:rsidTr="00B4316F">
        <w:trPr>
          <w:tblHeader/>
        </w:trPr>
        <w:tc>
          <w:tcPr>
            <w:tcW w:w="0" w:type="auto"/>
            <w:shd w:val="clear" w:color="auto" w:fill="F1F3F4"/>
            <w:vAlign w:val="bottom"/>
            <w:hideMark/>
          </w:tcPr>
          <w:p w14:paraId="4197E733" w14:textId="77777777" w:rsidR="00B4316F" w:rsidRPr="00B4316F" w:rsidRDefault="00B4316F" w:rsidP="00B4316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1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Использование промежуточной таблицы</w:t>
            </w:r>
          </w:p>
        </w:tc>
      </w:tr>
      <w:tr w:rsidR="00B4316F" w:rsidRPr="00B4316F" w14:paraId="4936F00E" w14:textId="77777777" w:rsidTr="00B4316F">
        <w:tc>
          <w:tcPr>
            <w:tcW w:w="0" w:type="auto"/>
            <w:shd w:val="clear" w:color="auto" w:fill="F8F9FA"/>
            <w:hideMark/>
          </w:tcPr>
          <w:p w14:paraId="7C439EFB" w14:textId="77777777" w:rsidR="00B4316F" w:rsidRPr="00B4316F" w:rsidRDefault="00B4316F" w:rsidP="00B4316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 field1, field2</w:t>
            </w:r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FROM [Dataset </w:t>
            </w:r>
            <w:proofErr w:type="spellStart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name.table</w:t>
            </w:r>
            <w:proofErr w:type="spellEnd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name];</w:t>
            </w:r>
          </w:p>
        </w:tc>
      </w:tr>
    </w:tbl>
    <w:p w14:paraId="5BA42014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Отладка запросов</w:t>
      </w:r>
    </w:p>
    <w:p w14:paraId="426F74AF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 xml:space="preserve">BigQuery отлаживает код по мере его составления. В окне кода данные отладки выводятся непосредственно под запросом. Отладку можно также осуществлять в API при использовании флага </w:t>
      </w:r>
      <w:proofErr w:type="spellStart"/>
      <w:r w:rsidRPr="00B4316F">
        <w:rPr>
          <w:rFonts w:ascii="Times New Roman" w:hAnsi="Times New Roman" w:cs="Times New Roman"/>
          <w:sz w:val="28"/>
          <w:szCs w:val="28"/>
        </w:rPr>
        <w:t>dryRun</w:t>
      </w:r>
      <w:proofErr w:type="spellEnd"/>
      <w:r w:rsidRPr="00B4316F">
        <w:rPr>
          <w:rFonts w:ascii="Times New Roman" w:hAnsi="Times New Roman" w:cs="Times New Roman"/>
          <w:sz w:val="28"/>
          <w:szCs w:val="28"/>
        </w:rPr>
        <w:t>.</w:t>
      </w:r>
    </w:p>
    <w:p w14:paraId="48DC3A1C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 xml:space="preserve">Допустимым запросам соответствует зеленый индикатор, нажав на который можно узнать объем обработанных данных. Это позволяет оптимизировать </w:t>
      </w:r>
      <w:r w:rsidRPr="00B4316F">
        <w:rPr>
          <w:rFonts w:ascii="Times New Roman" w:hAnsi="Times New Roman" w:cs="Times New Roman"/>
          <w:sz w:val="28"/>
          <w:szCs w:val="28"/>
        </w:rPr>
        <w:lastRenderedPageBreak/>
        <w:t>данные до выполнения запроса, так что вы можете избежать ненужной обработки данных.</w:t>
      </w:r>
    </w:p>
    <w:p w14:paraId="43AE2A86" w14:textId="457E0ECF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B20199" wp14:editId="316331E6">
            <wp:extent cx="5940425" cy="1647825"/>
            <wp:effectExtent l="0" t="0" r="3175" b="9525"/>
            <wp:docPr id="5" name="Рисунок 5" descr="Query Debugging - 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Query Debugging - Success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2352B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 </w:t>
      </w:r>
    </w:p>
    <w:p w14:paraId="68DE67F8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Недопустимым запросам соответствует красный индикатор, нажав на который можно просмотреть информацию об ошибке, а также найти строку и столбец, где она возникла. Приведенный ниже пример содержит пустой оператор GROUP BY, который вызвал ошибку.</w:t>
      </w:r>
    </w:p>
    <w:p w14:paraId="37477B86" w14:textId="16C9F99E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F4082C" wp14:editId="53845551">
            <wp:extent cx="5940425" cy="1658620"/>
            <wp:effectExtent l="0" t="0" r="3175" b="0"/>
            <wp:docPr id="4" name="Рисунок 4" descr="Query Debugging -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Query Debugging - Error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A82C5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 </w:t>
      </w:r>
    </w:p>
    <w:p w14:paraId="47579728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Советы и рекомендации</w:t>
      </w:r>
    </w:p>
    <w:p w14:paraId="064EC056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Использование образца набора данных</w:t>
      </w:r>
    </w:p>
    <w:p w14:paraId="16355ED0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В приведенных ниже примерах используется </w:t>
      </w:r>
      <w:hyperlink r:id="rId39" w:history="1">
        <w:r w:rsidRPr="00B4316F">
          <w:rPr>
            <w:rStyle w:val="a4"/>
            <w:rFonts w:ascii="Times New Roman" w:hAnsi="Times New Roman" w:cs="Times New Roman"/>
            <w:sz w:val="28"/>
            <w:szCs w:val="28"/>
          </w:rPr>
          <w:t>образец набора данных Google Analytics</w:t>
        </w:r>
      </w:hyperlink>
      <w:r w:rsidRPr="00B4316F">
        <w:rPr>
          <w:rFonts w:ascii="Times New Roman" w:hAnsi="Times New Roman" w:cs="Times New Roman"/>
          <w:sz w:val="28"/>
          <w:szCs w:val="28"/>
        </w:rPr>
        <w:t>.</w:t>
      </w:r>
    </w:p>
    <w:p w14:paraId="1883148D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Чтобы использовать запрос для собственных данных, просто замените названия проекта и набора данных в примерах.</w:t>
      </w:r>
    </w:p>
    <w:p w14:paraId="77B82788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Использование стандартного или устаревшего SQL</w:t>
      </w:r>
    </w:p>
    <w:p w14:paraId="6ED18317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BigQuery поддерживает два диалекта SQL:</w:t>
      </w:r>
    </w:p>
    <w:p w14:paraId="769EFEC4" w14:textId="77777777" w:rsidR="00B4316F" w:rsidRPr="00B4316F" w:rsidRDefault="00B4316F" w:rsidP="00B4316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40" w:history="1">
        <w:r w:rsidRPr="00B4316F">
          <w:rPr>
            <w:rStyle w:val="a4"/>
            <w:rFonts w:ascii="Times New Roman" w:hAnsi="Times New Roman" w:cs="Times New Roman"/>
            <w:sz w:val="28"/>
            <w:szCs w:val="28"/>
          </w:rPr>
          <w:t>Стандартный SQL</w:t>
        </w:r>
      </w:hyperlink>
    </w:p>
    <w:p w14:paraId="4CA09752" w14:textId="77777777" w:rsidR="00B4316F" w:rsidRPr="00B4316F" w:rsidRDefault="00B4316F" w:rsidP="00B4316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41" w:history="1">
        <w:r w:rsidRPr="00B4316F">
          <w:rPr>
            <w:rStyle w:val="a4"/>
            <w:rFonts w:ascii="Times New Roman" w:hAnsi="Times New Roman" w:cs="Times New Roman"/>
            <w:sz w:val="28"/>
            <w:szCs w:val="28"/>
          </w:rPr>
          <w:t>Устаревший SQL</w:t>
        </w:r>
      </w:hyperlink>
    </w:p>
    <w:p w14:paraId="47D9F0D7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О различиях между ними читайте в </w:t>
      </w:r>
      <w:hyperlink r:id="rId42" w:history="1">
        <w:r w:rsidRPr="00B4316F">
          <w:rPr>
            <w:rStyle w:val="a4"/>
            <w:rFonts w:ascii="Times New Roman" w:hAnsi="Times New Roman" w:cs="Times New Roman"/>
            <w:i/>
            <w:iCs/>
            <w:sz w:val="28"/>
            <w:szCs w:val="28"/>
          </w:rPr>
          <w:t>этой статье</w:t>
        </w:r>
      </w:hyperlink>
      <w:r w:rsidRPr="00B4316F">
        <w:rPr>
          <w:rFonts w:ascii="Times New Roman" w:hAnsi="Times New Roman" w:cs="Times New Roman"/>
          <w:sz w:val="28"/>
          <w:szCs w:val="28"/>
        </w:rPr>
        <w:t>.</w:t>
      </w:r>
    </w:p>
    <w:p w14:paraId="0EF94FF6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Сейчас для запросов данных, передаваемых на хранение в BigQuery, рекомендуется использовать стандартный SQL.</w:t>
      </w:r>
    </w:p>
    <w:p w14:paraId="0D7D3A68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О том, как включить стандартный SQL в BigQuery, ИКС, API или другом интерфейсе читайте в этой </w:t>
      </w:r>
      <w:hyperlink r:id="rId43" w:history="1">
        <w:r w:rsidRPr="00B4316F">
          <w:rPr>
            <w:rStyle w:val="a4"/>
            <w:rFonts w:ascii="Times New Roman" w:hAnsi="Times New Roman" w:cs="Times New Roman"/>
            <w:sz w:val="28"/>
            <w:szCs w:val="28"/>
          </w:rPr>
          <w:t>статье</w:t>
        </w:r>
      </w:hyperlink>
      <w:r w:rsidRPr="00B4316F">
        <w:rPr>
          <w:rFonts w:ascii="Times New Roman" w:hAnsi="Times New Roman" w:cs="Times New Roman"/>
          <w:sz w:val="28"/>
          <w:szCs w:val="28"/>
        </w:rPr>
        <w:t>.</w:t>
      </w:r>
    </w:p>
    <w:p w14:paraId="18365770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Самый простой способ начать работу – добавить комментарий "</w:t>
      </w:r>
      <w:proofErr w:type="spellStart"/>
      <w:r w:rsidRPr="00B4316F">
        <w:rPr>
          <w:rFonts w:ascii="Times New Roman" w:hAnsi="Times New Roman" w:cs="Times New Roman"/>
          <w:sz w:val="28"/>
          <w:szCs w:val="28"/>
        </w:rPr>
        <w:t>standardSQL</w:t>
      </w:r>
      <w:proofErr w:type="spellEnd"/>
      <w:r w:rsidRPr="00B4316F">
        <w:rPr>
          <w:rFonts w:ascii="Times New Roman" w:hAnsi="Times New Roman" w:cs="Times New Roman"/>
          <w:sz w:val="28"/>
          <w:szCs w:val="28"/>
        </w:rPr>
        <w:t>" в верхней части запроса на стандартном SQL, как показано в примерах ниже.</w:t>
      </w:r>
    </w:p>
    <w:p w14:paraId="77C52B3E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Если вы используете устаревший SQL, то данные Google Аналитики 360 будут каждый день сохраняться в новой таблице. Чтобы запросить сразу несколько таблиц, можно перечислить их названия через запятую, воспользоваться </w:t>
      </w:r>
      <w:hyperlink r:id="rId44" w:anchor="tablewildcardfunctions" w:history="1">
        <w:r w:rsidRPr="00B4316F">
          <w:rPr>
            <w:rStyle w:val="a4"/>
            <w:rFonts w:ascii="Times New Roman" w:hAnsi="Times New Roman" w:cs="Times New Roman"/>
            <w:sz w:val="28"/>
            <w:szCs w:val="28"/>
          </w:rPr>
          <w:t>подстановочной функцией</w:t>
        </w:r>
      </w:hyperlink>
      <w:r w:rsidRPr="00B4316F">
        <w:rPr>
          <w:rFonts w:ascii="Times New Roman" w:hAnsi="Times New Roman" w:cs="Times New Roman"/>
          <w:sz w:val="28"/>
          <w:szCs w:val="28"/>
        </w:rPr>
        <w:t xml:space="preserve"> TABLE_DATE_RANGE или </w:t>
      </w:r>
      <w:r w:rsidRPr="00B4316F">
        <w:rPr>
          <w:rFonts w:ascii="Times New Roman" w:hAnsi="Times New Roman" w:cs="Times New Roman"/>
          <w:sz w:val="28"/>
          <w:szCs w:val="28"/>
        </w:rPr>
        <w:lastRenderedPageBreak/>
        <w:t>даже несколькими функциями TABLE_DATE_RANGE через запятую, как в примерах ниже.</w:t>
      </w:r>
    </w:p>
    <w:p w14:paraId="6218D545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Запрос нескольких таблиц</w:t>
      </w:r>
    </w:p>
    <w:p w14:paraId="6DBA99B2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Ниже приведены примеры запросов на стандартном и устаревшем SQL для одних и тех же данных.</w:t>
      </w:r>
    </w:p>
    <w:p w14:paraId="2AA73581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Данные за 3 дня</w:t>
      </w:r>
    </w:p>
    <w:p w14:paraId="6BBC68CE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316F">
        <w:rPr>
          <w:rFonts w:ascii="Times New Roman" w:hAnsi="Times New Roman" w:cs="Times New Roman"/>
          <w:b/>
          <w:bCs/>
          <w:sz w:val="28"/>
          <w:szCs w:val="28"/>
        </w:rPr>
        <w:t>Стандартный SQL</w:t>
      </w:r>
    </w:p>
    <w:p w14:paraId="6CE53E06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316F">
        <w:rPr>
          <w:rFonts w:ascii="Times New Roman" w:hAnsi="Times New Roman" w:cs="Times New Roman"/>
          <w:b/>
          <w:bCs/>
          <w:sz w:val="28"/>
          <w:szCs w:val="28"/>
        </w:rPr>
        <w:t>Данные за 3 дня, UNION ALL</w:t>
      </w:r>
    </w:p>
    <w:p w14:paraId="31895036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sz w:val="28"/>
          <w:szCs w:val="28"/>
          <w:lang w:val="en-US"/>
        </w:rPr>
        <w:t>#standardSQL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WITH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ga_tables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 AS (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SELECT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date,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totals.visits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 AS visits,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totals.pageviews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 AS pageviews,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totals.transactions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 AS transactions,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totals.transactionRevenue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)/1000000 AS revenue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FROM `bigquery-public-data.google_analytics_sample.ga_sessions_20160801`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GROUP BY date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UNION ALL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SELECT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date,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totals.visits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 AS visits,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totals.pageviews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 AS pageviews,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totals.transactions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 AS transactions,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totals.transactionRevenue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)/1000000 AS revenue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FROM `bigquery-public-data.google_analytics_sample.ga_sessions_20160802`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GROUP BY date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UNION ALL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SELECT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date,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totals.visits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 AS visits,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totals.pageviews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 AS pageviews,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totals.transactions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 AS transactions,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totals.transactionRevenue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)/1000000 AS revenue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FROM `bigquery-public-data.google_analytics_sample.ga_sessions_20160803`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GROUP BY date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)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SELECT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date,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visits,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lastRenderedPageBreak/>
        <w:t>pageviews,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transactions,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revenue,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FROM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ga_tables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ORDER BY date ASC</w:t>
      </w:r>
    </w:p>
    <w:p w14:paraId="4C81099A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0D5A3449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Данные за последние 1095 дней</w:t>
      </w:r>
    </w:p>
    <w:p w14:paraId="5894981B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316F">
        <w:rPr>
          <w:rFonts w:ascii="Times New Roman" w:hAnsi="Times New Roman" w:cs="Times New Roman"/>
          <w:b/>
          <w:bCs/>
          <w:sz w:val="28"/>
          <w:szCs w:val="28"/>
        </w:rPr>
        <w:t>Стандартный SQL</w:t>
      </w:r>
    </w:p>
    <w:p w14:paraId="49105FD3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316F">
        <w:rPr>
          <w:rFonts w:ascii="Times New Roman" w:hAnsi="Times New Roman" w:cs="Times New Roman"/>
          <w:b/>
          <w:bCs/>
          <w:sz w:val="28"/>
          <w:szCs w:val="28"/>
        </w:rPr>
        <w:t>Данные за последние 1095 дней, _TABLE_SUFFIX</w:t>
      </w:r>
    </w:p>
    <w:p w14:paraId="1438F8DF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sz w:val="28"/>
          <w:szCs w:val="28"/>
          <w:lang w:val="en-US"/>
        </w:rPr>
        <w:t>#standardSQL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SELECT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date,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totals.visits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 AS visits,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totals.pageviews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 AS pageviews,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totals.transactions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 AS transactions,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totals.transactionRevenue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)/1000000 AS revenue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FROM `bigquery-public-data.google_analytics_sample.ga_sessions_*`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WHERE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_TABLE_SUFFIX BETWEEN FORMAT_DATE('%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Y%m%d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',DATE_SUB(CURRENT_DATE(), INTERVAL 1095 DAY))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AND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FORMAT_DATE('%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Y%m%d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',DATE_SUB(CURRENT_DATE(), INTERVAL 1 DAY))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GROUP BY date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ORDER BY date ASC</w:t>
      </w:r>
    </w:p>
    <w:p w14:paraId="3A9305F7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3558B277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Данные за последние 36 месяцев</w:t>
      </w:r>
    </w:p>
    <w:p w14:paraId="26C361FD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316F">
        <w:rPr>
          <w:rFonts w:ascii="Times New Roman" w:hAnsi="Times New Roman" w:cs="Times New Roman"/>
          <w:b/>
          <w:bCs/>
          <w:sz w:val="28"/>
          <w:szCs w:val="28"/>
        </w:rPr>
        <w:t>Стандартный SQL</w:t>
      </w:r>
    </w:p>
    <w:p w14:paraId="07F7485C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316F">
        <w:rPr>
          <w:rFonts w:ascii="Times New Roman" w:hAnsi="Times New Roman" w:cs="Times New Roman"/>
          <w:b/>
          <w:bCs/>
          <w:sz w:val="28"/>
          <w:szCs w:val="28"/>
        </w:rPr>
        <w:t>Данные за последние 36 месяцев, _TABLE_SUFFIX</w:t>
      </w:r>
    </w:p>
    <w:p w14:paraId="349FA606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sz w:val="28"/>
          <w:szCs w:val="28"/>
          <w:lang w:val="en-US"/>
        </w:rPr>
        <w:t>#standardSQL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SELECT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date,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totals.visits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 AS visits,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totals.pageviews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 AS pageviews,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totals.transactions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 AS transactions,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totals.transactionRevenue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)/1000000 AS revenue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FROM `bigquery-public-data.google_analytics_sample.ga_sessions_*`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WHERE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_TABLE_SUFFIX BETWEEN FORMAT_DATE('%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Y%m%d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',DATE_SUB(CURRENT_DATE(), INTERVAL 36 MONTH))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AND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FORMAT_DATE('%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Y%m%d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',DATE_SUB(CURRENT_DATE(), INTERVAL 1 DAY))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lastRenderedPageBreak/>
        <w:t>GROUP BY date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ORDER BY date ASC</w:t>
      </w:r>
    </w:p>
    <w:p w14:paraId="44B7C756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59670B14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Данные за последние 3 года</w:t>
      </w:r>
    </w:p>
    <w:p w14:paraId="6120DA20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316F">
        <w:rPr>
          <w:rFonts w:ascii="Times New Roman" w:hAnsi="Times New Roman" w:cs="Times New Roman"/>
          <w:b/>
          <w:bCs/>
          <w:sz w:val="28"/>
          <w:szCs w:val="28"/>
        </w:rPr>
        <w:t>Стандартный SQL</w:t>
      </w:r>
    </w:p>
    <w:p w14:paraId="17F39552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316F">
        <w:rPr>
          <w:rFonts w:ascii="Times New Roman" w:hAnsi="Times New Roman" w:cs="Times New Roman"/>
          <w:b/>
          <w:bCs/>
          <w:sz w:val="28"/>
          <w:szCs w:val="28"/>
        </w:rPr>
        <w:t>Данные за последние 3 года, _TABLE_SUFFIX</w:t>
      </w:r>
    </w:p>
    <w:p w14:paraId="76B4309F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sz w:val="28"/>
          <w:szCs w:val="28"/>
          <w:lang w:val="en-US"/>
        </w:rPr>
        <w:t>#standardSQL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SELECT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date,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totals.visits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 AS visits,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totals.pageviews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 AS pageviews,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totals.transactions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 AS transactions,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totals.transactionRevenue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)/1000000 AS revenue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FROM `bigquery-public-data.google_analytics_sample.ga_sessions_*`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WHERE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_TABLE_SUFFIX BETWEEN FORMAT_DATE('%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Y%m%d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',DATE_SUB(CURRENT_DATE(), INTERVAL 3 YEAR))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AND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FORMAT_DATE('%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Y%m%d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',DATE_SUB(CURRENT_DATE(), INTERVAL 1 DAY))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GROUP BY date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ORDER BY date ASC</w:t>
      </w:r>
    </w:p>
    <w:p w14:paraId="2650C973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044CF6BB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Данные за указанный период</w:t>
      </w:r>
    </w:p>
    <w:p w14:paraId="17A20F05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316F">
        <w:rPr>
          <w:rFonts w:ascii="Times New Roman" w:hAnsi="Times New Roman" w:cs="Times New Roman"/>
          <w:b/>
          <w:bCs/>
          <w:sz w:val="28"/>
          <w:szCs w:val="28"/>
        </w:rPr>
        <w:t>Стандартный SQL</w:t>
      </w:r>
    </w:p>
    <w:p w14:paraId="66415A6A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316F">
        <w:rPr>
          <w:rFonts w:ascii="Times New Roman" w:hAnsi="Times New Roman" w:cs="Times New Roman"/>
          <w:b/>
          <w:bCs/>
          <w:sz w:val="28"/>
          <w:szCs w:val="28"/>
        </w:rPr>
        <w:t>Данные за указанный период, _TABLE_SUFFIX</w:t>
      </w:r>
    </w:p>
    <w:p w14:paraId="74367DEE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sz w:val="28"/>
          <w:szCs w:val="28"/>
          <w:lang w:val="en-US"/>
        </w:rPr>
        <w:t>#standardSQL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SELECT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date,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totals.visits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 AS visits,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totals.pageviews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 AS pageviews,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totals.transactions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 AS transactions,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totals.transactionRevenue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)/1000000 AS revenue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FROM `bigquery-public-data.google_analytics_sample.ga_sessions_*`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WHERE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_TABLE_SUFFIX BETWEEN '20160801' AND '20170731'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GROUP BY date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ORDER BY date ASC</w:t>
      </w:r>
    </w:p>
    <w:p w14:paraId="705DBB4C" w14:textId="77777777" w:rsid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3B7F16" w14:textId="698A0E91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Данные за последние 3 года и текущий день</w:t>
      </w:r>
    </w:p>
    <w:p w14:paraId="3A8746E2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316F">
        <w:rPr>
          <w:rFonts w:ascii="Times New Roman" w:hAnsi="Times New Roman" w:cs="Times New Roman"/>
          <w:b/>
          <w:bCs/>
          <w:sz w:val="28"/>
          <w:szCs w:val="28"/>
        </w:rPr>
        <w:t>Стандартный SQL</w:t>
      </w:r>
    </w:p>
    <w:p w14:paraId="7941C677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316F">
        <w:rPr>
          <w:rFonts w:ascii="Times New Roman" w:hAnsi="Times New Roman" w:cs="Times New Roman"/>
          <w:b/>
          <w:bCs/>
          <w:sz w:val="28"/>
          <w:szCs w:val="28"/>
        </w:rPr>
        <w:t>Данные за последние 3 года и текущий день, UNION ALL, _TABLE_SUFFIX</w:t>
      </w:r>
    </w:p>
    <w:p w14:paraId="6B67BE69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lastRenderedPageBreak/>
        <w:t>Примечание. Этот пример запроса не подходит для общедоступного набора данных Google Analytics, поскольку там нет таблицы за текущий день.</w:t>
      </w:r>
    </w:p>
    <w:p w14:paraId="0600B3AA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sz w:val="28"/>
          <w:szCs w:val="28"/>
          <w:lang w:val="en-US"/>
        </w:rPr>
        <w:t>#standardSQL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WITH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ga_tables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 AS ( SELECT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date,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totals.visits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 AS visits,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totals.pageviews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 AS pageviews,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totals.transactions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 AS transactions,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totals.transactionRevenue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)/1000000 AS revenue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FROM `bigquery-public-data.google_analytics_sample.ga_sessions_*`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WHERE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_TABLE_SUFFIX BETWEEN FORMAT_DATE('%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Y%m%d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',DATE_SUB(CURRENT_DATE(), INTERVAL 3 YEAR))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AND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FORMAT_DATE('%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Y%m%d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',DATE_SUB(CURRENT_DATE(), INTERVAL 1 DAY))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GROUP BY date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UNION ALL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SELECT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date,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totals.visits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 AS visits,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totals.pageviews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 AS pageviews,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totals.transactions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 AS transactions,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totals.transactionRevenue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)/1000000 AS revenue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FROM `bigquery-public-data.google_analytics_sample.ga_sessions_*`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WHERE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_TABLE_SUFFIX BETWEEN FORMAT_DATE('%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Y%m%d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',DATE_SUB(CURRENT_DATE(), INTERVAL 1 DAY))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AND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FORMAT_DATE('%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Y%m%d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',DATE_SUB(CURRENT_DATE(), INTERVAL 0 DAY))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GROUP BY date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)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SELECT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date,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visits,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pageviews,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transactions,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revenue,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FROM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ga_tables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ORDER BY date ASC</w:t>
      </w:r>
    </w:p>
    <w:p w14:paraId="5AE3538E" w14:textId="77777777" w:rsidR="008E3632" w:rsidRDefault="008E3632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953D55" w14:textId="76209439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lastRenderedPageBreak/>
        <w:t>Простые запросы: примеры</w:t>
      </w:r>
    </w:p>
    <w:p w14:paraId="485EA6FE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В этом разделе описывается составление простых запросов с использованием показателей и параметров из образца данных Google Analytics.</w:t>
      </w:r>
    </w:p>
    <w:p w14:paraId="72393231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query1_TotalMetricPerDimension"/>
      <w:r w:rsidRPr="00B4316F">
        <w:rPr>
          <w:rFonts w:ascii="Times New Roman" w:hAnsi="Times New Roman" w:cs="Times New Roman"/>
          <w:sz w:val="28"/>
          <w:szCs w:val="28"/>
        </w:rPr>
        <w:t>Суммарный [</w:t>
      </w:r>
      <w:r w:rsidRPr="00B4316F">
        <w:rPr>
          <w:rFonts w:ascii="Times New Roman" w:hAnsi="Times New Roman" w:cs="Times New Roman"/>
          <w:i/>
          <w:iCs/>
          <w:sz w:val="28"/>
          <w:szCs w:val="28"/>
        </w:rPr>
        <w:t>показатель</w:t>
      </w:r>
      <w:r w:rsidRPr="00B4316F">
        <w:rPr>
          <w:rFonts w:ascii="Times New Roman" w:hAnsi="Times New Roman" w:cs="Times New Roman"/>
          <w:sz w:val="28"/>
          <w:szCs w:val="28"/>
        </w:rPr>
        <w:t>] на [</w:t>
      </w:r>
      <w:r w:rsidRPr="00B4316F">
        <w:rPr>
          <w:rFonts w:ascii="Times New Roman" w:hAnsi="Times New Roman" w:cs="Times New Roman"/>
          <w:i/>
          <w:iCs/>
          <w:sz w:val="28"/>
          <w:szCs w:val="28"/>
        </w:rPr>
        <w:t>параметр</w:t>
      </w:r>
      <w:r w:rsidRPr="00B4316F">
        <w:rPr>
          <w:rFonts w:ascii="Times New Roman" w:hAnsi="Times New Roman" w:cs="Times New Roman"/>
          <w:sz w:val="28"/>
          <w:szCs w:val="28"/>
        </w:rPr>
        <w:t>]</w:t>
      </w:r>
      <w:bookmarkEnd w:id="0"/>
    </w:p>
    <w:p w14:paraId="17476C6D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Ниже приведены примеры скриптов, позволяющих узнать, </w:t>
      </w:r>
      <w:r w:rsidRPr="00B4316F">
        <w:rPr>
          <w:rFonts w:ascii="Times New Roman" w:hAnsi="Times New Roman" w:cs="Times New Roman"/>
          <w:i/>
          <w:iCs/>
          <w:sz w:val="28"/>
          <w:szCs w:val="28"/>
        </w:rPr>
        <w:t>какое суммарное количество транзакций на браузер устройства зарегистрировано в июле 2017 г.</w:t>
      </w:r>
    </w:p>
    <w:p w14:paraId="2A17575C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Стандартный SQL</w:t>
      </w:r>
    </w:p>
    <w:p w14:paraId="61EBA897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316F">
        <w:rPr>
          <w:rFonts w:ascii="Times New Roman" w:hAnsi="Times New Roman" w:cs="Times New Roman"/>
          <w:b/>
          <w:bCs/>
          <w:sz w:val="28"/>
          <w:szCs w:val="28"/>
        </w:rPr>
        <w:t>Суммарное количество транзакций на браузер устройства в июле 2017 г.</w:t>
      </w:r>
    </w:p>
    <w:p w14:paraId="28AF955A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sz w:val="28"/>
          <w:szCs w:val="28"/>
          <w:lang w:val="en-US"/>
        </w:rPr>
        <w:t>#standardSQL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SELECT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device.browser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 xml:space="preserve">SUM (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totals.transactions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) AS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total_transactions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FROM `bigquery-public-data.google_analytics_sample.ga_sessions_*`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WHERE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_TABLE_SUFFIX BETWEEN '20170701' AND '20170731'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GROUP BY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device.browser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ORDER BY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total_transactions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 DESC</w:t>
      </w:r>
    </w:p>
    <w:p w14:paraId="2BF87E21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770B8982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10A7320C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Средний показатель отказов на [параметр]</w:t>
      </w:r>
    </w:p>
    <w:p w14:paraId="7937A689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Показатель отказов определяется как </w:t>
      </w:r>
      <w:r w:rsidRPr="00B4316F">
        <w:rPr>
          <w:rFonts w:ascii="Times New Roman" w:hAnsi="Times New Roman" w:cs="Times New Roman"/>
          <w:i/>
          <w:iCs/>
          <w:sz w:val="28"/>
          <w:szCs w:val="28"/>
        </w:rPr>
        <w:t>процент посещений с одним просмотром страницы</w:t>
      </w:r>
      <w:r w:rsidRPr="00B4316F">
        <w:rPr>
          <w:rFonts w:ascii="Times New Roman" w:hAnsi="Times New Roman" w:cs="Times New Roman"/>
          <w:sz w:val="28"/>
          <w:szCs w:val="28"/>
        </w:rPr>
        <w:t>. Ниже приведены примеры скриптов, позволяющих узнать </w:t>
      </w:r>
      <w:r w:rsidRPr="00B4316F">
        <w:rPr>
          <w:rFonts w:ascii="Times New Roman" w:hAnsi="Times New Roman" w:cs="Times New Roman"/>
          <w:i/>
          <w:iCs/>
          <w:sz w:val="28"/>
          <w:szCs w:val="28"/>
        </w:rPr>
        <w:t>фактический показатель отказов на источник трафика</w:t>
      </w:r>
      <w:r w:rsidRPr="00B4316F">
        <w:rPr>
          <w:rFonts w:ascii="Times New Roman" w:hAnsi="Times New Roman" w:cs="Times New Roman"/>
          <w:sz w:val="28"/>
          <w:szCs w:val="28"/>
        </w:rPr>
        <w:t>.</w:t>
      </w:r>
    </w:p>
    <w:p w14:paraId="66FCCE1A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Стандартный SQL</w:t>
      </w:r>
    </w:p>
    <w:p w14:paraId="4062EBBB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316F">
        <w:rPr>
          <w:rFonts w:ascii="Times New Roman" w:hAnsi="Times New Roman" w:cs="Times New Roman"/>
          <w:b/>
          <w:bCs/>
          <w:sz w:val="28"/>
          <w:szCs w:val="28"/>
        </w:rPr>
        <w:t>Показатель отказов на источник трафика в июле 2017 г.</w:t>
      </w:r>
    </w:p>
    <w:p w14:paraId="2DFA296C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sz w:val="28"/>
          <w:szCs w:val="28"/>
          <w:lang w:val="en-US"/>
        </w:rPr>
        <w:t>#standardSQL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SELECT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source,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total_visits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total_no_of_bounces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 xml:space="preserve">( (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total_no_of_bounces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total_visits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) * 100 ) AS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bounce_rate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FROM (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SELECT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trafficSource.source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AS source,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 xml:space="preserve">COUNT (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trafficSource.source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) AS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total_visits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 xml:space="preserve">SUM (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totals.bounces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) AS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total_no_of_bounces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FROM `bigquery-public-data.google_analytics_sample.ga_sessions_*`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WHERE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_TABLE_SUFFIX BETWEEN '20170701' AND '20170731'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GROUP BY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source )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lastRenderedPageBreak/>
        <w:t>ORDER BY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total_visits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 DESC</w:t>
      </w:r>
    </w:p>
    <w:p w14:paraId="7E9CD97B" w14:textId="77777777" w:rsidR="000F1087" w:rsidRDefault="000F1087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5A26A7" w14:textId="62502EE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Среднее количество просмотров страниц товаров по типу пользователей (покупатели и остальные посетители)</w:t>
      </w:r>
    </w:p>
    <w:p w14:paraId="2989D492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Ниже приведены примеры скриптов, позволяющие узнать </w:t>
      </w:r>
      <w:r w:rsidRPr="00B4316F">
        <w:rPr>
          <w:rFonts w:ascii="Times New Roman" w:hAnsi="Times New Roman" w:cs="Times New Roman"/>
          <w:i/>
          <w:iCs/>
          <w:sz w:val="28"/>
          <w:szCs w:val="28"/>
        </w:rPr>
        <w:t>среднее количество просмотров страниц товаров пользователями, совершившими покупку, в июле 2017 г.</w:t>
      </w:r>
    </w:p>
    <w:p w14:paraId="27ACC147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Стандартный SQL</w:t>
      </w:r>
    </w:p>
    <w:p w14:paraId="7770DC5A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316F">
        <w:rPr>
          <w:rFonts w:ascii="Times New Roman" w:hAnsi="Times New Roman" w:cs="Times New Roman"/>
          <w:b/>
          <w:bCs/>
          <w:sz w:val="28"/>
          <w:szCs w:val="28"/>
        </w:rPr>
        <w:t>Среднее количество просмотров страниц товаров пользователями, совершившими покупку, в июле 2017 г.</w:t>
      </w:r>
    </w:p>
    <w:p w14:paraId="3FC25EC8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sz w:val="28"/>
          <w:szCs w:val="28"/>
          <w:lang w:val="en-US"/>
        </w:rPr>
        <w:t>#standardSQL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SELECT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( 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total_pagesviews_per_user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) / COUNT(users) ) AS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avg_pageviews_per_user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FROM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SELECT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fullVisitorId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AS users,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totals.pageviews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total_pagesviews_per_user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FROM`bigquery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-public-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data.google_analytics_sample.ga_sessions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_*`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WHERE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_TABLE_SUFFIX BETWEEN '20170701' AND '20170731'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AND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totals.transactions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&gt;=1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GROUP BY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users )</w:t>
      </w:r>
    </w:p>
    <w:p w14:paraId="3BD33706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30F2B4BA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Ниже приведены примеры скриптов, позволяющих узнать </w:t>
      </w:r>
      <w:r w:rsidRPr="00B4316F">
        <w:rPr>
          <w:rFonts w:ascii="Times New Roman" w:hAnsi="Times New Roman" w:cs="Times New Roman"/>
          <w:i/>
          <w:iCs/>
          <w:sz w:val="28"/>
          <w:szCs w:val="28"/>
        </w:rPr>
        <w:t>среднее количество просмотров страниц товаров пользователями, которые не совершили покупку, в июле 2017 г.</w:t>
      </w:r>
    </w:p>
    <w:p w14:paraId="6A0C0B59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Стандартный SQL</w:t>
      </w:r>
    </w:p>
    <w:p w14:paraId="50EAE2C4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316F">
        <w:rPr>
          <w:rFonts w:ascii="Times New Roman" w:hAnsi="Times New Roman" w:cs="Times New Roman"/>
          <w:b/>
          <w:bCs/>
          <w:sz w:val="28"/>
          <w:szCs w:val="28"/>
        </w:rPr>
        <w:t>Среднее количество просмотров страниц товаров пользователями, не совершившими покупку, в июле 2017 г.</w:t>
      </w:r>
    </w:p>
    <w:p w14:paraId="5E0A6BB1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sz w:val="28"/>
          <w:szCs w:val="28"/>
          <w:lang w:val="en-US"/>
        </w:rPr>
        <w:t>#standardSQL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SELECT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( 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total_pagesviews_per_user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) / COUNT(users) ) AS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avg_pageviews_per_user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FROM (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SELECT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fullVisitorId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AS users,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totals.pageviews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total_pagesviews_per_user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FROM`bigquery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-public-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data.google_analytics_sample.ga_sessions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_*`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WHERE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_TABLE_SUFFIX BETWEEN '20170701' AND '20170731'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AND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lastRenderedPageBreak/>
        <w:t>totals.transactions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IS NULL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GROUP BY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users )</w:t>
      </w:r>
    </w:p>
    <w:p w14:paraId="7F32E288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7804FD84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Среднее число транзакций на покупателя</w:t>
      </w:r>
    </w:p>
    <w:p w14:paraId="727EB307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Ниже приведены примеры скриптов, позволяющих узнать </w:t>
      </w:r>
      <w:r w:rsidRPr="00B4316F">
        <w:rPr>
          <w:rFonts w:ascii="Times New Roman" w:hAnsi="Times New Roman" w:cs="Times New Roman"/>
          <w:i/>
          <w:iCs/>
          <w:sz w:val="28"/>
          <w:szCs w:val="28"/>
        </w:rPr>
        <w:t>среднее суммарное количество транзакций на пользователя, совершившего покупку, в июле 2017 г.</w:t>
      </w:r>
    </w:p>
    <w:p w14:paraId="01A6F9F9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Стандартный SQL</w:t>
      </w:r>
    </w:p>
    <w:p w14:paraId="59C8380B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316F">
        <w:rPr>
          <w:rFonts w:ascii="Times New Roman" w:hAnsi="Times New Roman" w:cs="Times New Roman"/>
          <w:b/>
          <w:bCs/>
          <w:sz w:val="28"/>
          <w:szCs w:val="28"/>
        </w:rPr>
        <w:t>Среднее количество транзакций на пользователя, совершившего покупку, в июле 2017 г.</w:t>
      </w:r>
    </w:p>
    <w:p w14:paraId="711ADC41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sz w:val="28"/>
          <w:szCs w:val="28"/>
          <w:lang w:val="en-US"/>
        </w:rPr>
        <w:t>#standardSQL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SELECT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(SUM 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total_transactions_per_user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 / COUNT(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fullVisitorId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) ) AS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avg_total_transactions_per_user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FROM (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SELECT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fullVisitorId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SUM 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totals.transactions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total_transactions_per_user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FROM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`bigquery-public-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data.google_analytics_sample.ga_sessions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_*`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WHERE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_TABLE_SUFFIX BETWEEN '20170701' AND '20170731'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 xml:space="preserve">AND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totals.transactions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IS NOT NULL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GROUP BY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fullVisitorId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14:paraId="15671CA1" w14:textId="77777777" w:rsidR="004D2F2D" w:rsidRDefault="004D2F2D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1380F9" w14:textId="0608A9CF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Средняя сумма расходов за сеанс</w:t>
      </w:r>
    </w:p>
    <w:p w14:paraId="27478D73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Ниже приведены примеры скриптов, позволяющих узнать </w:t>
      </w:r>
      <w:r w:rsidRPr="00B4316F">
        <w:rPr>
          <w:rFonts w:ascii="Times New Roman" w:hAnsi="Times New Roman" w:cs="Times New Roman"/>
          <w:i/>
          <w:iCs/>
          <w:sz w:val="28"/>
          <w:szCs w:val="28"/>
        </w:rPr>
        <w:t>среднюю сумму расходов за сеанс в июле 2017 г.</w:t>
      </w:r>
    </w:p>
    <w:p w14:paraId="7F0A4911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Стандартный SQL</w:t>
      </w:r>
    </w:p>
    <w:p w14:paraId="243D715D" w14:textId="77777777" w:rsidR="004D2F2D" w:rsidRPr="00B4316F" w:rsidRDefault="004D2F2D" w:rsidP="00B4316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316F">
        <w:rPr>
          <w:rFonts w:ascii="Times New Roman" w:hAnsi="Times New Roman" w:cs="Times New Roman"/>
          <w:b/>
          <w:bCs/>
          <w:sz w:val="28"/>
          <w:szCs w:val="28"/>
        </w:rPr>
        <w:t>Средняя сумма расходов за сеанс в июле 2017 г.</w:t>
      </w:r>
    </w:p>
    <w:p w14:paraId="6432BA7D" w14:textId="77777777" w:rsidR="004D2F2D" w:rsidRPr="00B4316F" w:rsidRDefault="004D2F2D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sz w:val="28"/>
          <w:szCs w:val="28"/>
          <w:lang w:val="en-US"/>
        </w:rPr>
        <w:t>#standardSQL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SELECT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( 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total_transactionrevenue_per_user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 / 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total_visits_per_user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 ) AS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avg_revenue_by_user_per_visit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FROM (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SELECT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fullVisitorId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 xml:space="preserve">SUM(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totals.visits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) AS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total_visits_per_user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 xml:space="preserve">SUM(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totals.transactionRevenue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) AS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total_transactionrevenue_per_user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FROM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`bigquery-public-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data.google_analytics_sample.ga_sessions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_*`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WHERE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_TABLE_SUFFIX BETWEEN '20170701' AND '20170731'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lastRenderedPageBreak/>
        <w:t>AND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totals.visits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&gt; 0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 xml:space="preserve">AND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totals.transactions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&gt;= 1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 xml:space="preserve">AND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totals.transactionRevenue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IS NOT NULL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GROUP BY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fullVisitorId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14:paraId="0B75C931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40B408C9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55C1D265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Последовательность обращений</w:t>
      </w:r>
    </w:p>
    <w:p w14:paraId="07B1628F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Ниже приведены примеры скриптов, позволяющих узнать </w:t>
      </w:r>
      <w:r w:rsidRPr="00B4316F">
        <w:rPr>
          <w:rFonts w:ascii="Times New Roman" w:hAnsi="Times New Roman" w:cs="Times New Roman"/>
          <w:i/>
          <w:iCs/>
          <w:sz w:val="28"/>
          <w:szCs w:val="28"/>
        </w:rPr>
        <w:t>последовательность просмотра страниц</w:t>
      </w:r>
      <w:r w:rsidRPr="00B4316F">
        <w:rPr>
          <w:rFonts w:ascii="Times New Roman" w:hAnsi="Times New Roman" w:cs="Times New Roman"/>
          <w:sz w:val="28"/>
          <w:szCs w:val="28"/>
        </w:rPr>
        <w:t>.</w:t>
      </w:r>
    </w:p>
    <w:p w14:paraId="3B1EB0B6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Стандартный SQL</w:t>
      </w:r>
    </w:p>
    <w:p w14:paraId="12CA5328" w14:textId="77777777" w:rsidR="004D2F2D" w:rsidRPr="00B4316F" w:rsidRDefault="004D2F2D" w:rsidP="00B4316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316F">
        <w:rPr>
          <w:rFonts w:ascii="Times New Roman" w:hAnsi="Times New Roman" w:cs="Times New Roman"/>
          <w:b/>
          <w:bCs/>
          <w:sz w:val="28"/>
          <w:szCs w:val="28"/>
        </w:rPr>
        <w:t>Последовательность просмотра страниц пользователями в июле 2017 г.</w:t>
      </w:r>
    </w:p>
    <w:p w14:paraId="76E4F33B" w14:textId="77777777" w:rsidR="004D2F2D" w:rsidRPr="00B4316F" w:rsidRDefault="004D2F2D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sz w:val="28"/>
          <w:szCs w:val="28"/>
          <w:lang w:val="en-US"/>
        </w:rPr>
        <w:t>#standardSQL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SELECT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fullVisitorId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visitId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visitNumber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hits.hitNumber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hitNumber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hits.page.pagePath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pagePath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FROM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`bigquery-public-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data.google_analytics_sample.ga_sessions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_*`,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UNNEST(hits) as hits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WHERE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_TABLE_SUFFIX BETWEEN '20170701' AND '20170731'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AND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hits.type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="PAGE"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ORDER BY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fullVisitorId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visitId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visitNumber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hitNumber</w:t>
      </w:r>
      <w:proofErr w:type="spellEnd"/>
    </w:p>
    <w:p w14:paraId="3D2D3302" w14:textId="77777777" w:rsidR="004D2F2D" w:rsidRDefault="004D2F2D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2FE9AB" w14:textId="181372F1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В этом запросе обращения ограничиваются типом PAGES, чтобы исключить события и транзакции. Каждая строка выходных данных представляет просмотр страницы. Строки выводятся в порядке перечисления полей в операторе SELECT.</w:t>
      </w:r>
    </w:p>
    <w:p w14:paraId="472404BC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 </w:t>
      </w:r>
    </w:p>
    <w:p w14:paraId="7F51B449" w14:textId="61AF9826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Несколько специальных параметров на уровне обращений или сеансов</w:t>
      </w:r>
    </w:p>
    <w:p w14:paraId="1AA0F4C4" w14:textId="77777777" w:rsidR="004D2F2D" w:rsidRPr="004D2F2D" w:rsidRDefault="004D2F2D" w:rsidP="00B4316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b/>
          <w:bCs/>
          <w:sz w:val="28"/>
          <w:szCs w:val="28"/>
        </w:rPr>
        <w:t>специальный</w:t>
      </w:r>
      <w:r w:rsidRPr="00B431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4316F">
        <w:rPr>
          <w:rFonts w:ascii="Times New Roman" w:hAnsi="Times New Roman" w:cs="Times New Roman"/>
          <w:b/>
          <w:bCs/>
          <w:sz w:val="28"/>
          <w:szCs w:val="28"/>
        </w:rPr>
        <w:t>параметр</w:t>
      </w:r>
      <w:r w:rsidRPr="00B431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4316F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B431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4316F">
        <w:rPr>
          <w:rFonts w:ascii="Times New Roman" w:hAnsi="Times New Roman" w:cs="Times New Roman"/>
          <w:b/>
          <w:bCs/>
          <w:sz w:val="28"/>
          <w:szCs w:val="28"/>
        </w:rPr>
        <w:t>уровне</w:t>
      </w:r>
      <w:r w:rsidRPr="00B431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4316F">
        <w:rPr>
          <w:rFonts w:ascii="Times New Roman" w:hAnsi="Times New Roman" w:cs="Times New Roman"/>
          <w:b/>
          <w:bCs/>
          <w:sz w:val="28"/>
          <w:szCs w:val="28"/>
        </w:rPr>
        <w:t>обращений</w:t>
      </w:r>
    </w:p>
    <w:p w14:paraId="2BDABE53" w14:textId="77777777" w:rsidR="004D2F2D" w:rsidRPr="00B4316F" w:rsidRDefault="004D2F2D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sz w:val="28"/>
          <w:szCs w:val="28"/>
          <w:lang w:val="en-US"/>
        </w:rPr>
        <w:t>SELECT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fullVisitorId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visitId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hits.hitNumber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hits.time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MAX(IF(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hits.customDimensions.index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=1,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hits.customDimensions.value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NULL)) WITHIN hits AS customDimension1,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lastRenderedPageBreak/>
        <w:t>FROM [tableID.ga_sessions_20150305]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LIMIT 100</w:t>
      </w:r>
    </w:p>
    <w:p w14:paraId="0BE540CD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1482592C" w14:textId="77777777" w:rsidR="004D2F2D" w:rsidRPr="004D2F2D" w:rsidRDefault="004D2F2D" w:rsidP="00B4316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b/>
          <w:bCs/>
          <w:sz w:val="28"/>
          <w:szCs w:val="28"/>
        </w:rPr>
        <w:t>специальный</w:t>
      </w:r>
      <w:r w:rsidRPr="00B431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4316F">
        <w:rPr>
          <w:rFonts w:ascii="Times New Roman" w:hAnsi="Times New Roman" w:cs="Times New Roman"/>
          <w:b/>
          <w:bCs/>
          <w:sz w:val="28"/>
          <w:szCs w:val="28"/>
        </w:rPr>
        <w:t>параметр</w:t>
      </w:r>
      <w:r w:rsidRPr="00B431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4316F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B431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4316F">
        <w:rPr>
          <w:rFonts w:ascii="Times New Roman" w:hAnsi="Times New Roman" w:cs="Times New Roman"/>
          <w:b/>
          <w:bCs/>
          <w:sz w:val="28"/>
          <w:szCs w:val="28"/>
        </w:rPr>
        <w:t>уровне</w:t>
      </w:r>
      <w:r w:rsidRPr="00B431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4316F">
        <w:rPr>
          <w:rFonts w:ascii="Times New Roman" w:hAnsi="Times New Roman" w:cs="Times New Roman"/>
          <w:b/>
          <w:bCs/>
          <w:sz w:val="28"/>
          <w:szCs w:val="28"/>
        </w:rPr>
        <w:t>сеансов</w:t>
      </w:r>
    </w:p>
    <w:p w14:paraId="67A3A494" w14:textId="77777777" w:rsidR="004D2F2D" w:rsidRPr="00B4316F" w:rsidRDefault="004D2F2D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sz w:val="28"/>
          <w:szCs w:val="28"/>
          <w:lang w:val="en-US"/>
        </w:rPr>
        <w:t>SELECT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fullVisitorId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visitId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MAX(IF(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customDimensions.index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=2,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customDimensions.value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NULL)) WITHIN RECORD AS customDimension2,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FROM [tableID.ga_sessions_20150305]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LIMIT 100</w:t>
      </w:r>
    </w:p>
    <w:p w14:paraId="71972BB8" w14:textId="77777777" w:rsidR="000F1087" w:rsidRDefault="000F1087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A5A567" w14:textId="286CD0E8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В каждом запросе:</w:t>
      </w:r>
    </w:p>
    <w:p w14:paraId="2CC72C8C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Оператор SELECT запрашивает релевантные поля параметров и показателей.</w:t>
      </w:r>
    </w:p>
    <w:p w14:paraId="7004BF50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Функция MAX:</w:t>
      </w:r>
    </w:p>
    <w:p w14:paraId="012C52B5" w14:textId="77777777" w:rsidR="00B4316F" w:rsidRPr="00B4316F" w:rsidRDefault="00B4316F" w:rsidP="00B4316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Возвращает специальный параметр в новом столбце. Чтобы вернуть несколько специальных параметров в новых столбцах, повторите функцию.</w:t>
      </w:r>
    </w:p>
    <w:p w14:paraId="1C6D99EF" w14:textId="77777777" w:rsidR="00B4316F" w:rsidRPr="00B4316F" w:rsidRDefault="00B4316F" w:rsidP="00B4316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 xml:space="preserve">Операторы WITHIN </w:t>
      </w:r>
      <w:proofErr w:type="spellStart"/>
      <w:r w:rsidRPr="00B4316F">
        <w:rPr>
          <w:rFonts w:ascii="Times New Roman" w:hAnsi="Times New Roman" w:cs="Times New Roman"/>
          <w:sz w:val="28"/>
          <w:szCs w:val="28"/>
        </w:rPr>
        <w:t>hits</w:t>
      </w:r>
      <w:proofErr w:type="spellEnd"/>
      <w:r w:rsidRPr="00B4316F">
        <w:rPr>
          <w:rFonts w:ascii="Times New Roman" w:hAnsi="Times New Roman" w:cs="Times New Roman"/>
          <w:sz w:val="28"/>
          <w:szCs w:val="28"/>
        </w:rPr>
        <w:t> и WITHIN RECORDS оценивают условие в повторяющихся полях в BigQuery.</w:t>
      </w:r>
    </w:p>
    <w:p w14:paraId="33B737CC" w14:textId="77777777" w:rsidR="00B4316F" w:rsidRPr="00B4316F" w:rsidRDefault="00B4316F" w:rsidP="00B4316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Условие, заданное функцией MAX, оценивается для каждого специального параметра. Если не выполняется условие </w:t>
      </w:r>
      <w:proofErr w:type="spellStart"/>
      <w:r w:rsidRPr="00B4316F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B4316F">
        <w:rPr>
          <w:rFonts w:ascii="Times New Roman" w:hAnsi="Times New Roman" w:cs="Times New Roman"/>
          <w:sz w:val="28"/>
          <w:szCs w:val="28"/>
        </w:rPr>
        <w:t>=1 для обращений или </w:t>
      </w:r>
      <w:proofErr w:type="spellStart"/>
      <w:r w:rsidRPr="00B4316F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B4316F">
        <w:rPr>
          <w:rFonts w:ascii="Times New Roman" w:hAnsi="Times New Roman" w:cs="Times New Roman"/>
          <w:sz w:val="28"/>
          <w:szCs w:val="28"/>
        </w:rPr>
        <w:t>=2 для сеансов, возвращается значение NULL.</w:t>
      </w:r>
    </w:p>
    <w:p w14:paraId="16E46783" w14:textId="77777777" w:rsidR="00B4316F" w:rsidRPr="00B4316F" w:rsidRDefault="00B4316F" w:rsidP="00B4316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Возвращается максимальное значение, которое соответствует значению специального параметра 1 для обращений или значению специального параметра 2 для сеансов, поскольку все остальные значения равны NULL.</w:t>
      </w:r>
    </w:p>
    <w:p w14:paraId="5363D8FA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Сложные запросы: примеры</w:t>
      </w:r>
    </w:p>
    <w:p w14:paraId="3887E2D9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Теперь перейдем к составлению запросов с использованием сложных функций, доступных в BigQuery.</w:t>
      </w:r>
    </w:p>
    <w:p w14:paraId="50166FE7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Товары, приобретенные пользователями, также купившими товар А (обычная электронная торговля)</w:t>
      </w:r>
    </w:p>
    <w:p w14:paraId="07CFDF4B" w14:textId="0BEDB96E" w:rsid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Ниже представлена структура скрипта, позволяющего узнать, </w:t>
      </w:r>
      <w:r w:rsidRPr="00B4316F">
        <w:rPr>
          <w:rFonts w:ascii="Times New Roman" w:hAnsi="Times New Roman" w:cs="Times New Roman"/>
          <w:i/>
          <w:iCs/>
          <w:sz w:val="28"/>
          <w:szCs w:val="28"/>
        </w:rPr>
        <w:t>какие товары приобретали пользователи, которые также купили товар А</w:t>
      </w:r>
      <w:r w:rsidRPr="00B4316F">
        <w:rPr>
          <w:rFonts w:ascii="Times New Roman" w:hAnsi="Times New Roman" w:cs="Times New Roman"/>
          <w:sz w:val="28"/>
          <w:szCs w:val="28"/>
        </w:rPr>
        <w:t>.</w:t>
      </w:r>
    </w:p>
    <w:p w14:paraId="39EF6782" w14:textId="77777777" w:rsidR="004D2F2D" w:rsidRPr="00B4316F" w:rsidRDefault="004D2F2D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64B9EF" w14:textId="77777777" w:rsidR="004D2F2D" w:rsidRPr="00B4316F" w:rsidRDefault="004D2F2D" w:rsidP="00B4316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316F">
        <w:rPr>
          <w:rFonts w:ascii="Times New Roman" w:hAnsi="Times New Roman" w:cs="Times New Roman"/>
          <w:b/>
          <w:bCs/>
          <w:sz w:val="28"/>
          <w:szCs w:val="28"/>
        </w:rPr>
        <w:t>товары, приобретенные пользователями, также купившими товар А (обычная электронная торговля)</w:t>
      </w:r>
    </w:p>
    <w:p w14:paraId="1D3DFCF6" w14:textId="77777777" w:rsidR="004D2F2D" w:rsidRPr="00B4316F" w:rsidRDefault="004D2F2D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sz w:val="28"/>
          <w:szCs w:val="28"/>
          <w:lang w:val="en-US"/>
        </w:rPr>
        <w:t>SELECT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hits.item.productName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other_purchased_products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, COUNT(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hits.item.productName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 AS quantity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FROM [‘Dataset Name’ ]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WHERE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fullVisitorId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IN (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 SELECT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fullVisitorId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 FROM [‘Dataset Name’ ]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 WHERE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hits.item.productName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CONTAINS 'Product Item Name A'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  AND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totals.transactions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&gt;=1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 GROUP BY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fullVisitorId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 )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lastRenderedPageBreak/>
        <w:t> AND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hits.item.productName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IS NOT NULL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AND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hits.item.productName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!= 'Product Item Name A'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GROUP BY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other_purchased_products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ORDER BY quantity DESC;</w:t>
      </w:r>
    </w:p>
    <w:p w14:paraId="40F67EB6" w14:textId="77777777" w:rsidR="00B4316F" w:rsidRPr="00B4316F" w:rsidRDefault="00B4316F" w:rsidP="00B4316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В первой строке выбираются все остальные товары, приобретенные пользователем. Для расчета количества каждого купленного товара используется функция COUNT(). Результат отражается в поле </w:t>
      </w:r>
      <w:proofErr w:type="spellStart"/>
      <w:r w:rsidRPr="00B4316F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B4316F">
        <w:rPr>
          <w:rFonts w:ascii="Times New Roman" w:hAnsi="Times New Roman" w:cs="Times New Roman"/>
          <w:sz w:val="28"/>
          <w:szCs w:val="28"/>
        </w:rPr>
        <w:t>, а соответствующий товар – в поле </w:t>
      </w:r>
      <w:proofErr w:type="spellStart"/>
      <w:r w:rsidRPr="00B4316F">
        <w:rPr>
          <w:rFonts w:ascii="Times New Roman" w:hAnsi="Times New Roman" w:cs="Times New Roman"/>
          <w:sz w:val="28"/>
          <w:szCs w:val="28"/>
        </w:rPr>
        <w:t>other_purchased_products</w:t>
      </w:r>
      <w:proofErr w:type="spellEnd"/>
      <w:r w:rsidRPr="00B4316F">
        <w:rPr>
          <w:rFonts w:ascii="Times New Roman" w:hAnsi="Times New Roman" w:cs="Times New Roman"/>
          <w:sz w:val="28"/>
          <w:szCs w:val="28"/>
        </w:rPr>
        <w:t>.</w:t>
      </w:r>
    </w:p>
    <w:p w14:paraId="4B67F34B" w14:textId="77777777" w:rsidR="00B4316F" w:rsidRPr="00B4316F" w:rsidRDefault="00B4316F" w:rsidP="00B4316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В подзапросе, выделенном серым цветом, выбираются только уникальные пользователи (</w:t>
      </w:r>
      <w:proofErr w:type="spellStart"/>
      <w:r w:rsidRPr="00B4316F">
        <w:rPr>
          <w:rFonts w:ascii="Times New Roman" w:hAnsi="Times New Roman" w:cs="Times New Roman"/>
          <w:sz w:val="28"/>
          <w:szCs w:val="28"/>
        </w:rPr>
        <w:t>fullVisitorId</w:t>
      </w:r>
      <w:proofErr w:type="spellEnd"/>
      <w:r w:rsidRPr="00B4316F">
        <w:rPr>
          <w:rFonts w:ascii="Times New Roman" w:hAnsi="Times New Roman" w:cs="Times New Roman"/>
          <w:sz w:val="28"/>
          <w:szCs w:val="28"/>
        </w:rPr>
        <w:t>), совершившие транзакции (</w:t>
      </w:r>
      <w:proofErr w:type="spellStart"/>
      <w:r w:rsidRPr="00B4316F">
        <w:rPr>
          <w:rFonts w:ascii="Times New Roman" w:hAnsi="Times New Roman" w:cs="Times New Roman"/>
          <w:sz w:val="28"/>
          <w:szCs w:val="28"/>
        </w:rPr>
        <w:t>totals.transactions</w:t>
      </w:r>
      <w:proofErr w:type="spellEnd"/>
      <w:r w:rsidRPr="00B4316F">
        <w:rPr>
          <w:rFonts w:ascii="Times New Roman" w:hAnsi="Times New Roman" w:cs="Times New Roman"/>
          <w:sz w:val="28"/>
          <w:szCs w:val="28"/>
        </w:rPr>
        <w:t xml:space="preserve">&gt;=1) и купившие в ходе транзакции товар А (WHERE </w:t>
      </w:r>
      <w:proofErr w:type="spellStart"/>
      <w:r w:rsidRPr="00B4316F">
        <w:rPr>
          <w:rFonts w:ascii="Times New Roman" w:hAnsi="Times New Roman" w:cs="Times New Roman"/>
          <w:sz w:val="28"/>
          <w:szCs w:val="28"/>
        </w:rPr>
        <w:t>hits.item.productName</w:t>
      </w:r>
      <w:proofErr w:type="spellEnd"/>
      <w:r w:rsidRPr="00B4316F">
        <w:rPr>
          <w:rFonts w:ascii="Times New Roman" w:hAnsi="Times New Roman" w:cs="Times New Roman"/>
          <w:sz w:val="28"/>
          <w:szCs w:val="28"/>
        </w:rPr>
        <w:t xml:space="preserve"> CONTAINS 'Product </w:t>
      </w:r>
      <w:proofErr w:type="spellStart"/>
      <w:r w:rsidRPr="00B4316F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B4316F">
        <w:rPr>
          <w:rFonts w:ascii="Times New Roman" w:hAnsi="Times New Roman" w:cs="Times New Roman"/>
          <w:sz w:val="28"/>
          <w:szCs w:val="28"/>
        </w:rPr>
        <w:t xml:space="preserve"> Name A').</w:t>
      </w:r>
    </w:p>
    <w:p w14:paraId="6DED62A7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Правила, заданные операторами WHERE и AND в запросе верхнего уровня, который выделен зеленым цветом, игнорируют значения </w:t>
      </w:r>
      <w:proofErr w:type="spellStart"/>
      <w:r w:rsidRPr="00B4316F">
        <w:rPr>
          <w:rFonts w:ascii="Times New Roman" w:hAnsi="Times New Roman" w:cs="Times New Roman"/>
          <w:sz w:val="28"/>
          <w:szCs w:val="28"/>
        </w:rPr>
        <w:t>hits.item.productName</w:t>
      </w:r>
      <w:proofErr w:type="spellEnd"/>
      <w:r w:rsidRPr="00B4316F">
        <w:rPr>
          <w:rFonts w:ascii="Times New Roman" w:hAnsi="Times New Roman" w:cs="Times New Roman"/>
          <w:sz w:val="28"/>
          <w:szCs w:val="28"/>
        </w:rPr>
        <w:t>, равные NULL и содержащие товар А.</w:t>
      </w:r>
    </w:p>
    <w:p w14:paraId="46EE9BC6" w14:textId="6E1E3C03" w:rsid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Ниже приведен пример запроса, который позволяет узнать, </w:t>
      </w:r>
      <w:r w:rsidRPr="00B4316F">
        <w:rPr>
          <w:rFonts w:ascii="Times New Roman" w:hAnsi="Times New Roman" w:cs="Times New Roman"/>
          <w:i/>
          <w:iCs/>
          <w:sz w:val="28"/>
          <w:szCs w:val="28"/>
        </w:rPr>
        <w:t xml:space="preserve">какие ещё товары приобрел покупатель, купивший </w:t>
      </w:r>
      <w:proofErr w:type="spellStart"/>
      <w:r w:rsidRPr="00B4316F">
        <w:rPr>
          <w:rFonts w:ascii="Times New Roman" w:hAnsi="Times New Roman" w:cs="Times New Roman"/>
          <w:i/>
          <w:iCs/>
          <w:sz w:val="28"/>
          <w:szCs w:val="28"/>
        </w:rPr>
        <w:t>Brighton</w:t>
      </w:r>
      <w:proofErr w:type="spellEnd"/>
      <w:r w:rsidRPr="00B431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4316F">
        <w:rPr>
          <w:rFonts w:ascii="Times New Roman" w:hAnsi="Times New Roman" w:cs="Times New Roman"/>
          <w:i/>
          <w:iCs/>
          <w:sz w:val="28"/>
          <w:szCs w:val="28"/>
        </w:rPr>
        <w:t>Metallic</w:t>
      </w:r>
      <w:proofErr w:type="spellEnd"/>
      <w:r w:rsidRPr="00B431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4316F">
        <w:rPr>
          <w:rFonts w:ascii="Times New Roman" w:hAnsi="Times New Roman" w:cs="Times New Roman"/>
          <w:i/>
          <w:iCs/>
          <w:sz w:val="28"/>
          <w:szCs w:val="28"/>
        </w:rPr>
        <w:t>Pens</w:t>
      </w:r>
      <w:proofErr w:type="spellEnd"/>
      <w:r w:rsidRPr="00B4316F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proofErr w:type="spellStart"/>
      <w:r w:rsidRPr="00B4316F">
        <w:rPr>
          <w:rFonts w:ascii="Times New Roman" w:hAnsi="Times New Roman" w:cs="Times New Roman"/>
          <w:i/>
          <w:iCs/>
          <w:sz w:val="28"/>
          <w:szCs w:val="28"/>
        </w:rPr>
        <w:t>Set</w:t>
      </w:r>
      <w:proofErr w:type="spellEnd"/>
      <w:r w:rsidRPr="00B4316F">
        <w:rPr>
          <w:rFonts w:ascii="Times New Roman" w:hAnsi="Times New Roman" w:cs="Times New Roman"/>
          <w:i/>
          <w:iCs/>
          <w:sz w:val="28"/>
          <w:szCs w:val="28"/>
        </w:rPr>
        <w:t xml:space="preserve"> of 4</w:t>
      </w:r>
      <w:r w:rsidRPr="00B4316F">
        <w:rPr>
          <w:rFonts w:ascii="Times New Roman" w:hAnsi="Times New Roman" w:cs="Times New Roman"/>
          <w:sz w:val="28"/>
          <w:szCs w:val="28"/>
        </w:rPr>
        <w:t>.</w:t>
      </w:r>
    </w:p>
    <w:p w14:paraId="18F12658" w14:textId="77777777" w:rsidR="004D2F2D" w:rsidRPr="00B4316F" w:rsidRDefault="004D2F2D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E7E5B3" w14:textId="77777777" w:rsidR="004D2F2D" w:rsidRPr="00B4316F" w:rsidRDefault="004D2F2D" w:rsidP="00B4316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316F">
        <w:rPr>
          <w:rFonts w:ascii="Times New Roman" w:hAnsi="Times New Roman" w:cs="Times New Roman"/>
          <w:b/>
          <w:bCs/>
          <w:sz w:val="28"/>
          <w:szCs w:val="28"/>
        </w:rPr>
        <w:t xml:space="preserve">товары, приобретенные покупателем, который 24 июня 2013 г. купил </w:t>
      </w:r>
      <w:proofErr w:type="spellStart"/>
      <w:r w:rsidRPr="00B4316F">
        <w:rPr>
          <w:rFonts w:ascii="Times New Roman" w:hAnsi="Times New Roman" w:cs="Times New Roman"/>
          <w:b/>
          <w:bCs/>
          <w:sz w:val="28"/>
          <w:szCs w:val="28"/>
        </w:rPr>
        <w:t>Brighton</w:t>
      </w:r>
      <w:proofErr w:type="spellEnd"/>
      <w:r w:rsidRPr="00B431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316F">
        <w:rPr>
          <w:rFonts w:ascii="Times New Roman" w:hAnsi="Times New Roman" w:cs="Times New Roman"/>
          <w:b/>
          <w:bCs/>
          <w:sz w:val="28"/>
          <w:szCs w:val="28"/>
        </w:rPr>
        <w:t>Metallic</w:t>
      </w:r>
      <w:proofErr w:type="spellEnd"/>
      <w:r w:rsidRPr="00B431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316F">
        <w:rPr>
          <w:rFonts w:ascii="Times New Roman" w:hAnsi="Times New Roman" w:cs="Times New Roman"/>
          <w:b/>
          <w:bCs/>
          <w:sz w:val="28"/>
          <w:szCs w:val="28"/>
        </w:rPr>
        <w:t>Pens</w:t>
      </w:r>
      <w:proofErr w:type="spellEnd"/>
      <w:r w:rsidRPr="00B4316F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B4316F">
        <w:rPr>
          <w:rFonts w:ascii="Times New Roman" w:hAnsi="Times New Roman" w:cs="Times New Roman"/>
          <w:b/>
          <w:bCs/>
          <w:sz w:val="28"/>
          <w:szCs w:val="28"/>
        </w:rPr>
        <w:t>Set</w:t>
      </w:r>
      <w:proofErr w:type="spellEnd"/>
      <w:r w:rsidRPr="00B4316F">
        <w:rPr>
          <w:rFonts w:ascii="Times New Roman" w:hAnsi="Times New Roman" w:cs="Times New Roman"/>
          <w:b/>
          <w:bCs/>
          <w:sz w:val="28"/>
          <w:szCs w:val="28"/>
        </w:rPr>
        <w:t xml:space="preserve"> of 4</w:t>
      </w:r>
    </w:p>
    <w:p w14:paraId="7863D4CC" w14:textId="77777777" w:rsidR="004D2F2D" w:rsidRPr="00B4316F" w:rsidRDefault="004D2F2D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sz w:val="28"/>
          <w:szCs w:val="28"/>
          <w:lang w:val="en-US"/>
        </w:rPr>
        <w:t>SELECT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hits.item.productName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other_purchased_products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, COUNT(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hits.item.productName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 AS quantity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FROM [GoogleStore.ga_sessions_20130624]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WHERE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fullVisitorId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IN (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 SELECT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fullVisitorId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 FROM [GoogleStore.ga_sessions_20130624]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 WHERE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hits.item.productName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CONTAINS 'Brighton Metallic Pens - Set of 4'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  AND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totals.transactions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&gt;=1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 GROUP BY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fullVisitorId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 )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AND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hits.item.productName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IS NOT NULL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AND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hits.item.productName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!='Brighton Metallic Pens - Set of 4'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GROUP BY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other_purchased_products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ORDER BY quantity DESC;</w:t>
      </w:r>
    </w:p>
    <w:p w14:paraId="5664997B" w14:textId="77777777" w:rsidR="004D2F2D" w:rsidRDefault="004D2F2D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73B930" w14:textId="28E78EF8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 xml:space="preserve">В 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t>Dremel</w:t>
      </w:r>
      <w:r w:rsidRPr="00B4316F">
        <w:rPr>
          <w:rFonts w:ascii="Times New Roman" w:hAnsi="Times New Roman" w:cs="Times New Roman"/>
          <w:sz w:val="28"/>
          <w:szCs w:val="28"/>
        </w:rPr>
        <w:t>/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t>BigQuery</w:t>
      </w:r>
      <w:r w:rsidRPr="00B4316F">
        <w:rPr>
          <w:rFonts w:ascii="Times New Roman" w:hAnsi="Times New Roman" w:cs="Times New Roman"/>
          <w:sz w:val="28"/>
          <w:szCs w:val="28"/>
        </w:rPr>
        <w:t xml:space="preserve"> оператор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t> WHERE</w:t>
      </w:r>
      <w:r w:rsidRPr="00B4316F">
        <w:rPr>
          <w:rFonts w:ascii="Times New Roman" w:hAnsi="Times New Roman" w:cs="Times New Roman"/>
          <w:sz w:val="28"/>
          <w:szCs w:val="28"/>
        </w:rPr>
        <w:t xml:space="preserve"> 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t>expr</w:t>
      </w:r>
      <w:r w:rsidRPr="00B4316F">
        <w:rPr>
          <w:rFonts w:ascii="Times New Roman" w:hAnsi="Times New Roman" w:cs="Times New Roman"/>
          <w:sz w:val="28"/>
          <w:szCs w:val="28"/>
        </w:rPr>
        <w:t xml:space="preserve"> 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t>IN </w:t>
      </w:r>
      <w:r w:rsidRPr="00B4316F">
        <w:rPr>
          <w:rFonts w:ascii="Times New Roman" w:hAnsi="Times New Roman" w:cs="Times New Roman"/>
          <w:sz w:val="28"/>
          <w:szCs w:val="28"/>
        </w:rPr>
        <w:t>вызывает команду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316F">
        <w:rPr>
          <w:rFonts w:ascii="Times New Roman" w:hAnsi="Times New Roman" w:cs="Times New Roman"/>
          <w:i/>
          <w:iCs/>
          <w:sz w:val="28"/>
          <w:szCs w:val="28"/>
          <w:lang w:val="en-US"/>
        </w:rPr>
        <w:t>JOIN</w:t>
      </w:r>
      <w:r w:rsidRPr="00B4316F">
        <w:rPr>
          <w:rFonts w:ascii="Times New Roman" w:hAnsi="Times New Roman" w:cs="Times New Roman"/>
          <w:sz w:val="28"/>
          <w:szCs w:val="28"/>
        </w:rPr>
        <w:t xml:space="preserve">. При этом действуют ограничения размера. В частности, размер правой части (в данном случае это количество посетителей) не должен превышать 8 МБ. В </w:t>
      </w:r>
      <w:proofErr w:type="spellStart"/>
      <w:r w:rsidRPr="00B4316F">
        <w:rPr>
          <w:rFonts w:ascii="Times New Roman" w:hAnsi="Times New Roman" w:cs="Times New Roman"/>
          <w:sz w:val="28"/>
          <w:szCs w:val="28"/>
        </w:rPr>
        <w:t>Dremel</w:t>
      </w:r>
      <w:proofErr w:type="spellEnd"/>
      <w:r w:rsidRPr="00B4316F">
        <w:rPr>
          <w:rFonts w:ascii="Times New Roman" w:hAnsi="Times New Roman" w:cs="Times New Roman"/>
          <w:sz w:val="28"/>
          <w:szCs w:val="28"/>
        </w:rPr>
        <w:t xml:space="preserve"> это называется </w:t>
      </w:r>
      <w:proofErr w:type="spellStart"/>
      <w:r w:rsidRPr="00B4316F">
        <w:rPr>
          <w:rFonts w:ascii="Times New Roman" w:hAnsi="Times New Roman" w:cs="Times New Roman"/>
          <w:i/>
          <w:iCs/>
          <w:sz w:val="28"/>
          <w:szCs w:val="28"/>
        </w:rPr>
        <w:t>Broadcast</w:t>
      </w:r>
      <w:proofErr w:type="spellEnd"/>
      <w:r w:rsidRPr="00B4316F">
        <w:rPr>
          <w:rFonts w:ascii="Times New Roman" w:hAnsi="Times New Roman" w:cs="Times New Roman"/>
          <w:i/>
          <w:iCs/>
          <w:sz w:val="28"/>
          <w:szCs w:val="28"/>
        </w:rPr>
        <w:t xml:space="preserve"> JOIN</w:t>
      </w:r>
      <w:r w:rsidRPr="00B4316F">
        <w:rPr>
          <w:rFonts w:ascii="Times New Roman" w:hAnsi="Times New Roman" w:cs="Times New Roman"/>
          <w:sz w:val="28"/>
          <w:szCs w:val="28"/>
        </w:rPr>
        <w:t>. Если размер превышает 8 МБ, необходимо использовать </w:t>
      </w:r>
      <w:proofErr w:type="spellStart"/>
      <w:r w:rsidRPr="00B4316F">
        <w:rPr>
          <w:rFonts w:ascii="Times New Roman" w:hAnsi="Times New Roman" w:cs="Times New Roman"/>
          <w:i/>
          <w:iCs/>
          <w:sz w:val="28"/>
          <w:szCs w:val="28"/>
        </w:rPr>
        <w:t>Shuffled</w:t>
      </w:r>
      <w:proofErr w:type="spellEnd"/>
      <w:r w:rsidRPr="00B4316F">
        <w:rPr>
          <w:rFonts w:ascii="Times New Roman" w:hAnsi="Times New Roman" w:cs="Times New Roman"/>
          <w:i/>
          <w:iCs/>
          <w:sz w:val="28"/>
          <w:szCs w:val="28"/>
        </w:rPr>
        <w:t xml:space="preserve"> JOIN</w:t>
      </w:r>
      <w:r w:rsidRPr="00B4316F">
        <w:rPr>
          <w:rFonts w:ascii="Times New Roman" w:hAnsi="Times New Roman" w:cs="Times New Roman"/>
          <w:sz w:val="28"/>
          <w:szCs w:val="28"/>
        </w:rPr>
        <w:t> с применением синтаксиса </w:t>
      </w:r>
      <w:r w:rsidRPr="00B4316F">
        <w:rPr>
          <w:rFonts w:ascii="Times New Roman" w:hAnsi="Times New Roman" w:cs="Times New Roman"/>
          <w:i/>
          <w:iCs/>
          <w:sz w:val="28"/>
          <w:szCs w:val="28"/>
        </w:rPr>
        <w:t>JOIN EACH</w:t>
      </w:r>
      <w:r w:rsidRPr="00B4316F">
        <w:rPr>
          <w:rFonts w:ascii="Times New Roman" w:hAnsi="Times New Roman" w:cs="Times New Roman"/>
          <w:sz w:val="28"/>
          <w:szCs w:val="28"/>
        </w:rPr>
        <w:t>. Для этого нельзя использовать оператор </w:t>
      </w:r>
      <w:r w:rsidRPr="00B4316F">
        <w:rPr>
          <w:rFonts w:ascii="Times New Roman" w:hAnsi="Times New Roman" w:cs="Times New Roman"/>
          <w:i/>
          <w:iCs/>
          <w:sz w:val="28"/>
          <w:szCs w:val="28"/>
        </w:rPr>
        <w:t>IN</w:t>
      </w:r>
      <w:r w:rsidRPr="00B4316F">
        <w:rPr>
          <w:rFonts w:ascii="Times New Roman" w:hAnsi="Times New Roman" w:cs="Times New Roman"/>
          <w:sz w:val="28"/>
          <w:szCs w:val="28"/>
        </w:rPr>
        <w:t>, но тот же запрос можно создать с помощью команды </w:t>
      </w:r>
      <w:r w:rsidRPr="00B4316F">
        <w:rPr>
          <w:rFonts w:ascii="Times New Roman" w:hAnsi="Times New Roman" w:cs="Times New Roman"/>
          <w:i/>
          <w:iCs/>
          <w:sz w:val="28"/>
          <w:szCs w:val="28"/>
        </w:rPr>
        <w:t>JOIN</w:t>
      </w:r>
      <w:r w:rsidRPr="00B4316F">
        <w:rPr>
          <w:rFonts w:ascii="Times New Roman" w:hAnsi="Times New Roman" w:cs="Times New Roman"/>
          <w:sz w:val="28"/>
          <w:szCs w:val="28"/>
        </w:rPr>
        <w:t>.</w:t>
      </w:r>
    </w:p>
    <w:p w14:paraId="5A94266D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Товары, приобретенные пользователями, также купившими товар А (расширенная электронная торговля)</w:t>
      </w:r>
    </w:p>
    <w:p w14:paraId="00930216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lastRenderedPageBreak/>
        <w:t>Этот запрос похож на предыдущий, но предназначен для расширенной электронной торговли. В нем для получения данных за несколько дней также используются диапазоны TABLE_DATE_RANGE.</w:t>
      </w:r>
    </w:p>
    <w:p w14:paraId="0B639D31" w14:textId="77777777" w:rsidR="004D2F2D" w:rsidRPr="00B4316F" w:rsidRDefault="004D2F2D" w:rsidP="00B4316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316F">
        <w:rPr>
          <w:rFonts w:ascii="Times New Roman" w:hAnsi="Times New Roman" w:cs="Times New Roman"/>
          <w:b/>
          <w:bCs/>
          <w:sz w:val="28"/>
          <w:szCs w:val="28"/>
        </w:rPr>
        <w:t>товары, приобретенные пользователями, также купившими товар А (расширенная электронная торговля)</w:t>
      </w:r>
    </w:p>
    <w:p w14:paraId="0792249D" w14:textId="77777777" w:rsidR="004D2F2D" w:rsidRPr="00B4316F" w:rsidRDefault="004D2F2D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sz w:val="28"/>
          <w:szCs w:val="28"/>
          <w:lang w:val="en-US"/>
        </w:rPr>
        <w:t>SELECT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hits.product.productSKU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other_purchased_products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, COUNT(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hits.product.productSKU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) AS quantity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 SELECT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fullVisitorId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hits.product.productSKU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, hits.eCommerceAction.action_type FROM TABLE_DATE_RANGE([73156703.ga_sessions_], TIMESTAMP('2015-07-01'), TIMESTAMP('2015-07-14')))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WHERE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fullVisitorId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IN (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 SELECT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fullVisitorId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FROM TABLE_DATE_RANGE([73156703.ga_sessions_], TIMESTAMP('2015-07-01'), TIMESTAMP('2015-07-14'))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WHERE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hits.product.productSKU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CONTAINS '10 15103'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AND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hits.eCommerceAction.action_type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= '6'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GROUP BY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fullVisitorId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 )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AND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hits.product.productSKU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IS NOT NULL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AND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hits.product.productSKU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!='10 15103'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AND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hits.eCommerceAction.action_type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= '6'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GROUP BY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other_purchased_products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ORDER BY quantity DESC;</w:t>
      </w:r>
    </w:p>
    <w:p w14:paraId="0C6E0FCA" w14:textId="77777777" w:rsidR="004D2F2D" w:rsidRDefault="004D2F2D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AA182D" w14:textId="0C935D46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Среднее количество взаимодействий пользователя перед покупкой</w:t>
      </w:r>
    </w:p>
    <w:p w14:paraId="656E33F0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Рассмотрим пример запроса, выполняемого командой JOIN() [...] ON, которая зависит только от данных Google Аналитики.</w:t>
      </w:r>
    </w:p>
    <w:p w14:paraId="4FCB63DD" w14:textId="75606530" w:rsid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Ниже представлена структура скрипта, позволяющего узнать </w:t>
      </w:r>
      <w:r w:rsidRPr="00B4316F">
        <w:rPr>
          <w:rFonts w:ascii="Times New Roman" w:hAnsi="Times New Roman" w:cs="Times New Roman"/>
          <w:i/>
          <w:iCs/>
          <w:sz w:val="28"/>
          <w:szCs w:val="28"/>
        </w:rPr>
        <w:t>среднее количество взаимодействий пользователя перед покупкой</w:t>
      </w:r>
      <w:r w:rsidRPr="00B4316F">
        <w:rPr>
          <w:rFonts w:ascii="Times New Roman" w:hAnsi="Times New Roman" w:cs="Times New Roman"/>
          <w:sz w:val="28"/>
          <w:szCs w:val="28"/>
        </w:rPr>
        <w:t>.</w:t>
      </w:r>
    </w:p>
    <w:p w14:paraId="0E16D41B" w14:textId="77777777" w:rsidR="004D2F2D" w:rsidRPr="00B4316F" w:rsidRDefault="004D2F2D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F46641" w14:textId="77777777" w:rsidR="004D2F2D" w:rsidRPr="004D2F2D" w:rsidRDefault="004D2F2D" w:rsidP="00B4316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b/>
          <w:bCs/>
          <w:sz w:val="28"/>
          <w:szCs w:val="28"/>
        </w:rPr>
        <w:t>количество</w:t>
      </w:r>
      <w:r w:rsidRPr="00B431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4316F">
        <w:rPr>
          <w:rFonts w:ascii="Times New Roman" w:hAnsi="Times New Roman" w:cs="Times New Roman"/>
          <w:b/>
          <w:bCs/>
          <w:sz w:val="28"/>
          <w:szCs w:val="28"/>
        </w:rPr>
        <w:t>взаимодействий</w:t>
      </w:r>
      <w:r w:rsidRPr="00B431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4316F">
        <w:rPr>
          <w:rFonts w:ascii="Times New Roman" w:hAnsi="Times New Roman" w:cs="Times New Roman"/>
          <w:b/>
          <w:bCs/>
          <w:sz w:val="28"/>
          <w:szCs w:val="28"/>
        </w:rPr>
        <w:t>пользователя</w:t>
      </w:r>
      <w:r w:rsidRPr="00B431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4316F">
        <w:rPr>
          <w:rFonts w:ascii="Times New Roman" w:hAnsi="Times New Roman" w:cs="Times New Roman"/>
          <w:b/>
          <w:bCs/>
          <w:sz w:val="28"/>
          <w:szCs w:val="28"/>
        </w:rPr>
        <w:t>перед</w:t>
      </w:r>
      <w:r w:rsidRPr="00B431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4316F">
        <w:rPr>
          <w:rFonts w:ascii="Times New Roman" w:hAnsi="Times New Roman" w:cs="Times New Roman"/>
          <w:b/>
          <w:bCs/>
          <w:sz w:val="28"/>
          <w:szCs w:val="28"/>
        </w:rPr>
        <w:t>покупкой</w:t>
      </w:r>
    </w:p>
    <w:p w14:paraId="4203A3E1" w14:textId="77777777" w:rsidR="004D2F2D" w:rsidRPr="00B4316F" w:rsidRDefault="004D2F2D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sz w:val="28"/>
          <w:szCs w:val="28"/>
          <w:lang w:val="en-US"/>
        </w:rPr>
        <w:t>SELECT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one.hits.item.productSku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, (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sum_of_hit_number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total_hits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) AS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avg_hit_number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FROM (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SELECT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, SUM(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hits.hitNumber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sum_of_hit_number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FROM [‘GA Dataset Name’ ]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WHERE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IS NOT NULL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 AND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totals.transactions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&gt;=1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GROUP BY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 ) AS ‘Alias_Name_1’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JOIN (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SELECT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, COUNT(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fullVisitorId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) AS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total_hits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FROM [‘GA Dataset Name’ ]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WHERE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IS NOT NULL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 AND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totals.transactions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&gt;=1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GROUP BY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 ) AS ‘Alias_Name_2’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ON Alias_Name_1.hits.item.productSku = Alias_Name_2.hits.item.productSku;</w:t>
      </w:r>
    </w:p>
    <w:p w14:paraId="5C26A271" w14:textId="77777777" w:rsidR="00B4316F" w:rsidRPr="00B4316F" w:rsidRDefault="00B4316F" w:rsidP="00B4316F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lastRenderedPageBreak/>
        <w:t>В первой строке выполняется основная математическая операция, определяющая среднее количество взаимодействий в расчете на продукт. Этот запрос создает связь между подзапросами ‘</w:t>
      </w:r>
      <w:r w:rsidRPr="00B4316F">
        <w:rPr>
          <w:rFonts w:ascii="Times New Roman" w:hAnsi="Times New Roman" w:cs="Times New Roman"/>
          <w:i/>
          <w:iCs/>
          <w:sz w:val="28"/>
          <w:szCs w:val="28"/>
        </w:rPr>
        <w:t>Alias_Name_1</w:t>
      </w:r>
      <w:r w:rsidRPr="00B4316F">
        <w:rPr>
          <w:rFonts w:ascii="Times New Roman" w:hAnsi="Times New Roman" w:cs="Times New Roman"/>
          <w:sz w:val="28"/>
          <w:szCs w:val="28"/>
        </w:rPr>
        <w:t>’ и ‘</w:t>
      </w:r>
      <w:r w:rsidRPr="00B4316F">
        <w:rPr>
          <w:rFonts w:ascii="Times New Roman" w:hAnsi="Times New Roman" w:cs="Times New Roman"/>
          <w:i/>
          <w:iCs/>
          <w:sz w:val="28"/>
          <w:szCs w:val="28"/>
        </w:rPr>
        <w:t>Alias_Name_2</w:t>
      </w:r>
      <w:r w:rsidRPr="00B4316F">
        <w:rPr>
          <w:rFonts w:ascii="Times New Roman" w:hAnsi="Times New Roman" w:cs="Times New Roman"/>
          <w:sz w:val="28"/>
          <w:szCs w:val="28"/>
        </w:rPr>
        <w:t>’.</w:t>
      </w:r>
    </w:p>
    <w:p w14:paraId="5132BD1D" w14:textId="77777777" w:rsidR="00B4316F" w:rsidRPr="00B4316F" w:rsidRDefault="00B4316F" w:rsidP="00B4316F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Подзапрос ‘</w:t>
      </w:r>
      <w:r w:rsidRPr="00B4316F">
        <w:rPr>
          <w:rFonts w:ascii="Times New Roman" w:hAnsi="Times New Roman" w:cs="Times New Roman"/>
          <w:i/>
          <w:iCs/>
          <w:sz w:val="28"/>
          <w:szCs w:val="28"/>
        </w:rPr>
        <w:t>Alias_Name_1</w:t>
      </w:r>
      <w:r w:rsidRPr="00B4316F">
        <w:rPr>
          <w:rFonts w:ascii="Times New Roman" w:hAnsi="Times New Roman" w:cs="Times New Roman"/>
          <w:sz w:val="28"/>
          <w:szCs w:val="28"/>
        </w:rPr>
        <w:t>’ возвращает поле, в котором с помощью агрегатной функции SUM() суммируются все обращения, зафиксированные для товара.</w:t>
      </w:r>
    </w:p>
    <w:p w14:paraId="228DE93D" w14:textId="77777777" w:rsidR="00B4316F" w:rsidRPr="00B4316F" w:rsidRDefault="00B4316F" w:rsidP="00B4316F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Подзапрос ‘</w:t>
      </w:r>
      <w:r w:rsidRPr="00B4316F">
        <w:rPr>
          <w:rFonts w:ascii="Times New Roman" w:hAnsi="Times New Roman" w:cs="Times New Roman"/>
          <w:i/>
          <w:iCs/>
          <w:sz w:val="28"/>
          <w:szCs w:val="28"/>
        </w:rPr>
        <w:t>Alias_Name_2</w:t>
      </w:r>
      <w:r w:rsidRPr="00B4316F">
        <w:rPr>
          <w:rFonts w:ascii="Times New Roman" w:hAnsi="Times New Roman" w:cs="Times New Roman"/>
          <w:sz w:val="28"/>
          <w:szCs w:val="28"/>
        </w:rPr>
        <w:t>’ определяет количество обращений пользователей в расчете на товар с помощью функции COUNT().</w:t>
      </w:r>
    </w:p>
    <w:p w14:paraId="39398B9F" w14:textId="77777777" w:rsidR="00B4316F" w:rsidRPr="00B4316F" w:rsidRDefault="00B4316F" w:rsidP="00B4316F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В последней строке указано общее поле (</w:t>
      </w:r>
      <w:proofErr w:type="spellStart"/>
      <w:r w:rsidRPr="00B4316F">
        <w:rPr>
          <w:rFonts w:ascii="Times New Roman" w:hAnsi="Times New Roman" w:cs="Times New Roman"/>
          <w:sz w:val="28"/>
          <w:szCs w:val="28"/>
        </w:rPr>
        <w:t>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</w:rPr>
        <w:t>), используемое в двух объединенных наборах данных.</w:t>
      </w:r>
    </w:p>
    <w:p w14:paraId="6FAE3105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Ниже приведен пример запроса, который позволяет узнать </w:t>
      </w:r>
      <w:r w:rsidRPr="00B4316F">
        <w:rPr>
          <w:rFonts w:ascii="Times New Roman" w:hAnsi="Times New Roman" w:cs="Times New Roman"/>
          <w:i/>
          <w:iCs/>
          <w:sz w:val="28"/>
          <w:szCs w:val="28"/>
        </w:rPr>
        <w:t>среднее количество взаимодействий пользователя перед покупкой 10 сентября 2013 г.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B4316F" w:rsidRPr="00B4316F" w14:paraId="4FA3AB69" w14:textId="77777777" w:rsidTr="00B4316F">
        <w:trPr>
          <w:tblHeader/>
        </w:trPr>
        <w:tc>
          <w:tcPr>
            <w:tcW w:w="0" w:type="auto"/>
            <w:shd w:val="clear" w:color="auto" w:fill="F1F3F4"/>
            <w:vAlign w:val="bottom"/>
            <w:hideMark/>
          </w:tcPr>
          <w:p w14:paraId="089B79FE" w14:textId="77777777" w:rsidR="00B4316F" w:rsidRPr="00B4316F" w:rsidRDefault="00B4316F" w:rsidP="00B4316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431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взаимодействий пользователя перед покупкой 10 сентября 2013 г.</w:t>
            </w:r>
          </w:p>
        </w:tc>
      </w:tr>
      <w:tr w:rsidR="00B4316F" w:rsidRPr="00B4316F" w14:paraId="2710BB16" w14:textId="77777777" w:rsidTr="00B4316F">
        <w:tc>
          <w:tcPr>
            <w:tcW w:w="0" w:type="auto"/>
            <w:shd w:val="clear" w:color="auto" w:fill="F8F9FA"/>
            <w:hideMark/>
          </w:tcPr>
          <w:p w14:paraId="54F3C671" w14:textId="77777777" w:rsidR="00B4316F" w:rsidRPr="00B4316F" w:rsidRDefault="00B4316F" w:rsidP="00B4316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 </w:t>
            </w:r>
            <w:proofErr w:type="spellStart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one.hits.item.productSku</w:t>
            </w:r>
            <w:proofErr w:type="spellEnd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</w:t>
            </w:r>
            <w:proofErr w:type="spellStart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ProductSku</w:t>
            </w:r>
            <w:proofErr w:type="spellEnd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( </w:t>
            </w:r>
            <w:proofErr w:type="spellStart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sum_of_hit_number</w:t>
            </w:r>
            <w:proofErr w:type="spellEnd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  <w:proofErr w:type="spellStart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total_hits</w:t>
            </w:r>
            <w:proofErr w:type="spellEnd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) AS </w:t>
            </w:r>
            <w:proofErr w:type="spellStart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avg_hit_number</w:t>
            </w:r>
            <w:proofErr w:type="spellEnd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FROM (</w:t>
            </w:r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 SELECT </w:t>
            </w:r>
            <w:proofErr w:type="spellStart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hits.item.productSku</w:t>
            </w:r>
            <w:proofErr w:type="spellEnd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SUM(</w:t>
            </w:r>
            <w:proofErr w:type="spellStart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hits.hitNumber</w:t>
            </w:r>
            <w:proofErr w:type="spellEnd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AS </w:t>
            </w:r>
            <w:proofErr w:type="spellStart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sum_of_hit_number</w:t>
            </w:r>
            <w:proofErr w:type="spellEnd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 FROM [GoogleStore.ga_sessions_20130728]</w:t>
            </w:r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 WHERE </w:t>
            </w:r>
            <w:proofErr w:type="spellStart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hits.item.productSku</w:t>
            </w:r>
            <w:proofErr w:type="spellEnd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NOT NULL</w:t>
            </w:r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  AND </w:t>
            </w:r>
            <w:proofErr w:type="spellStart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totals.transactions</w:t>
            </w:r>
            <w:proofErr w:type="spellEnd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&gt;=1</w:t>
            </w:r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 GROUP BY </w:t>
            </w:r>
            <w:proofErr w:type="spellStart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hits.item.productSku</w:t>
            </w:r>
            <w:proofErr w:type="spellEnd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) AS one</w:t>
            </w:r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JOIN (</w:t>
            </w:r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 SELECT </w:t>
            </w:r>
            <w:proofErr w:type="spellStart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hits.item.productSku</w:t>
            </w:r>
            <w:proofErr w:type="spellEnd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COUNT( </w:t>
            </w:r>
            <w:proofErr w:type="spellStart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fullVisitorId</w:t>
            </w:r>
            <w:proofErr w:type="spellEnd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) AS </w:t>
            </w:r>
            <w:proofErr w:type="spellStart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total_hits</w:t>
            </w:r>
            <w:proofErr w:type="spellEnd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 FROM [GoogleStore.ga_sessions_20130728]</w:t>
            </w:r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 WHERE </w:t>
            </w:r>
            <w:proofErr w:type="spellStart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hits.item.productSku</w:t>
            </w:r>
            <w:proofErr w:type="spellEnd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NOT NULL</w:t>
            </w:r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  AND </w:t>
            </w:r>
            <w:proofErr w:type="spellStart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totals.transactions</w:t>
            </w:r>
            <w:proofErr w:type="spellEnd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&gt;=1</w:t>
            </w:r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 GROUP BY </w:t>
            </w:r>
            <w:proofErr w:type="spellStart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hits.item.productSku</w:t>
            </w:r>
            <w:proofErr w:type="spellEnd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) AS two</w:t>
            </w:r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ON </w:t>
            </w:r>
            <w:proofErr w:type="spellStart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one.hits.item.productSku</w:t>
            </w:r>
            <w:proofErr w:type="spellEnd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two.hits.item.productSku</w:t>
            </w:r>
            <w:proofErr w:type="spellEnd"/>
            <w:r w:rsidRPr="00B43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14:paraId="059D6940" w14:textId="77777777" w:rsidR="004D2F2D" w:rsidRDefault="004D2F2D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E61342" w14:textId="20B2C788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Процент проданных запасов товара</w:t>
      </w:r>
    </w:p>
    <w:p w14:paraId="607DA3C4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Рассмотрим пример запроса, в котором используются данные не только из Google Analytics, но и из других систем. Объединив два набора данных, вы сможете более детально анализировать поведение пользователей. Импортируя данные из других систем в BigQuery, помните, что это повлияет на размер месячного платежа за хранение данных.</w:t>
      </w:r>
    </w:p>
    <w:p w14:paraId="4F007968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Ниже представлена структура скрипта, позволяющего узнать </w:t>
      </w:r>
      <w:r w:rsidRPr="00B4316F">
        <w:rPr>
          <w:rFonts w:ascii="Times New Roman" w:hAnsi="Times New Roman" w:cs="Times New Roman"/>
          <w:i/>
          <w:iCs/>
          <w:sz w:val="28"/>
          <w:szCs w:val="28"/>
        </w:rPr>
        <w:t>процент проданных запасов товара</w:t>
      </w:r>
      <w:r w:rsidRPr="00B4316F">
        <w:rPr>
          <w:rFonts w:ascii="Times New Roman" w:hAnsi="Times New Roman" w:cs="Times New Roman"/>
          <w:sz w:val="28"/>
          <w:szCs w:val="28"/>
        </w:rPr>
        <w:t>.</w:t>
      </w:r>
    </w:p>
    <w:p w14:paraId="4F4B0822" w14:textId="77777777" w:rsidR="004D2F2D" w:rsidRPr="004D2F2D" w:rsidRDefault="004D2F2D" w:rsidP="00B4316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b/>
          <w:bCs/>
          <w:sz w:val="28"/>
          <w:szCs w:val="28"/>
        </w:rPr>
        <w:t>процент</w:t>
      </w:r>
      <w:r w:rsidRPr="00B431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4316F">
        <w:rPr>
          <w:rFonts w:ascii="Times New Roman" w:hAnsi="Times New Roman" w:cs="Times New Roman"/>
          <w:b/>
          <w:bCs/>
          <w:sz w:val="28"/>
          <w:szCs w:val="28"/>
        </w:rPr>
        <w:t>проданных</w:t>
      </w:r>
      <w:r w:rsidRPr="00B431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4316F">
        <w:rPr>
          <w:rFonts w:ascii="Times New Roman" w:hAnsi="Times New Roman" w:cs="Times New Roman"/>
          <w:b/>
          <w:bCs/>
          <w:sz w:val="28"/>
          <w:szCs w:val="28"/>
        </w:rPr>
        <w:t>запасов</w:t>
      </w:r>
      <w:r w:rsidRPr="00B431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4316F">
        <w:rPr>
          <w:rFonts w:ascii="Times New Roman" w:hAnsi="Times New Roman" w:cs="Times New Roman"/>
          <w:b/>
          <w:bCs/>
          <w:sz w:val="28"/>
          <w:szCs w:val="28"/>
        </w:rPr>
        <w:t>товара</w:t>
      </w:r>
    </w:p>
    <w:p w14:paraId="0C83E9C7" w14:textId="77777777" w:rsidR="004D2F2D" w:rsidRPr="00B4316F" w:rsidRDefault="004D2F2D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SELECT AnalyticsImport.product_data_20130728.productId, (((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one.quantity_sold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) / ( AnalyticsImport.product_data_20130728.productstock +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one.quantity_sold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)) * 100 ) AS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percentage_of_stock_sold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FROM [ ‘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Imported_DataSet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’ ]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lastRenderedPageBreak/>
        <w:t>JOIN (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 SELECT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, SUM(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hits.item.itemQuantity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) AS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quantity_sold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 FROM [‘GA Dataset’ ]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 WHERE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IS NOT NULL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  AND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totals.transactions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&gt;=1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 GROUP BY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 ) AS ‘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Alias_Name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ON Imported_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DataSet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.’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productId_field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’ =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Alias_Name.hits.item.productSku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746E7F" w14:textId="77777777" w:rsidR="00B4316F" w:rsidRPr="00B4316F" w:rsidRDefault="00B4316F" w:rsidP="00B4316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В первой строке возвращается два поля: одно содержит все идентификаторы товаров, в другом выполняется математическая операция, определяющая процент проданных запасов товара по его идентификатору.</w:t>
      </w:r>
    </w:p>
    <w:p w14:paraId="50BFBCA0" w14:textId="77777777" w:rsidR="00B4316F" w:rsidRPr="00B4316F" w:rsidRDefault="00B4316F" w:rsidP="00B4316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Поскольку этот запрос зависит от двух наборов данных, необходимо использовать функцию JOIN() ... ON. Она объединяет строки из двух наборов данных по общему полю. В данном случае это наборы данных [ ‘</w:t>
      </w:r>
      <w:proofErr w:type="spellStart"/>
      <w:r w:rsidRPr="00B4316F">
        <w:rPr>
          <w:rFonts w:ascii="Times New Roman" w:hAnsi="Times New Roman" w:cs="Times New Roman"/>
          <w:sz w:val="28"/>
          <w:szCs w:val="28"/>
        </w:rPr>
        <w:t>Imported_DataSet</w:t>
      </w:r>
      <w:proofErr w:type="spellEnd"/>
      <w:r w:rsidRPr="00B4316F">
        <w:rPr>
          <w:rFonts w:ascii="Times New Roman" w:hAnsi="Times New Roman" w:cs="Times New Roman"/>
          <w:sz w:val="28"/>
          <w:szCs w:val="28"/>
        </w:rPr>
        <w:t>’ ] и ‘</w:t>
      </w:r>
      <w:proofErr w:type="spellStart"/>
      <w:r w:rsidRPr="00B4316F">
        <w:rPr>
          <w:rFonts w:ascii="Times New Roman" w:hAnsi="Times New Roman" w:cs="Times New Roman"/>
          <w:sz w:val="28"/>
          <w:szCs w:val="28"/>
        </w:rPr>
        <w:t>Alias_Name</w:t>
      </w:r>
      <w:proofErr w:type="spellEnd"/>
      <w:r w:rsidRPr="00B4316F">
        <w:rPr>
          <w:rFonts w:ascii="Times New Roman" w:hAnsi="Times New Roman" w:cs="Times New Roman"/>
          <w:sz w:val="28"/>
          <w:szCs w:val="28"/>
        </w:rPr>
        <w:t>’.</w:t>
      </w:r>
    </w:p>
    <w:p w14:paraId="66B432B2" w14:textId="77777777" w:rsidR="00B4316F" w:rsidRPr="00B4316F" w:rsidRDefault="00B4316F" w:rsidP="00B4316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[ ‘</w:t>
      </w:r>
      <w:proofErr w:type="spellStart"/>
      <w:r w:rsidRPr="00B4316F">
        <w:rPr>
          <w:rFonts w:ascii="Times New Roman" w:hAnsi="Times New Roman" w:cs="Times New Roman"/>
          <w:sz w:val="28"/>
          <w:szCs w:val="28"/>
        </w:rPr>
        <w:t>Imported_DataSet</w:t>
      </w:r>
      <w:proofErr w:type="spellEnd"/>
      <w:r w:rsidRPr="00B4316F">
        <w:rPr>
          <w:rFonts w:ascii="Times New Roman" w:hAnsi="Times New Roman" w:cs="Times New Roman"/>
          <w:sz w:val="28"/>
          <w:szCs w:val="28"/>
        </w:rPr>
        <w:t>’ ] содержит внешние данные. Этот набор данных включает показатель количества оставшегося товара (</w:t>
      </w:r>
      <w:proofErr w:type="spellStart"/>
      <w:r w:rsidRPr="00B4316F">
        <w:rPr>
          <w:rFonts w:ascii="Times New Roman" w:hAnsi="Times New Roman" w:cs="Times New Roman"/>
          <w:sz w:val="28"/>
          <w:szCs w:val="28"/>
        </w:rPr>
        <w:t>Imported</w:t>
      </w:r>
      <w:proofErr w:type="spellEnd"/>
      <w:r w:rsidRPr="00B43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16F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B4316F">
        <w:rPr>
          <w:rFonts w:ascii="Times New Roman" w:hAnsi="Times New Roman" w:cs="Times New Roman"/>
          <w:sz w:val="28"/>
          <w:szCs w:val="28"/>
        </w:rPr>
        <w:t>.’</w:t>
      </w:r>
      <w:proofErr w:type="spellStart"/>
      <w:r w:rsidRPr="00B4316F">
        <w:rPr>
          <w:rFonts w:ascii="Times New Roman" w:hAnsi="Times New Roman" w:cs="Times New Roman"/>
          <w:sz w:val="28"/>
          <w:szCs w:val="28"/>
        </w:rPr>
        <w:t>stock_left_field</w:t>
      </w:r>
      <w:proofErr w:type="spellEnd"/>
      <w:r w:rsidRPr="00B4316F">
        <w:rPr>
          <w:rFonts w:ascii="Times New Roman" w:hAnsi="Times New Roman" w:cs="Times New Roman"/>
          <w:sz w:val="28"/>
          <w:szCs w:val="28"/>
        </w:rPr>
        <w:t>’) и параметр идентификатора товара (Imported_</w:t>
      </w:r>
      <w:proofErr w:type="spellStart"/>
      <w:r w:rsidRPr="00B4316F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B4316F">
        <w:rPr>
          <w:rFonts w:ascii="Times New Roman" w:hAnsi="Times New Roman" w:cs="Times New Roman"/>
          <w:sz w:val="28"/>
          <w:szCs w:val="28"/>
        </w:rPr>
        <w:t>.’</w:t>
      </w:r>
      <w:proofErr w:type="spellStart"/>
      <w:r w:rsidRPr="00B4316F">
        <w:rPr>
          <w:rFonts w:ascii="Times New Roman" w:hAnsi="Times New Roman" w:cs="Times New Roman"/>
          <w:sz w:val="28"/>
          <w:szCs w:val="28"/>
        </w:rPr>
        <w:t>productId_field</w:t>
      </w:r>
      <w:proofErr w:type="spellEnd"/>
      <w:r w:rsidRPr="00B4316F">
        <w:rPr>
          <w:rFonts w:ascii="Times New Roman" w:hAnsi="Times New Roman" w:cs="Times New Roman"/>
          <w:sz w:val="28"/>
          <w:szCs w:val="28"/>
        </w:rPr>
        <w:t>’).</w:t>
      </w:r>
    </w:p>
    <w:p w14:paraId="2A09B813" w14:textId="77777777" w:rsidR="00B4316F" w:rsidRPr="00B4316F" w:rsidRDefault="00B4316F" w:rsidP="00B4316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Название ‘</w:t>
      </w:r>
      <w:proofErr w:type="spellStart"/>
      <w:r w:rsidRPr="00B4316F">
        <w:rPr>
          <w:rFonts w:ascii="Times New Roman" w:hAnsi="Times New Roman" w:cs="Times New Roman"/>
          <w:sz w:val="28"/>
          <w:szCs w:val="28"/>
        </w:rPr>
        <w:t>Alias_Name</w:t>
      </w:r>
      <w:proofErr w:type="spellEnd"/>
      <w:r w:rsidRPr="00B4316F">
        <w:rPr>
          <w:rFonts w:ascii="Times New Roman" w:hAnsi="Times New Roman" w:cs="Times New Roman"/>
          <w:sz w:val="28"/>
          <w:szCs w:val="28"/>
        </w:rPr>
        <w:t>’ присваивается данным, которые возвращает подзапрос, выделенный серым цветом. В этом подзапросе используются данные Google Analytics для определения общего количества проданных единиц товара.</w:t>
      </w:r>
    </w:p>
    <w:p w14:paraId="51E76979" w14:textId="77777777" w:rsidR="00B4316F" w:rsidRPr="00B4316F" w:rsidRDefault="00B4316F" w:rsidP="00B4316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Последняя строка содержит оператор ON, отражающий общее для двух наборов данных поле, по которому они объединяются.</w:t>
      </w:r>
    </w:p>
    <w:p w14:paraId="35C6261E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Многие переменные этого запроса содержат название набора данных в виде префикса (например, Imported_</w:t>
      </w:r>
      <w:proofErr w:type="spellStart"/>
      <w:r w:rsidRPr="00B4316F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B4316F">
        <w:rPr>
          <w:rFonts w:ascii="Times New Roman" w:hAnsi="Times New Roman" w:cs="Times New Roman"/>
          <w:sz w:val="28"/>
          <w:szCs w:val="28"/>
        </w:rPr>
        <w:t>.’</w:t>
      </w:r>
      <w:proofErr w:type="spellStart"/>
      <w:r w:rsidRPr="00B4316F">
        <w:rPr>
          <w:rFonts w:ascii="Times New Roman" w:hAnsi="Times New Roman" w:cs="Times New Roman"/>
          <w:sz w:val="28"/>
          <w:szCs w:val="28"/>
        </w:rPr>
        <w:t>productId_field</w:t>
      </w:r>
      <w:proofErr w:type="spellEnd"/>
      <w:r w:rsidRPr="00B4316F">
        <w:rPr>
          <w:rFonts w:ascii="Times New Roman" w:hAnsi="Times New Roman" w:cs="Times New Roman"/>
          <w:sz w:val="28"/>
          <w:szCs w:val="28"/>
        </w:rPr>
        <w:t xml:space="preserve">’, </w:t>
      </w:r>
      <w:proofErr w:type="spellStart"/>
      <w:r w:rsidRPr="00B4316F">
        <w:rPr>
          <w:rFonts w:ascii="Times New Roman" w:hAnsi="Times New Roman" w:cs="Times New Roman"/>
          <w:sz w:val="28"/>
          <w:szCs w:val="28"/>
        </w:rPr>
        <w:t>Alias_Name.quantity_sold</w:t>
      </w:r>
      <w:proofErr w:type="spellEnd"/>
      <w:r w:rsidRPr="00B4316F">
        <w:rPr>
          <w:rFonts w:ascii="Times New Roman" w:hAnsi="Times New Roman" w:cs="Times New Roman"/>
          <w:sz w:val="28"/>
          <w:szCs w:val="28"/>
        </w:rPr>
        <w:t>). Это указывает, какое поле в каком именно наборе данных выбрано.</w:t>
      </w:r>
    </w:p>
    <w:p w14:paraId="6E4C4728" w14:textId="77777777" w:rsidR="009A3E11" w:rsidRDefault="009A3E11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B11A9A" w14:textId="590D4CE8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Ниже приведен пример запроса, который позволяет узнать </w:t>
      </w:r>
      <w:r w:rsidRPr="00B4316F">
        <w:rPr>
          <w:rFonts w:ascii="Times New Roman" w:hAnsi="Times New Roman" w:cs="Times New Roman"/>
          <w:i/>
          <w:iCs/>
          <w:sz w:val="28"/>
          <w:szCs w:val="28"/>
        </w:rPr>
        <w:t>процент проданных запасов товара 28 июля 2013 г.</w:t>
      </w:r>
    </w:p>
    <w:p w14:paraId="14ADFF92" w14:textId="77777777" w:rsidR="009A3E11" w:rsidRPr="00B4316F" w:rsidRDefault="009A3E11" w:rsidP="00B4316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316F">
        <w:rPr>
          <w:rFonts w:ascii="Times New Roman" w:hAnsi="Times New Roman" w:cs="Times New Roman"/>
          <w:b/>
          <w:bCs/>
          <w:sz w:val="28"/>
          <w:szCs w:val="28"/>
        </w:rPr>
        <w:t>процент проданных запасов товара 28 июля 2013 г.</w:t>
      </w:r>
    </w:p>
    <w:p w14:paraId="723250D6" w14:textId="77777777" w:rsidR="009A3E11" w:rsidRPr="00B4316F" w:rsidRDefault="009A3E11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SELECT AnalyticsImport.product_data_20130728.productId, ( ( (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one.quantity_sold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) / ( AnalyticsImport.product_data_20130728.productstock +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one.quantity_sold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) ) * 100 ) AS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percentage_of_stock_sold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FROM AnalyticsImport.product_data_20130728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JOIN (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 SELECT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, SUM(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hits.item.itemQuantity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) AS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quantity_sold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 FROM GoogleStore.ga_sessions_20130728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 WHERE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IS NOT NULL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  AND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totals.transactions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&gt;=1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 GROUP BY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 ) AS one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 xml:space="preserve">ON AnalyticsImport.product_data_20130728.productId =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lastRenderedPageBreak/>
        <w:t>one.hits.item.productSku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ORDER BY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percentage_of_stock_sold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14:paraId="2AB2668F" w14:textId="77777777" w:rsidR="009A3E11" w:rsidRDefault="009A3E11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86182F" w14:textId="77777777" w:rsidR="009A3E11" w:rsidRDefault="009A3E11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CF6858" w14:textId="77777777" w:rsidR="009A3E11" w:rsidRDefault="009A3E11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8F4723" w14:textId="4D5AA096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Прибыльность каждого товара</w:t>
      </w:r>
    </w:p>
    <w:p w14:paraId="4AA8C7AE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Ниже представлена структура скрипта, позволяющего узнать </w:t>
      </w:r>
      <w:r w:rsidRPr="00B4316F">
        <w:rPr>
          <w:rFonts w:ascii="Times New Roman" w:hAnsi="Times New Roman" w:cs="Times New Roman"/>
          <w:i/>
          <w:iCs/>
          <w:sz w:val="28"/>
          <w:szCs w:val="28"/>
        </w:rPr>
        <w:t>прибыльность каждого товара</w:t>
      </w:r>
    </w:p>
    <w:p w14:paraId="6FA6EBA8" w14:textId="77777777" w:rsidR="009A3E11" w:rsidRPr="009A3E11" w:rsidRDefault="009A3E11" w:rsidP="00B4316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b/>
          <w:bCs/>
          <w:sz w:val="28"/>
          <w:szCs w:val="28"/>
        </w:rPr>
        <w:t>прибыльность</w:t>
      </w:r>
      <w:r w:rsidRPr="00B431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4316F">
        <w:rPr>
          <w:rFonts w:ascii="Times New Roman" w:hAnsi="Times New Roman" w:cs="Times New Roman"/>
          <w:b/>
          <w:bCs/>
          <w:sz w:val="28"/>
          <w:szCs w:val="28"/>
        </w:rPr>
        <w:t>товаров</w:t>
      </w:r>
    </w:p>
    <w:p w14:paraId="71AB8C88" w14:textId="5D3B2B06" w:rsidR="009A3E11" w:rsidRDefault="009A3E11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sz w:val="28"/>
          <w:szCs w:val="28"/>
          <w:lang w:val="en-US"/>
        </w:rPr>
        <w:t>SELECT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Alias_Name.hits.item.productSku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, ( Imported_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DataSet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.’product profit field’ *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Alias_Name.quantity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) AS profit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FROM (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 SELECT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Alias_Name.hits.item.productSku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, Imported_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DataSet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.’product profit field’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 FROM [ ‘Imported Data Set’ ]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 JOIN (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   SELECT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, SUM(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hits.item.itemQuantity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) AS quantity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   FROM [ ‘GA Dataset Name’ ]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   WHERE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IS NOT NULL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   GROUP BY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 ) AS ‘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Alias_Name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 ON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Imported_DataSet.productId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Alias_Name.hits.item.productSku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 );</w:t>
      </w:r>
    </w:p>
    <w:p w14:paraId="41EE7B7E" w14:textId="77777777" w:rsidR="009A3E11" w:rsidRPr="00B4316F" w:rsidRDefault="009A3E11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BDAE46" w14:textId="77777777" w:rsidR="00B4316F" w:rsidRPr="00B4316F" w:rsidRDefault="00B4316F" w:rsidP="00B4316F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Первая строка содержит математическую операцию для расчета общей прибыли по каждому товару.</w:t>
      </w:r>
    </w:p>
    <w:p w14:paraId="35D367CE" w14:textId="77777777" w:rsidR="00B4316F" w:rsidRPr="00B4316F" w:rsidRDefault="00B4316F" w:rsidP="00B4316F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Подзапрос, выделенный серым цветом, использует внешние данные по размеру прибыли от продажи товара.</w:t>
      </w:r>
    </w:p>
    <w:p w14:paraId="0A422268" w14:textId="77777777" w:rsidR="00B4316F" w:rsidRPr="00B4316F" w:rsidRDefault="00B4316F" w:rsidP="00B4316F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Подзапрос, выделенный красным цветом, использует данные Google Analytics, которые объединяются с внешними данными. Он рассчитывает количество проданного товара.</w:t>
      </w:r>
    </w:p>
    <w:p w14:paraId="262E97B8" w14:textId="77777777" w:rsidR="00B4316F" w:rsidRPr="00B4316F" w:rsidRDefault="00B4316F" w:rsidP="00B4316F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Оператор ON в последней строке указывает общее для двух наборов данных поле. В данном случае это идентификатор товара.</w:t>
      </w:r>
    </w:p>
    <w:p w14:paraId="44640740" w14:textId="77777777" w:rsidR="009A3E11" w:rsidRDefault="009A3E11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7F4090" w14:textId="7504635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Ниже приведен пример запроса, который позволяет узнать </w:t>
      </w:r>
      <w:r w:rsidRPr="00B4316F">
        <w:rPr>
          <w:rFonts w:ascii="Times New Roman" w:hAnsi="Times New Roman" w:cs="Times New Roman"/>
          <w:i/>
          <w:iCs/>
          <w:sz w:val="28"/>
          <w:szCs w:val="28"/>
        </w:rPr>
        <w:t>прибыльность каждого товара на 28 июля 2013 г.</w:t>
      </w:r>
    </w:p>
    <w:p w14:paraId="1539A031" w14:textId="77777777" w:rsidR="009A3E11" w:rsidRPr="00B4316F" w:rsidRDefault="009A3E11" w:rsidP="00B4316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316F">
        <w:rPr>
          <w:rFonts w:ascii="Times New Roman" w:hAnsi="Times New Roman" w:cs="Times New Roman"/>
          <w:b/>
          <w:bCs/>
          <w:sz w:val="28"/>
          <w:szCs w:val="28"/>
        </w:rPr>
        <w:t>прибыльность товаров на 28 июля 2013 г.</w:t>
      </w:r>
    </w:p>
    <w:p w14:paraId="5EC337A3" w14:textId="77777777" w:rsidR="009A3E11" w:rsidRPr="00B4316F" w:rsidRDefault="009A3E11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sz w:val="28"/>
          <w:szCs w:val="28"/>
          <w:lang w:val="en-US"/>
        </w:rPr>
        <w:t>SELECT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two.hits.item.productSku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, ((AnalyticsImport.product_data_20130728.productprice-AnalyticsImport.product_data_20130728.productcost)*two.quantity) AS profit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FROM (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 SELECT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two.hits.item.productSku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, AnalyticsImport.product_data_20130728.productcost,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two.quantity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, AnalyticsImport.product_data_20130728.productprice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 FROM AnalyticsImport.product_data_20130728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 JOIN (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   SELECT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, SUM(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hits.item.itemQuantity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) AS quantity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 FROM GoogleStore.ga_sessions_20130728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   WHERE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IS NOT NULL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   GROUP BY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 ) AS two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 xml:space="preserve">  ON AnalyticsImport.product_data_20130728.productId =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two.hits.item.productSku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 );</w:t>
      </w:r>
    </w:p>
    <w:p w14:paraId="2B8E3E04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Прибыль рассчитывается путем определения разницы между ценой товара и его себестоимостью. Эта информация хранится во внешнем наборе данных.</w:t>
      </w:r>
    </w:p>
    <w:p w14:paraId="0AEDF7F2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" w:name="query11_RealProfitabilityOfEachProduct"/>
      <w:bookmarkEnd w:id="1"/>
      <w:r w:rsidRPr="00B4316F">
        <w:rPr>
          <w:rFonts w:ascii="Times New Roman" w:hAnsi="Times New Roman" w:cs="Times New Roman"/>
          <w:sz w:val="28"/>
          <w:szCs w:val="28"/>
        </w:rPr>
        <w:t>Фактическая прибыльность каждого товара (</w:t>
      </w:r>
      <w:r w:rsidRPr="00B4316F">
        <w:rPr>
          <w:rFonts w:ascii="Times New Roman" w:hAnsi="Times New Roman" w:cs="Times New Roman"/>
          <w:i/>
          <w:iCs/>
          <w:sz w:val="28"/>
          <w:szCs w:val="28"/>
        </w:rPr>
        <w:t>с учетом возвратов</w:t>
      </w:r>
      <w:r w:rsidRPr="00B4316F">
        <w:rPr>
          <w:rFonts w:ascii="Times New Roman" w:hAnsi="Times New Roman" w:cs="Times New Roman"/>
          <w:sz w:val="28"/>
          <w:szCs w:val="28"/>
        </w:rPr>
        <w:t>)</w:t>
      </w:r>
    </w:p>
    <w:p w14:paraId="14603295" w14:textId="77777777" w:rsidR="009A3E11" w:rsidRDefault="009A3E11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4DC63E" w14:textId="023A5F21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Ниже представлена структура скрипта, позволяющего узнать </w:t>
      </w:r>
      <w:r w:rsidRPr="00B4316F">
        <w:rPr>
          <w:rFonts w:ascii="Times New Roman" w:hAnsi="Times New Roman" w:cs="Times New Roman"/>
          <w:i/>
          <w:iCs/>
          <w:sz w:val="28"/>
          <w:szCs w:val="28"/>
        </w:rPr>
        <w:t>фактическую прибыльность каждого товара</w:t>
      </w:r>
      <w:r w:rsidRPr="00B4316F">
        <w:rPr>
          <w:rFonts w:ascii="Times New Roman" w:hAnsi="Times New Roman" w:cs="Times New Roman"/>
          <w:sz w:val="28"/>
          <w:szCs w:val="28"/>
        </w:rPr>
        <w:t>.</w:t>
      </w:r>
    </w:p>
    <w:p w14:paraId="38EFBC06" w14:textId="77777777" w:rsidR="009A3E11" w:rsidRPr="009A3E11" w:rsidRDefault="009A3E11" w:rsidP="00B4316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b/>
          <w:bCs/>
          <w:sz w:val="28"/>
          <w:szCs w:val="28"/>
        </w:rPr>
        <w:t>фактическая</w:t>
      </w:r>
      <w:r w:rsidRPr="00B431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4316F">
        <w:rPr>
          <w:rFonts w:ascii="Times New Roman" w:hAnsi="Times New Roman" w:cs="Times New Roman"/>
          <w:b/>
          <w:bCs/>
          <w:sz w:val="28"/>
          <w:szCs w:val="28"/>
        </w:rPr>
        <w:t>прибыльность</w:t>
      </w:r>
      <w:r w:rsidRPr="00B431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4316F">
        <w:rPr>
          <w:rFonts w:ascii="Times New Roman" w:hAnsi="Times New Roman" w:cs="Times New Roman"/>
          <w:b/>
          <w:bCs/>
          <w:sz w:val="28"/>
          <w:szCs w:val="28"/>
        </w:rPr>
        <w:t>товаров</w:t>
      </w:r>
    </w:p>
    <w:p w14:paraId="600D1529" w14:textId="70F19DB5" w:rsidR="009A3E11" w:rsidRDefault="009A3E11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sz w:val="28"/>
          <w:szCs w:val="28"/>
          <w:lang w:val="en-US"/>
        </w:rPr>
        <w:t>SELECT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Alias_Name.hits.item.productSku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, 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gross_profit-total_refund_revenue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real_profit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FROM (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 SELECT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Alias_Name.hits.item.productSku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, ( (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Imported_DataSet.productprice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Imported_DataSet.productcost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) *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Alias_Name.quantity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) AS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gross_profit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, ( (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Imported_DataSet.refunddeliveryprice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Imported_DataSet.productprice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) *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Imported_DataSet.refundquantity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) AS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total_refund_revenue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 FROM (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   SELECT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Alias_Name.hits.item.productSku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Imported_DataSet.productcost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Alias_Name.quantity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Imported_DataSet.productprice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Imported_DataSet.refunddeliveryprice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Imported_DataSet.refundquantity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 xml:space="preserve">    FROM [ ‘Imported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DataSet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Name’ ] AS '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Imported_DataSet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   JOIN (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     SELECT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, SUM(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hits.item.itemQuantity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) AS quantity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     FROM [‘GA Dataset Name’ ]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     WHERE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IS NOT NULL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      AND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totals.transactions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&gt;=1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     GROUP BY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 ) AS '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Alias_Name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   ON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Imported_DataSet.productId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Alias_Name.hits.item.productSku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) );</w:t>
      </w:r>
    </w:p>
    <w:p w14:paraId="003C2477" w14:textId="77777777" w:rsidR="009A3E11" w:rsidRPr="00B4316F" w:rsidRDefault="009A3E11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1ECDCA" w14:textId="77777777" w:rsidR="00B4316F" w:rsidRPr="00B4316F" w:rsidRDefault="00B4316F" w:rsidP="00B4316F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Этот запрос аналогичен </w:t>
      </w:r>
      <w:hyperlink r:id="rId45" w:anchor="query10_ProfitabilityOfEachProduct" w:history="1">
        <w:r w:rsidRPr="00B4316F">
          <w:rPr>
            <w:rStyle w:val="a4"/>
            <w:rFonts w:ascii="Times New Roman" w:hAnsi="Times New Roman" w:cs="Times New Roman"/>
            <w:i/>
            <w:iCs/>
            <w:sz w:val="28"/>
            <w:szCs w:val="28"/>
          </w:rPr>
          <w:t>предыдущему</w:t>
        </w:r>
      </w:hyperlink>
      <w:r w:rsidRPr="00B4316F">
        <w:rPr>
          <w:rFonts w:ascii="Times New Roman" w:hAnsi="Times New Roman" w:cs="Times New Roman"/>
          <w:sz w:val="28"/>
          <w:szCs w:val="28"/>
        </w:rPr>
        <w:t>. Отличия относятся к внешнему набору данных в подзапросе, выделенном серым цветом, и к математической операции, рассчитывающей фактическую прибыль.</w:t>
      </w:r>
    </w:p>
    <w:p w14:paraId="10C99CF2" w14:textId="77777777" w:rsidR="00B4316F" w:rsidRPr="00B4316F" w:rsidRDefault="00B4316F" w:rsidP="00B4316F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Во внешнем наборе данных также рассчитывается общая сумма возвратов (в операторе SELECT в подзапросе, выделенном красным цветом).</w:t>
      </w:r>
    </w:p>
    <w:p w14:paraId="2196AC3C" w14:textId="77777777" w:rsidR="00B4316F" w:rsidRPr="00B4316F" w:rsidRDefault="00B4316F" w:rsidP="00B4316F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Затем выполняется математическая операция в первой строке, определяющая фактическую прибыль путем вычитания дохода, потраченного на возвраты, из валовой прибыли.</w:t>
      </w:r>
    </w:p>
    <w:p w14:paraId="2C5A35BE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Подробнее о запросе читайте в разделе </w:t>
      </w:r>
      <w:hyperlink r:id="rId46" w:anchor="query10_ProfitabilityOfEachProduct" w:history="1">
        <w:r w:rsidRPr="00B4316F">
          <w:rPr>
            <w:rStyle w:val="a4"/>
            <w:rFonts w:ascii="Times New Roman" w:hAnsi="Times New Roman" w:cs="Times New Roman"/>
            <w:i/>
            <w:iCs/>
            <w:sz w:val="28"/>
            <w:szCs w:val="28"/>
          </w:rPr>
          <w:t>Прибыльность каждого товара</w:t>
        </w:r>
      </w:hyperlink>
      <w:r w:rsidRPr="00B4316F">
        <w:rPr>
          <w:rFonts w:ascii="Times New Roman" w:hAnsi="Times New Roman" w:cs="Times New Roman"/>
          <w:sz w:val="28"/>
          <w:szCs w:val="28"/>
        </w:rPr>
        <w:t>.</w:t>
      </w:r>
    </w:p>
    <w:p w14:paraId="1BCC797E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Ниже приведен пример запроса, который позволяет узнать </w:t>
      </w:r>
      <w:r w:rsidRPr="00B4316F">
        <w:rPr>
          <w:rFonts w:ascii="Times New Roman" w:hAnsi="Times New Roman" w:cs="Times New Roman"/>
          <w:i/>
          <w:iCs/>
          <w:sz w:val="28"/>
          <w:szCs w:val="28"/>
        </w:rPr>
        <w:t>фактическую прибыльность каждого товара на 28 июля 2013 г.</w:t>
      </w:r>
    </w:p>
    <w:p w14:paraId="0B7E12C6" w14:textId="77777777" w:rsidR="009A3E11" w:rsidRPr="00B4316F" w:rsidRDefault="009A3E11" w:rsidP="00B4316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316F">
        <w:rPr>
          <w:rFonts w:ascii="Times New Roman" w:hAnsi="Times New Roman" w:cs="Times New Roman"/>
          <w:b/>
          <w:bCs/>
          <w:sz w:val="28"/>
          <w:szCs w:val="28"/>
        </w:rPr>
        <w:t>фактическая прибыльность товаров на 28 июля 2013 г.</w:t>
      </w:r>
    </w:p>
    <w:p w14:paraId="7EA2FC49" w14:textId="77777777" w:rsidR="009A3E11" w:rsidRPr="00B4316F" w:rsidRDefault="009A3E11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16F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two.hits.item.productSku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, (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gross_profit-total_refund_revenue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real_profit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FROM (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 SELECT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two.hits.item.productSku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, ( ( AnalyticsImport.product_data_20130728.productprice - AnalyticsImport.product_data_20130728.productcost ) *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two.quantity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) AS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gross_profit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, ( ( AnalyticsImport.product_data_20130728.refunddeliveryprice + AnalyticsImport.product_data_20130728.productprice ) * AnalyticsImport.product_data_20130728.refundquantity ) AS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total_refund_revenue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 FROM (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   SELECT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two.hits.item.productSku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, Analytics.product_data_20130728.productcost,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two.quantity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, AnalyticsImport.product_data_20130728.productprice, AnalyticsImport.product_data_20130728.refunddeliveryprice, AnalyticsImport.product_data_20130728.refundquantity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   FROM AnalyticsImport.product_data_20130728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   JOIN (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     SELECT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, SUM(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hits.item.itemQuantity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) AS quantity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     FROM GoogleStore.ga_sessions_20130728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     WHERE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IS NOT NULL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      AND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totals.transactions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&gt;=1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>      GROUP BY 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> ) AS two</w:t>
      </w:r>
      <w:r w:rsidRPr="00B4316F">
        <w:rPr>
          <w:rFonts w:ascii="Times New Roman" w:hAnsi="Times New Roman" w:cs="Times New Roman"/>
          <w:sz w:val="28"/>
          <w:szCs w:val="28"/>
          <w:lang w:val="en-US"/>
        </w:rPr>
        <w:br/>
        <w:t xml:space="preserve">    ON AnalyticsImport.product_data_20130728.productId = </w:t>
      </w:r>
      <w:proofErr w:type="spellStart"/>
      <w:r w:rsidRPr="00B4316F">
        <w:rPr>
          <w:rFonts w:ascii="Times New Roman" w:hAnsi="Times New Roman" w:cs="Times New Roman"/>
          <w:sz w:val="28"/>
          <w:szCs w:val="28"/>
          <w:lang w:val="en-US"/>
        </w:rPr>
        <w:t>two.hits.item.productSku</w:t>
      </w:r>
      <w:proofErr w:type="spellEnd"/>
      <w:r w:rsidRPr="00B4316F">
        <w:rPr>
          <w:rFonts w:ascii="Times New Roman" w:hAnsi="Times New Roman" w:cs="Times New Roman"/>
          <w:sz w:val="28"/>
          <w:szCs w:val="28"/>
          <w:lang w:val="en-US"/>
        </w:rPr>
        <w:t xml:space="preserve"> ) );</w:t>
      </w:r>
    </w:p>
    <w:p w14:paraId="43F7D421" w14:textId="77777777" w:rsidR="009A3E11" w:rsidRDefault="009A3E11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F12588" w14:textId="4DB56BDD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sz w:val="28"/>
          <w:szCs w:val="28"/>
        </w:rPr>
        <w:t>При расчете фактической прибыли принимается во внимание прибыльность товара с учетом возвратов. Общий доход, потраченный на возвраты, для товара рассчитывается по следующей формуле:</w:t>
      </w:r>
    </w:p>
    <w:p w14:paraId="4C39D275" w14:textId="77777777" w:rsidR="00B4316F" w:rsidRPr="00B4316F" w:rsidRDefault="00B4316F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16F">
        <w:rPr>
          <w:rFonts w:ascii="Times New Roman" w:hAnsi="Times New Roman" w:cs="Times New Roman"/>
          <w:i/>
          <w:iCs/>
          <w:sz w:val="28"/>
          <w:szCs w:val="28"/>
        </w:rPr>
        <w:t>Общий возвращенный доход для товара = (цена товара + стоимость доставки товара) * количество возвращенных единиц товара.</w:t>
      </w:r>
    </w:p>
    <w:p w14:paraId="6830F47F" w14:textId="77777777" w:rsidR="00253479" w:rsidRPr="00DC7E81" w:rsidRDefault="00253479" w:rsidP="00B431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53479" w:rsidRPr="00DC7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081F"/>
    <w:multiLevelType w:val="multilevel"/>
    <w:tmpl w:val="6A861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F6B7D"/>
    <w:multiLevelType w:val="multilevel"/>
    <w:tmpl w:val="AEE06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F4275"/>
    <w:multiLevelType w:val="multilevel"/>
    <w:tmpl w:val="8C3AE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3A4E69"/>
    <w:multiLevelType w:val="multilevel"/>
    <w:tmpl w:val="9B744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317DA7"/>
    <w:multiLevelType w:val="multilevel"/>
    <w:tmpl w:val="7AC0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40035"/>
    <w:multiLevelType w:val="multilevel"/>
    <w:tmpl w:val="40E4D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296E62"/>
    <w:multiLevelType w:val="multilevel"/>
    <w:tmpl w:val="EC32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D40823"/>
    <w:multiLevelType w:val="multilevel"/>
    <w:tmpl w:val="BC3C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6F"/>
    <w:rsid w:val="000F1087"/>
    <w:rsid w:val="00253479"/>
    <w:rsid w:val="00272455"/>
    <w:rsid w:val="004D2F2D"/>
    <w:rsid w:val="008E3632"/>
    <w:rsid w:val="009A3E11"/>
    <w:rsid w:val="00B4316F"/>
    <w:rsid w:val="00DC7E81"/>
    <w:rsid w:val="00F9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3CA3C"/>
  <w15:chartTrackingRefBased/>
  <w15:docId w15:val="{3FF32A44-91ED-4969-84B8-25887BA4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431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431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431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431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B4316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31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431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4316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4316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4316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msonormal0">
    <w:name w:val="msonormal"/>
    <w:basedOn w:val="a"/>
    <w:rsid w:val="00B43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B4316F"/>
    <w:rPr>
      <w:i/>
      <w:iCs/>
    </w:rPr>
  </w:style>
  <w:style w:type="character" w:styleId="a4">
    <w:name w:val="Hyperlink"/>
    <w:basedOn w:val="a0"/>
    <w:uiPriority w:val="99"/>
    <w:unhideWhenUsed/>
    <w:rsid w:val="00B4316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4316F"/>
    <w:rPr>
      <w:color w:val="800080"/>
      <w:u w:val="single"/>
    </w:rPr>
  </w:style>
  <w:style w:type="paragraph" w:styleId="a6">
    <w:name w:val="Normal (Web)"/>
    <w:basedOn w:val="a"/>
    <w:uiPriority w:val="99"/>
    <w:semiHidden/>
    <w:unhideWhenUsed/>
    <w:rsid w:val="00B43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B4316F"/>
    <w:rPr>
      <w:b/>
      <w:bCs/>
    </w:rPr>
  </w:style>
  <w:style w:type="paragraph" w:customStyle="1" w:styleId="no-margin">
    <w:name w:val="no-margin"/>
    <w:basedOn w:val="a"/>
    <w:rsid w:val="00B43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4316F"/>
    <w:rPr>
      <w:rFonts w:ascii="Courier New" w:eastAsia="Times New Roman" w:hAnsi="Courier New" w:cs="Courier New"/>
      <w:sz w:val="20"/>
      <w:szCs w:val="20"/>
    </w:rPr>
  </w:style>
  <w:style w:type="character" w:customStyle="1" w:styleId="red-text">
    <w:name w:val="red-text"/>
    <w:basedOn w:val="a0"/>
    <w:rsid w:val="00B4316F"/>
  </w:style>
  <w:style w:type="character" w:customStyle="1" w:styleId="subtext">
    <w:name w:val="subtext"/>
    <w:basedOn w:val="a0"/>
    <w:rsid w:val="00B4316F"/>
  </w:style>
  <w:style w:type="character" w:customStyle="1" w:styleId="green-text">
    <w:name w:val="green-text"/>
    <w:basedOn w:val="a0"/>
    <w:rsid w:val="00B4316F"/>
  </w:style>
  <w:style w:type="character" w:styleId="a8">
    <w:name w:val="Unresolved Mention"/>
    <w:basedOn w:val="a0"/>
    <w:uiPriority w:val="99"/>
    <w:semiHidden/>
    <w:unhideWhenUsed/>
    <w:rsid w:val="00B43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8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2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65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1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0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61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4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1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78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port.google.com/analytics/answer/4419694?hl=ru" TargetMode="External"/><Relationship Id="rId18" Type="http://schemas.openxmlformats.org/officeDocument/2006/relationships/hyperlink" Target="https://support.google.com/analytics/answer/4419694?hl=ru" TargetMode="External"/><Relationship Id="rId26" Type="http://schemas.openxmlformats.org/officeDocument/2006/relationships/hyperlink" Target="https://support.google.com/analytics/answer/4419694?hl=ru" TargetMode="External"/><Relationship Id="rId39" Type="http://schemas.openxmlformats.org/officeDocument/2006/relationships/hyperlink" Target="https://bigquery.cloud.google.com/table/bigquery-public-data:google_analytics_sample.ga_sessions_20170801" TargetMode="External"/><Relationship Id="rId21" Type="http://schemas.openxmlformats.org/officeDocument/2006/relationships/hyperlink" Target="https://support.google.com/analytics/answer/4419694?hl=ru" TargetMode="External"/><Relationship Id="rId34" Type="http://schemas.openxmlformats.org/officeDocument/2006/relationships/hyperlink" Target="https://support.google.com/analytics/answer/4419694?hl=ru" TargetMode="External"/><Relationship Id="rId42" Type="http://schemas.openxmlformats.org/officeDocument/2006/relationships/hyperlink" Target="https://cloud.google.com/bigquery/docs/reference/standard-sql/migrating-from-legacy-sql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marketingplatform.googl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google.com/analytics/answer/4419694?hl=ru" TargetMode="External"/><Relationship Id="rId29" Type="http://schemas.openxmlformats.org/officeDocument/2006/relationships/hyperlink" Target="https://support.google.com/analytics/answer/4419694?hl=ru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upport.google.com/analytics/answer/4419694?hl=ru" TargetMode="External"/><Relationship Id="rId24" Type="http://schemas.openxmlformats.org/officeDocument/2006/relationships/hyperlink" Target="https://support.google.com/analytics/answer/4419694?hl=ru" TargetMode="External"/><Relationship Id="rId32" Type="http://schemas.openxmlformats.org/officeDocument/2006/relationships/hyperlink" Target="https://support.google.com/analytics/answer/4419694?hl=ru" TargetMode="External"/><Relationship Id="rId37" Type="http://schemas.openxmlformats.org/officeDocument/2006/relationships/image" Target="media/image2.png"/><Relationship Id="rId40" Type="http://schemas.openxmlformats.org/officeDocument/2006/relationships/hyperlink" Target="https://cloud.google.com/bigquery/sql-reference/index" TargetMode="External"/><Relationship Id="rId45" Type="http://schemas.openxmlformats.org/officeDocument/2006/relationships/hyperlink" Target="https://support.google.com/analytics/answer/4419694?hl=ru" TargetMode="External"/><Relationship Id="rId5" Type="http://schemas.openxmlformats.org/officeDocument/2006/relationships/hyperlink" Target="https://support.google.com/analytics/answer/4419694?hl=ru#zippy=%2C%D1%81%D0%BE%D0%B4%D0%B5%D1%80%D0%B6%D0%B0%D0%BD%D0%B8%D0%B5" TargetMode="External"/><Relationship Id="rId15" Type="http://schemas.openxmlformats.org/officeDocument/2006/relationships/hyperlink" Target="https://support.google.com/analytics/answer/4419694?hl=ru" TargetMode="External"/><Relationship Id="rId23" Type="http://schemas.openxmlformats.org/officeDocument/2006/relationships/hyperlink" Target="https://support.google.com/analytics/answer/4419694?hl=ru" TargetMode="External"/><Relationship Id="rId28" Type="http://schemas.openxmlformats.org/officeDocument/2006/relationships/hyperlink" Target="https://support.google.com/analytics/answer/4419694?hl=ru" TargetMode="External"/><Relationship Id="rId36" Type="http://schemas.openxmlformats.org/officeDocument/2006/relationships/hyperlink" Target="https://cloud.google.com/bigquery/docs/querying-wildcard-tables" TargetMode="External"/><Relationship Id="rId10" Type="http://schemas.openxmlformats.org/officeDocument/2006/relationships/hyperlink" Target="https://support.google.com/analytics/answer/4419694?hl=ru" TargetMode="External"/><Relationship Id="rId19" Type="http://schemas.openxmlformats.org/officeDocument/2006/relationships/hyperlink" Target="https://support.google.com/analytics/answer/4419694?hl=ru" TargetMode="External"/><Relationship Id="rId31" Type="http://schemas.openxmlformats.org/officeDocument/2006/relationships/hyperlink" Target="https://support.google.com/analytics/answer/4419694?hl=ru" TargetMode="External"/><Relationship Id="rId44" Type="http://schemas.openxmlformats.org/officeDocument/2006/relationships/hyperlink" Target="https://cloud.google.com/bigquery/query-refer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analytics/answer/4419694?hl=ru" TargetMode="External"/><Relationship Id="rId14" Type="http://schemas.openxmlformats.org/officeDocument/2006/relationships/hyperlink" Target="https://support.google.com/analytics/answer/4419694?hl=ru" TargetMode="External"/><Relationship Id="rId22" Type="http://schemas.openxmlformats.org/officeDocument/2006/relationships/hyperlink" Target="https://support.google.com/analytics/answer/4419694?hl=ru" TargetMode="External"/><Relationship Id="rId27" Type="http://schemas.openxmlformats.org/officeDocument/2006/relationships/hyperlink" Target="https://support.google.com/analytics/answer/4419694?hl=ru" TargetMode="External"/><Relationship Id="rId30" Type="http://schemas.openxmlformats.org/officeDocument/2006/relationships/hyperlink" Target="https://support.google.com/analytics/answer/4419694?hl=ru" TargetMode="External"/><Relationship Id="rId35" Type="http://schemas.openxmlformats.org/officeDocument/2006/relationships/hyperlink" Target="https://developers.google.com/bigquery/pricing" TargetMode="External"/><Relationship Id="rId43" Type="http://schemas.openxmlformats.org/officeDocument/2006/relationships/hyperlink" Target="https://cloud.google.com/bigquery/docs/reference/standard-sql/enabling-standard-sql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support.google.com/analytics/answer/7586738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upport.google.com/analytics/answer/4419694?hl=ru" TargetMode="External"/><Relationship Id="rId17" Type="http://schemas.openxmlformats.org/officeDocument/2006/relationships/hyperlink" Target="https://support.google.com/analytics/answer/4419694?hl=ru" TargetMode="External"/><Relationship Id="rId25" Type="http://schemas.openxmlformats.org/officeDocument/2006/relationships/hyperlink" Target="https://support.google.com/analytics/answer/4419694?hl=ru" TargetMode="External"/><Relationship Id="rId33" Type="http://schemas.openxmlformats.org/officeDocument/2006/relationships/hyperlink" Target="https://support.google.com/analytics/answer/4419694?hl=ru" TargetMode="External"/><Relationship Id="rId38" Type="http://schemas.openxmlformats.org/officeDocument/2006/relationships/image" Target="media/image3.png"/><Relationship Id="rId46" Type="http://schemas.openxmlformats.org/officeDocument/2006/relationships/hyperlink" Target="https://support.google.com/analytics/answer/4419694?hl=ru" TargetMode="External"/><Relationship Id="rId20" Type="http://schemas.openxmlformats.org/officeDocument/2006/relationships/hyperlink" Target="https://support.google.com/analytics/answer/4419694?hl=ru" TargetMode="External"/><Relationship Id="rId41" Type="http://schemas.openxmlformats.org/officeDocument/2006/relationships/hyperlink" Target="https://cloud.google.com/bigquery/query-referenc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-s\OneDrive\Documents\&#1053;&#1072;&#1089;&#1090;&#1088;&#1072;&#1080;&#1074;&#1072;&#1077;&#1084;&#1099;&#1077;%20&#1096;&#1072;&#1073;&#1083;&#1086;&#1085;&#1099;%20Office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119</TotalTime>
  <Pages>19</Pages>
  <Words>5095</Words>
  <Characters>29042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Сахнюк</dc:creator>
  <cp:keywords/>
  <dc:description/>
  <cp:lastModifiedBy>Сахнюк Павел Анатольевич</cp:lastModifiedBy>
  <cp:revision>3</cp:revision>
  <dcterms:created xsi:type="dcterms:W3CDTF">2021-06-29T16:04:00Z</dcterms:created>
  <dcterms:modified xsi:type="dcterms:W3CDTF">2021-06-30T06:30:00Z</dcterms:modified>
</cp:coreProperties>
</file>