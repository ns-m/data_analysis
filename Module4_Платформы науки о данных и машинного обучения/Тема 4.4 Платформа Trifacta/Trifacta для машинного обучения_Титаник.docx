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6E18C" w14:textId="1376B4B1" w:rsidR="00B04FC0" w:rsidRDefault="00C0724C" w:rsidP="00B04FC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Trifacta</w:t>
      </w:r>
      <w:r w:rsidR="001B42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="001B42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b/>
          <w:bCs/>
          <w:sz w:val="28"/>
          <w:szCs w:val="28"/>
        </w:rPr>
        <w:t>машинного</w:t>
      </w:r>
      <w:r w:rsidR="001B42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b/>
          <w:bCs/>
          <w:sz w:val="28"/>
          <w:szCs w:val="28"/>
        </w:rPr>
        <w:t>обучения</w:t>
      </w:r>
    </w:p>
    <w:p w14:paraId="6E5A03D2" w14:textId="77777777" w:rsidR="00B04FC0" w:rsidRPr="00B04FC0" w:rsidRDefault="00B04FC0" w:rsidP="00B04FC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27A926" w14:textId="1B6FFA0D" w:rsidR="00B04FC0" w:rsidRPr="00B04FC0" w:rsidRDefault="00F028AB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Dataprep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C0724C" w:rsidRPr="00C0724C">
        <w:rPr>
          <w:rFonts w:ascii="Times New Roman" w:hAnsi="Times New Roman" w:cs="Times New Roman"/>
          <w:sz w:val="28"/>
          <w:szCs w:val="28"/>
        </w:rPr>
        <w:t>(</w:t>
      </w:r>
      <w:bookmarkStart w:id="0" w:name="_Hlk77170179"/>
      <w:r w:rsidR="00C0724C">
        <w:rPr>
          <w:rFonts w:ascii="Times New Roman" w:hAnsi="Times New Roman" w:cs="Times New Roman"/>
          <w:sz w:val="28"/>
          <w:szCs w:val="28"/>
          <w:lang w:val="en-US"/>
        </w:rPr>
        <w:t>Trifacta</w:t>
      </w:r>
      <w:bookmarkEnd w:id="0"/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C0724C">
        <w:rPr>
          <w:rFonts w:ascii="Times New Roman" w:hAnsi="Times New Roman" w:cs="Times New Roman"/>
          <w:sz w:val="28"/>
          <w:szCs w:val="28"/>
        </w:rPr>
        <w:t>в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C0724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C0724C"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C0724C"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="00C0724C" w:rsidRPr="00C0724C">
        <w:rPr>
          <w:rFonts w:ascii="Times New Roman" w:hAnsi="Times New Roman" w:cs="Times New Roman"/>
          <w:sz w:val="28"/>
          <w:szCs w:val="28"/>
        </w:rPr>
        <w:t>)</w:t>
      </w:r>
      <w:r w:rsidR="00B04FC0" w:rsidRPr="00B04FC0">
        <w:rPr>
          <w:rFonts w:ascii="Times New Roman" w:hAnsi="Times New Roman" w:cs="Times New Roman"/>
          <w:sz w:val="28"/>
          <w:szCs w:val="28"/>
        </w:rPr>
        <w:t>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недооцененный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продукт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облачной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платформы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Google,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который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можно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использовать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для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подготовки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данных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для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анализа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машинного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обучения.</w:t>
      </w:r>
    </w:p>
    <w:p w14:paraId="60910938" w14:textId="547A3ABF" w:rsidR="00B04FC0" w:rsidRPr="00B04FC0" w:rsidRDefault="00C0724C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724C">
        <w:rPr>
          <w:rFonts w:ascii="Times New Roman" w:hAnsi="Times New Roman" w:cs="Times New Roman"/>
          <w:sz w:val="28"/>
          <w:szCs w:val="28"/>
        </w:rPr>
        <w:t>Trifacta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легкостью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интеллектуально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исследует,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очищает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преобразует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данные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за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пару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минут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с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минимальными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усилиями;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по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сравнению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с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Pandas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другими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инструментами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предварительной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обработки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вам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не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нужно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120684">
        <w:rPr>
          <w:rFonts w:ascii="Times New Roman" w:hAnsi="Times New Roman" w:cs="Times New Roman"/>
          <w:sz w:val="28"/>
          <w:szCs w:val="28"/>
        </w:rPr>
        <w:t>писать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код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для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подготовки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данных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с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помощью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Trifacta</w:t>
      </w:r>
      <w:r w:rsidR="00B04FC0" w:rsidRPr="00B04FC0">
        <w:rPr>
          <w:rFonts w:ascii="Times New Roman" w:hAnsi="Times New Roman" w:cs="Times New Roman"/>
          <w:sz w:val="28"/>
          <w:szCs w:val="28"/>
        </w:rPr>
        <w:t>.</w:t>
      </w:r>
    </w:p>
    <w:p w14:paraId="371B9132" w14:textId="7A4A0424" w:rsidR="00B04FC0" w:rsidRP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sz w:val="28"/>
          <w:szCs w:val="28"/>
        </w:rPr>
        <w:t>Чтобы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понять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возможности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C0724C" w:rsidRPr="00C0724C">
        <w:rPr>
          <w:rFonts w:ascii="Times New Roman" w:hAnsi="Times New Roman" w:cs="Times New Roman"/>
          <w:sz w:val="28"/>
          <w:szCs w:val="28"/>
        </w:rPr>
        <w:t>Trifacta</w:t>
      </w:r>
      <w:r w:rsidRPr="00B04FC0">
        <w:rPr>
          <w:rFonts w:ascii="Times New Roman" w:hAnsi="Times New Roman" w:cs="Times New Roman"/>
          <w:sz w:val="28"/>
          <w:szCs w:val="28"/>
        </w:rPr>
        <w:t>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мы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используем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самый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популярный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набор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обучающих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данных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Kaggle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proofErr w:type="spellStart"/>
        <w:r w:rsidRPr="00B04FC0">
          <w:rPr>
            <w:rStyle w:val="a3"/>
            <w:rFonts w:ascii="Times New Roman" w:hAnsi="Times New Roman" w:cs="Times New Roman"/>
            <w:sz w:val="28"/>
            <w:szCs w:val="28"/>
          </w:rPr>
          <w:t>Titanic</w:t>
        </w:r>
        <w:proofErr w:type="spellEnd"/>
      </w:hyperlink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графическом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интерфейсе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следующим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образом.</w:t>
      </w:r>
    </w:p>
    <w:p w14:paraId="31B2C6D7" w14:textId="77777777" w:rsidR="00F028AB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A4AA31" wp14:editId="41F52BB2">
            <wp:extent cx="5940425" cy="2673350"/>
            <wp:effectExtent l="0" t="0" r="3175" b="0"/>
            <wp:docPr id="16" name="Рисунок 16" descr="обработка данных в Datapr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обработка данных в Datapre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D997D" w14:textId="77777777" w:rsidR="00F028AB" w:rsidRDefault="00F028AB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6FA312" w14:textId="505E0E52" w:rsidR="00B04FC0" w:rsidRP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sz w:val="28"/>
          <w:szCs w:val="28"/>
        </w:rPr>
        <w:t>Вот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как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это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выглядит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C0724C">
        <w:rPr>
          <w:rFonts w:ascii="Times New Roman" w:hAnsi="Times New Roman" w:cs="Times New Roman"/>
          <w:sz w:val="28"/>
          <w:szCs w:val="28"/>
        </w:rPr>
        <w:t>интерфейс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C0724C">
        <w:rPr>
          <w:rFonts w:ascii="Times New Roman" w:hAnsi="Times New Roman" w:cs="Times New Roman"/>
          <w:sz w:val="28"/>
          <w:szCs w:val="28"/>
          <w:lang w:val="en-US"/>
        </w:rPr>
        <w:t>Trifacta</w:t>
      </w:r>
      <w:r w:rsidRPr="00B04FC0">
        <w:rPr>
          <w:rFonts w:ascii="Times New Roman" w:hAnsi="Times New Roman" w:cs="Times New Roman"/>
          <w:sz w:val="28"/>
          <w:szCs w:val="28"/>
        </w:rPr>
        <w:t>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когда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мы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импортируем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данные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начинаем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C0724C">
        <w:rPr>
          <w:rFonts w:ascii="Times New Roman" w:hAnsi="Times New Roman" w:cs="Times New Roman"/>
          <w:sz w:val="28"/>
          <w:szCs w:val="28"/>
        </w:rPr>
        <w:t>их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обрабатывать</w:t>
      </w:r>
      <w:r w:rsidR="00C0724C">
        <w:rPr>
          <w:rFonts w:ascii="Times New Roman" w:hAnsi="Times New Roman" w:cs="Times New Roman"/>
          <w:sz w:val="28"/>
          <w:szCs w:val="28"/>
        </w:rPr>
        <w:t>.</w:t>
      </w:r>
    </w:p>
    <w:p w14:paraId="11CFCB06" w14:textId="467D6BC3" w:rsidR="00B04FC0" w:rsidRPr="00B04FC0" w:rsidRDefault="00C0724C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видим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нашего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B04FC0" w:rsidRPr="00B04FC0">
        <w:rPr>
          <w:rFonts w:ascii="Times New Roman" w:hAnsi="Times New Roman" w:cs="Times New Roman"/>
          <w:sz w:val="28"/>
          <w:szCs w:val="28"/>
        </w:rPr>
        <w:t>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как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показано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выше,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содержат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12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столбцов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отображаемых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гистограмм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B04FC0" w:rsidRPr="00B04FC0">
        <w:rPr>
          <w:rFonts w:ascii="Times New Roman" w:hAnsi="Times New Roman" w:cs="Times New Roman"/>
          <w:sz w:val="28"/>
          <w:szCs w:val="28"/>
        </w:rPr>
        <w:t>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891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строку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4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типа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данных.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Со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временем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мы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изменим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схему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по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необходимости.</w:t>
      </w:r>
    </w:p>
    <w:p w14:paraId="6BAC64CB" w14:textId="1B10232F" w:rsidR="00B04FC0" w:rsidRP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sz w:val="28"/>
          <w:szCs w:val="28"/>
        </w:rPr>
        <w:t>В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C0724C">
        <w:rPr>
          <w:rFonts w:ascii="Times New Roman" w:hAnsi="Times New Roman" w:cs="Times New Roman"/>
          <w:sz w:val="28"/>
          <w:szCs w:val="28"/>
        </w:rPr>
        <w:t>Trifacta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C0724C">
        <w:rPr>
          <w:rFonts w:ascii="Times New Roman" w:hAnsi="Times New Roman" w:cs="Times New Roman"/>
          <w:sz w:val="28"/>
          <w:szCs w:val="28"/>
        </w:rPr>
        <w:t>в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Рецепт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576D2D" w:rsidRPr="00B04FC0">
        <w:rPr>
          <w:rFonts w:ascii="Times New Roman" w:hAnsi="Times New Roman" w:cs="Times New Roman"/>
          <w:sz w:val="28"/>
          <w:szCs w:val="28"/>
        </w:rPr>
        <w:t>записыва</w:t>
      </w:r>
      <w:r w:rsidR="00576D2D">
        <w:rPr>
          <w:rFonts w:ascii="Times New Roman" w:hAnsi="Times New Roman" w:cs="Times New Roman"/>
          <w:sz w:val="28"/>
          <w:szCs w:val="28"/>
        </w:rPr>
        <w:t>ются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все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шаги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576D2D">
        <w:rPr>
          <w:rFonts w:ascii="Times New Roman" w:hAnsi="Times New Roman" w:cs="Times New Roman"/>
          <w:sz w:val="28"/>
          <w:szCs w:val="28"/>
        </w:rPr>
        <w:t>по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очистк</w:t>
      </w:r>
      <w:r w:rsidR="00576D2D">
        <w:rPr>
          <w:rFonts w:ascii="Times New Roman" w:hAnsi="Times New Roman" w:cs="Times New Roman"/>
          <w:sz w:val="28"/>
          <w:szCs w:val="28"/>
        </w:rPr>
        <w:t>е</w:t>
      </w:r>
      <w:r w:rsidRPr="00B04FC0">
        <w:rPr>
          <w:rFonts w:ascii="Times New Roman" w:hAnsi="Times New Roman" w:cs="Times New Roman"/>
          <w:sz w:val="28"/>
          <w:szCs w:val="28"/>
        </w:rPr>
        <w:t>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преобразовани</w:t>
      </w:r>
      <w:r w:rsidR="00576D2D">
        <w:rPr>
          <w:rFonts w:ascii="Times New Roman" w:hAnsi="Times New Roman" w:cs="Times New Roman"/>
          <w:sz w:val="28"/>
          <w:szCs w:val="28"/>
        </w:rPr>
        <w:t>ю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576D2D">
        <w:rPr>
          <w:rFonts w:ascii="Times New Roman" w:hAnsi="Times New Roman" w:cs="Times New Roman"/>
          <w:sz w:val="28"/>
          <w:szCs w:val="28"/>
        </w:rPr>
        <w:t>данных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576D2D">
        <w:rPr>
          <w:rFonts w:ascii="Times New Roman" w:hAnsi="Times New Roman" w:cs="Times New Roman"/>
          <w:sz w:val="28"/>
          <w:szCs w:val="28"/>
        </w:rPr>
        <w:t>другие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576D2D">
        <w:rPr>
          <w:rFonts w:ascii="Times New Roman" w:hAnsi="Times New Roman" w:cs="Times New Roman"/>
          <w:sz w:val="28"/>
          <w:szCs w:val="28"/>
        </w:rPr>
        <w:t>операции</w:t>
      </w:r>
      <w:r w:rsidRPr="00B04FC0">
        <w:rPr>
          <w:rFonts w:ascii="Times New Roman" w:hAnsi="Times New Roman" w:cs="Times New Roman"/>
          <w:sz w:val="28"/>
          <w:szCs w:val="28"/>
        </w:rPr>
        <w:t>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9506A6" w:rsidRPr="00B04FC0">
        <w:rPr>
          <w:rFonts w:ascii="Times New Roman" w:hAnsi="Times New Roman" w:cs="Times New Roman"/>
          <w:sz w:val="28"/>
          <w:szCs w:val="28"/>
        </w:rPr>
        <w:t>чтобы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576D2D" w:rsidRPr="00B04FC0">
        <w:rPr>
          <w:rFonts w:ascii="Times New Roman" w:hAnsi="Times New Roman" w:cs="Times New Roman"/>
          <w:sz w:val="28"/>
          <w:szCs w:val="28"/>
        </w:rPr>
        <w:t>Рецепт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можно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было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экспортировать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использовать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для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подготовки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аналогичных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данных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той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же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схемой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без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необходимости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создавать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рецепт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снова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нуля.</w:t>
      </w:r>
    </w:p>
    <w:p w14:paraId="5F5971A6" w14:textId="77777777" w:rsidR="009506A6" w:rsidRDefault="00B04FC0" w:rsidP="009506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21C70F" wp14:editId="295F68EB">
            <wp:extent cx="1943100" cy="2857500"/>
            <wp:effectExtent l="0" t="0" r="0" b="0"/>
            <wp:docPr id="15" name="Рисунок 15" descr="Рецепт в датапреп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Рецепт в датапреп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961A6" w14:textId="679A5F26" w:rsidR="009506A6" w:rsidRDefault="00B04FC0" w:rsidP="009506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sz w:val="28"/>
          <w:szCs w:val="28"/>
        </w:rPr>
        <w:t>Рецепт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C0724C">
        <w:rPr>
          <w:rFonts w:ascii="Times New Roman" w:hAnsi="Times New Roman" w:cs="Times New Roman"/>
          <w:sz w:val="28"/>
          <w:szCs w:val="28"/>
        </w:rPr>
        <w:t>Trifacta</w:t>
      </w:r>
    </w:p>
    <w:p w14:paraId="4FA3A1C0" w14:textId="0569CAE5" w:rsidR="00B04FC0" w:rsidRP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sz w:val="28"/>
          <w:szCs w:val="28"/>
        </w:rPr>
        <w:br/>
      </w:r>
    </w:p>
    <w:p w14:paraId="53813311" w14:textId="670611A2" w:rsidR="00B04FC0" w:rsidRPr="00B04FC0" w:rsidRDefault="009506A6" w:rsidP="00B04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Отсутствующие</w:t>
      </w:r>
      <w:r w:rsidR="001B42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b/>
          <w:bCs/>
          <w:sz w:val="28"/>
          <w:szCs w:val="28"/>
        </w:rPr>
        <w:t>значения</w:t>
      </w:r>
    </w:p>
    <w:p w14:paraId="1E90F7BB" w14:textId="36911287" w:rsidR="00B04FC0" w:rsidRP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sz w:val="28"/>
          <w:szCs w:val="28"/>
        </w:rPr>
        <w:t>Определите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недостающие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значения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замените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их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на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9506A6" w:rsidRPr="00B04FC0">
        <w:rPr>
          <w:rFonts w:ascii="Times New Roman" w:hAnsi="Times New Roman" w:cs="Times New Roman"/>
          <w:sz w:val="28"/>
          <w:szCs w:val="28"/>
        </w:rPr>
        <w:t>с</w:t>
      </w:r>
      <w:r w:rsidRPr="00B04FC0">
        <w:rPr>
          <w:rFonts w:ascii="Times New Roman" w:hAnsi="Times New Roman" w:cs="Times New Roman"/>
          <w:sz w:val="28"/>
          <w:szCs w:val="28"/>
        </w:rPr>
        <w:t>реднее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или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06A6">
        <w:rPr>
          <w:rFonts w:ascii="Times New Roman" w:hAnsi="Times New Roman" w:cs="Times New Roman"/>
          <w:sz w:val="28"/>
          <w:szCs w:val="28"/>
          <w:lang w:val="en-US"/>
        </w:rPr>
        <w:t>moda</w:t>
      </w:r>
      <w:proofErr w:type="spellEnd"/>
      <w:r w:rsidRPr="00B04FC0">
        <w:rPr>
          <w:rFonts w:ascii="Times New Roman" w:hAnsi="Times New Roman" w:cs="Times New Roman"/>
          <w:sz w:val="28"/>
          <w:szCs w:val="28"/>
        </w:rPr>
        <w:t>.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нашем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наборе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данных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пропущенные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значения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столбцах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(Возраст)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обозначены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серым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цветом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576D2D">
        <w:rPr>
          <w:rFonts w:ascii="Times New Roman" w:hAnsi="Times New Roman" w:cs="Times New Roman"/>
          <w:sz w:val="28"/>
          <w:szCs w:val="28"/>
        </w:rPr>
        <w:t>в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576D2D">
        <w:rPr>
          <w:rFonts w:ascii="Times New Roman" w:hAnsi="Times New Roman" w:cs="Times New Roman"/>
          <w:sz w:val="28"/>
          <w:szCs w:val="28"/>
        </w:rPr>
        <w:t>столбце</w:t>
      </w:r>
      <w:r w:rsidRPr="00B04FC0">
        <w:rPr>
          <w:rFonts w:ascii="Times New Roman" w:hAnsi="Times New Roman" w:cs="Times New Roman"/>
          <w:sz w:val="28"/>
          <w:szCs w:val="28"/>
        </w:rPr>
        <w:t>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как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показано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ниже.</w:t>
      </w:r>
    </w:p>
    <w:p w14:paraId="16DFD1F0" w14:textId="77777777" w:rsidR="009506A6" w:rsidRDefault="00B04FC0" w:rsidP="009506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DE5933" wp14:editId="02B42847">
            <wp:extent cx="4419600" cy="3352800"/>
            <wp:effectExtent l="0" t="0" r="0" b="0"/>
            <wp:docPr id="14" name="Рисунок 14" descr="исследование данных в datapr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исследование данных в datapre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C91A2" w14:textId="1A3B481A" w:rsidR="00B04FC0" w:rsidRDefault="00576D2D" w:rsidP="009506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sz w:val="28"/>
          <w:szCs w:val="28"/>
        </w:rPr>
        <w:t>Исследование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данных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в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C0724C">
        <w:rPr>
          <w:rFonts w:ascii="Times New Roman" w:hAnsi="Times New Roman" w:cs="Times New Roman"/>
          <w:sz w:val="28"/>
          <w:szCs w:val="28"/>
        </w:rPr>
        <w:t>Trifacta</w:t>
      </w:r>
    </w:p>
    <w:p w14:paraId="5A8D7E99" w14:textId="77777777" w:rsidR="009506A6" w:rsidRPr="00B04FC0" w:rsidRDefault="009506A6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EBBF61" w14:textId="18EC3E6C" w:rsidR="00B04FC0" w:rsidRP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sz w:val="28"/>
          <w:szCs w:val="28"/>
        </w:rPr>
        <w:t>Затем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щелкните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раскрывающийся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список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столбца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Возраст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замените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отсутствующие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значения,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используя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среднее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значение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или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576D2D">
        <w:rPr>
          <w:rFonts w:ascii="Times New Roman" w:hAnsi="Times New Roman" w:cs="Times New Roman"/>
          <w:sz w:val="28"/>
          <w:szCs w:val="28"/>
        </w:rPr>
        <w:t>моду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576D2D">
        <w:rPr>
          <w:rFonts w:ascii="Times New Roman" w:hAnsi="Times New Roman" w:cs="Times New Roman"/>
          <w:sz w:val="28"/>
          <w:szCs w:val="28"/>
        </w:rPr>
        <w:t>(</w:t>
      </w:r>
      <w:r w:rsidR="00576D2D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="00576D2D" w:rsidRPr="00576D2D">
        <w:rPr>
          <w:rFonts w:ascii="Times New Roman" w:hAnsi="Times New Roman" w:cs="Times New Roman"/>
          <w:sz w:val="28"/>
          <w:szCs w:val="28"/>
        </w:rPr>
        <w:t>)</w:t>
      </w:r>
      <w:r w:rsidRPr="00B04FC0">
        <w:rPr>
          <w:rFonts w:ascii="Times New Roman" w:hAnsi="Times New Roman" w:cs="Times New Roman"/>
          <w:sz w:val="28"/>
          <w:szCs w:val="28"/>
        </w:rPr>
        <w:t>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как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показано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ниже.</w:t>
      </w:r>
    </w:p>
    <w:p w14:paraId="5734805F" w14:textId="77777777" w:rsidR="009506A6" w:rsidRDefault="00B04FC0" w:rsidP="009506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10DB29" wp14:editId="334C0F04">
            <wp:extent cx="5153025" cy="3190875"/>
            <wp:effectExtent l="0" t="0" r="9525" b="9525"/>
            <wp:docPr id="13" name="Рисунок 13" descr="отсутствующие значения в datapr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отсутствующие значения в datapre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9C9AD" w14:textId="2E8FA82C" w:rsidR="00B04FC0" w:rsidRDefault="00576D2D" w:rsidP="009506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Замена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отсутствую</w:t>
      </w:r>
      <w:r>
        <w:rPr>
          <w:rFonts w:ascii="Times New Roman" w:hAnsi="Times New Roman" w:cs="Times New Roman"/>
          <w:sz w:val="28"/>
          <w:szCs w:val="28"/>
        </w:rPr>
        <w:t>ще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зн</w:t>
      </w:r>
      <w:r>
        <w:rPr>
          <w:rFonts w:ascii="Times New Roman" w:hAnsi="Times New Roman" w:cs="Times New Roman"/>
          <w:sz w:val="28"/>
          <w:szCs w:val="28"/>
        </w:rPr>
        <w:t>ачений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в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C0724C">
        <w:rPr>
          <w:rFonts w:ascii="Times New Roman" w:hAnsi="Times New Roman" w:cs="Times New Roman"/>
          <w:sz w:val="28"/>
          <w:szCs w:val="28"/>
        </w:rPr>
        <w:t>Trifacta</w:t>
      </w:r>
    </w:p>
    <w:p w14:paraId="35FEC009" w14:textId="77777777" w:rsidR="009506A6" w:rsidRPr="00B04FC0" w:rsidRDefault="009506A6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AB8BC" w14:textId="35575E53" w:rsidR="00B04FC0" w:rsidRP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sz w:val="28"/>
          <w:szCs w:val="28"/>
        </w:rPr>
        <w:t>Продолжайте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576D2D">
        <w:rPr>
          <w:rFonts w:ascii="Times New Roman" w:hAnsi="Times New Roman" w:cs="Times New Roman"/>
          <w:sz w:val="28"/>
          <w:szCs w:val="28"/>
        </w:rPr>
        <w:t>выполнять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576D2D">
        <w:rPr>
          <w:rFonts w:ascii="Times New Roman" w:hAnsi="Times New Roman" w:cs="Times New Roman"/>
          <w:sz w:val="28"/>
          <w:szCs w:val="28"/>
        </w:rPr>
        <w:t>аналогичные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576D2D">
        <w:rPr>
          <w:rFonts w:ascii="Times New Roman" w:hAnsi="Times New Roman" w:cs="Times New Roman"/>
          <w:sz w:val="28"/>
          <w:szCs w:val="28"/>
        </w:rPr>
        <w:t>действия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всех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столбцов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пропущенными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значениями.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случае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несовпадения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значений,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как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показано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ниже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красным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цветом,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используйте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функцию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округления,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чтобы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округлить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значения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добавить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их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рецепт.</w:t>
      </w:r>
    </w:p>
    <w:p w14:paraId="256DB155" w14:textId="5564D7E2" w:rsidR="00B04FC0" w:rsidRPr="00B04FC0" w:rsidRDefault="00B04FC0" w:rsidP="009506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B4815F" wp14:editId="035D6466">
            <wp:extent cx="5940425" cy="2524760"/>
            <wp:effectExtent l="0" t="0" r="3175" b="8890"/>
            <wp:docPr id="12" name="Рисунок 12" descr="округление значений в datapr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округление значений в datapre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4FC0">
        <w:rPr>
          <w:rFonts w:ascii="Times New Roman" w:hAnsi="Times New Roman" w:cs="Times New Roman"/>
          <w:sz w:val="28"/>
          <w:szCs w:val="28"/>
        </w:rPr>
        <w:t>Округление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значений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C0724C">
        <w:rPr>
          <w:rFonts w:ascii="Times New Roman" w:hAnsi="Times New Roman" w:cs="Times New Roman"/>
          <w:sz w:val="28"/>
          <w:szCs w:val="28"/>
        </w:rPr>
        <w:t>Trifacta</w:t>
      </w:r>
    </w:p>
    <w:p w14:paraId="43A469F0" w14:textId="77777777" w:rsidR="009506A6" w:rsidRDefault="009506A6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38C3B8" w14:textId="47172FCB" w:rsidR="00B04FC0" w:rsidRP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sz w:val="28"/>
          <w:szCs w:val="28"/>
        </w:rPr>
        <w:t>Если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столбец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содержит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много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пропущенных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значений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или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это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очень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важно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для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обучения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данных,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мы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можем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удалить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столбцы,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как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показано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ниже.</w:t>
      </w:r>
    </w:p>
    <w:p w14:paraId="28B972BD" w14:textId="7E6B283B" w:rsidR="00B04FC0" w:rsidRPr="00B04FC0" w:rsidRDefault="00B04FC0" w:rsidP="009506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D3EC4E" wp14:editId="23A4D8DA">
            <wp:extent cx="5940425" cy="2674620"/>
            <wp:effectExtent l="0" t="0" r="3175" b="0"/>
            <wp:docPr id="11" name="Рисунок 11" descr="удаление отсутствующих значений в datapr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даление отсутствующих значений в datapre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4FC0">
        <w:rPr>
          <w:rFonts w:ascii="Times New Roman" w:hAnsi="Times New Roman" w:cs="Times New Roman"/>
          <w:sz w:val="28"/>
          <w:szCs w:val="28"/>
        </w:rPr>
        <w:t>удаление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столбцов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пропущенными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значениями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C0724C">
        <w:rPr>
          <w:rFonts w:ascii="Times New Roman" w:hAnsi="Times New Roman" w:cs="Times New Roman"/>
          <w:sz w:val="28"/>
          <w:szCs w:val="28"/>
        </w:rPr>
        <w:t>Trifacta</w:t>
      </w:r>
    </w:p>
    <w:p w14:paraId="10C70C92" w14:textId="77777777" w:rsidR="009506A6" w:rsidRDefault="009506A6" w:rsidP="00B04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8CF7B7" w14:textId="67B13610" w:rsidR="002A419E" w:rsidRPr="002A419E" w:rsidRDefault="002A419E" w:rsidP="00B04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77173274"/>
      <w:r w:rsidRPr="002A419E">
        <w:rPr>
          <w:rFonts w:ascii="Times New Roman" w:hAnsi="Times New Roman" w:cs="Times New Roman"/>
          <w:b/>
          <w:bCs/>
          <w:sz w:val="28"/>
          <w:szCs w:val="28"/>
          <w:lang w:val="en-US"/>
        </w:rPr>
        <w:t>One</w:t>
      </w:r>
      <w:r w:rsidRPr="002A419E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2A419E">
        <w:rPr>
          <w:rFonts w:ascii="Times New Roman" w:hAnsi="Times New Roman" w:cs="Times New Roman"/>
          <w:b/>
          <w:bCs/>
          <w:sz w:val="28"/>
          <w:szCs w:val="28"/>
          <w:lang w:val="en-US"/>
        </w:rPr>
        <w:t>Hot</w:t>
      </w:r>
      <w:r w:rsidR="001B42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419E">
        <w:rPr>
          <w:rFonts w:ascii="Times New Roman" w:hAnsi="Times New Roman" w:cs="Times New Roman"/>
          <w:b/>
          <w:bCs/>
          <w:sz w:val="28"/>
          <w:szCs w:val="28"/>
          <w:lang w:val="en-US"/>
        </w:rPr>
        <w:t>Encoding</w:t>
      </w:r>
    </w:p>
    <w:bookmarkEnd w:id="1"/>
    <w:p w14:paraId="0592877D" w14:textId="2670549E" w:rsidR="00B04FC0" w:rsidRP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sz w:val="28"/>
          <w:szCs w:val="28"/>
        </w:rPr>
        <w:t>Чтобы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применить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одну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горячую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кодировку,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мы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можем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найти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2A419E" w:rsidRPr="002A419E">
        <w:rPr>
          <w:rFonts w:ascii="Times New Roman" w:hAnsi="Times New Roman" w:cs="Times New Roman"/>
          <w:sz w:val="28"/>
          <w:szCs w:val="28"/>
        </w:rPr>
        <w:t>One-Hot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419E" w:rsidRPr="002A419E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строке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поиска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рецептов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указать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имя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столбца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количество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новых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10C">
        <w:rPr>
          <w:rFonts w:ascii="Times New Roman" w:hAnsi="Times New Roman" w:cs="Times New Roman"/>
          <w:sz w:val="28"/>
          <w:szCs w:val="28"/>
        </w:rPr>
        <w:t>создаваемых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столбцов,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как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показано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ниже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для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10C">
        <w:rPr>
          <w:rFonts w:ascii="Times New Roman" w:hAnsi="Times New Roman" w:cs="Times New Roman"/>
          <w:sz w:val="28"/>
          <w:szCs w:val="28"/>
        </w:rPr>
        <w:t>столбца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i/>
          <w:iCs/>
          <w:sz w:val="28"/>
          <w:szCs w:val="28"/>
        </w:rPr>
        <w:t>пол,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выполнить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ту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же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процедуру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для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остальных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2A419E">
        <w:rPr>
          <w:rFonts w:ascii="Times New Roman" w:hAnsi="Times New Roman" w:cs="Times New Roman"/>
          <w:sz w:val="28"/>
          <w:szCs w:val="28"/>
        </w:rPr>
        <w:t>категориальных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столбцов.</w:t>
      </w:r>
    </w:p>
    <w:p w14:paraId="61646F65" w14:textId="43B453C9" w:rsidR="00B04FC0" w:rsidRPr="00F028AB" w:rsidRDefault="00B04FC0" w:rsidP="009506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4F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1D6187" wp14:editId="4035BE68">
            <wp:extent cx="5940425" cy="3016885"/>
            <wp:effectExtent l="0" t="0" r="3175" b="0"/>
            <wp:docPr id="10" name="Рисунок 10" descr="одно горячее кодирование в datapr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одно горячее кодирование в datapre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4248">
        <w:rPr>
          <w:lang w:val="en-US"/>
        </w:rPr>
        <w:t xml:space="preserve"> </w:t>
      </w:r>
      <w:r w:rsidR="00F028AB" w:rsidRPr="00F028AB">
        <w:rPr>
          <w:rFonts w:ascii="Times New Roman" w:hAnsi="Times New Roman" w:cs="Times New Roman"/>
          <w:sz w:val="28"/>
          <w:szCs w:val="28"/>
          <w:lang w:val="en-US"/>
        </w:rPr>
        <w:t>One-Hot</w:t>
      </w:r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28AB" w:rsidRPr="00F028AB"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</w:t>
      </w:r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724C" w:rsidRPr="00F028AB">
        <w:rPr>
          <w:rFonts w:ascii="Times New Roman" w:hAnsi="Times New Roman" w:cs="Times New Roman"/>
          <w:sz w:val="28"/>
          <w:szCs w:val="28"/>
          <w:lang w:val="en-US"/>
        </w:rPr>
        <w:t>Trifacta</w:t>
      </w:r>
    </w:p>
    <w:p w14:paraId="6C783141" w14:textId="77777777" w:rsidR="009506A6" w:rsidRPr="00F028AB" w:rsidRDefault="009506A6" w:rsidP="00B04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125D3E" w14:textId="3FAD0A7D" w:rsidR="00B04FC0" w:rsidRPr="001B4248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04FC0">
        <w:rPr>
          <w:rFonts w:ascii="Times New Roman" w:hAnsi="Times New Roman" w:cs="Times New Roman"/>
          <w:b/>
          <w:bCs/>
          <w:sz w:val="28"/>
          <w:szCs w:val="28"/>
        </w:rPr>
        <w:t>Биннинг</w:t>
      </w:r>
      <w:proofErr w:type="spellEnd"/>
    </w:p>
    <w:p w14:paraId="0C8FEE6A" w14:textId="6DA79B1C" w:rsidR="00B04FC0" w:rsidRP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sz w:val="28"/>
          <w:szCs w:val="28"/>
        </w:rPr>
        <w:t>Если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нам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нужно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разделить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значения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на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диапазоны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равного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или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нестандартного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размера?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найдите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FC0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преобразованиях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предоставьте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опцию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равных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размеру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F028AB" w:rsidRPr="00B04FC0">
        <w:rPr>
          <w:rFonts w:ascii="Times New Roman" w:hAnsi="Times New Roman" w:cs="Times New Roman"/>
          <w:sz w:val="28"/>
          <w:szCs w:val="28"/>
        </w:rPr>
        <w:t>или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F028AB" w:rsidRPr="00B04FC0">
        <w:rPr>
          <w:rFonts w:ascii="Times New Roman" w:hAnsi="Times New Roman" w:cs="Times New Roman"/>
          <w:sz w:val="28"/>
          <w:szCs w:val="28"/>
        </w:rPr>
        <w:t>по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28AB">
        <w:rPr>
          <w:rFonts w:ascii="Times New Roman" w:hAnsi="Times New Roman" w:cs="Times New Roman"/>
          <w:sz w:val="28"/>
          <w:szCs w:val="28"/>
        </w:rPr>
        <w:t>кастомизированных</w:t>
      </w:r>
      <w:proofErr w:type="spellEnd"/>
      <w:r w:rsidR="001B4248">
        <w:rPr>
          <w:rFonts w:ascii="Times New Roman" w:hAnsi="Times New Roman" w:cs="Times New Roman"/>
          <w:sz w:val="28"/>
          <w:szCs w:val="28"/>
        </w:rPr>
        <w:t xml:space="preserve"> участков</w:t>
      </w:r>
      <w:r w:rsidRPr="00B04FC0">
        <w:rPr>
          <w:rFonts w:ascii="Times New Roman" w:hAnsi="Times New Roman" w:cs="Times New Roman"/>
          <w:sz w:val="28"/>
          <w:szCs w:val="28"/>
        </w:rPr>
        <w:t>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а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также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укажите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количество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ячеек,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если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F028AB">
        <w:rPr>
          <w:rFonts w:ascii="Times New Roman" w:hAnsi="Times New Roman" w:cs="Times New Roman"/>
          <w:sz w:val="28"/>
          <w:szCs w:val="28"/>
        </w:rPr>
        <w:t>участки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F028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028AB"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 w:rsidR="00F028AB">
        <w:rPr>
          <w:rFonts w:ascii="Times New Roman" w:hAnsi="Times New Roman" w:cs="Times New Roman"/>
          <w:sz w:val="28"/>
          <w:szCs w:val="28"/>
        </w:rPr>
        <w:t>)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равного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размера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выбраны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соответствии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требованиями,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показанными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ниже.</w:t>
      </w:r>
    </w:p>
    <w:p w14:paraId="08BA18A6" w14:textId="4A92A116" w:rsidR="00B04FC0" w:rsidRDefault="00B04FC0" w:rsidP="009506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332ED0" wp14:editId="56A65B8D">
            <wp:extent cx="5940425" cy="2839085"/>
            <wp:effectExtent l="0" t="0" r="3175" b="0"/>
            <wp:docPr id="9" name="Рисунок 9" descr="биннинг в datapr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биннинг в datapre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B04FC0">
        <w:rPr>
          <w:rFonts w:ascii="Times New Roman" w:hAnsi="Times New Roman" w:cs="Times New Roman"/>
          <w:sz w:val="28"/>
          <w:szCs w:val="28"/>
        </w:rPr>
        <w:t>Биннинг</w:t>
      </w:r>
      <w:proofErr w:type="spellEnd"/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C0724C">
        <w:rPr>
          <w:rFonts w:ascii="Times New Roman" w:hAnsi="Times New Roman" w:cs="Times New Roman"/>
          <w:sz w:val="28"/>
          <w:szCs w:val="28"/>
        </w:rPr>
        <w:t>Trifacta</w:t>
      </w:r>
    </w:p>
    <w:p w14:paraId="43C11705" w14:textId="77777777" w:rsidR="009506A6" w:rsidRPr="00B04FC0" w:rsidRDefault="009506A6" w:rsidP="009506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505E5C" w14:textId="4C673058" w:rsidR="00B04FC0" w:rsidRP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sz w:val="28"/>
          <w:szCs w:val="28"/>
        </w:rPr>
        <w:t>Чтобы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получить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F028AB">
        <w:rPr>
          <w:rFonts w:ascii="Times New Roman" w:hAnsi="Times New Roman" w:cs="Times New Roman"/>
          <w:sz w:val="28"/>
          <w:szCs w:val="28"/>
        </w:rPr>
        <w:t>новые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F028AB">
        <w:rPr>
          <w:rFonts w:ascii="Times New Roman" w:hAnsi="Times New Roman" w:cs="Times New Roman"/>
          <w:sz w:val="28"/>
          <w:szCs w:val="28"/>
        </w:rPr>
        <w:t>фичи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из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существующих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столбцов,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найдите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рецепт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добавления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примените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формулу.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нашем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случае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нам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нужно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добавить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столбцы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4FC0">
        <w:rPr>
          <w:rFonts w:ascii="Times New Roman" w:hAnsi="Times New Roman" w:cs="Times New Roman"/>
          <w:sz w:val="28"/>
          <w:szCs w:val="28"/>
        </w:rPr>
        <w:t>sibsp</w:t>
      </w:r>
      <w:proofErr w:type="spellEnd"/>
      <w:r w:rsidRPr="00B04FC0">
        <w:rPr>
          <w:rFonts w:ascii="Times New Roman" w:hAnsi="Times New Roman" w:cs="Times New Roman"/>
          <w:sz w:val="28"/>
          <w:szCs w:val="28"/>
        </w:rPr>
        <w:t>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FC0">
        <w:rPr>
          <w:rFonts w:ascii="Times New Roman" w:hAnsi="Times New Roman" w:cs="Times New Roman"/>
          <w:sz w:val="28"/>
          <w:szCs w:val="28"/>
        </w:rPr>
        <w:t>parch</w:t>
      </w:r>
      <w:proofErr w:type="spellEnd"/>
      <w:r w:rsidRPr="00B04FC0">
        <w:rPr>
          <w:rFonts w:ascii="Times New Roman" w:hAnsi="Times New Roman" w:cs="Times New Roman"/>
          <w:sz w:val="28"/>
          <w:szCs w:val="28"/>
        </w:rPr>
        <w:t>),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чтобы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получить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новый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столбец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FC0">
        <w:rPr>
          <w:rFonts w:ascii="Times New Roman" w:hAnsi="Times New Roman" w:cs="Times New Roman"/>
          <w:sz w:val="28"/>
          <w:szCs w:val="28"/>
        </w:rPr>
        <w:t>Family</w:t>
      </w:r>
      <w:r w:rsidR="008835F9" w:rsidRPr="00B04FC0">
        <w:rPr>
          <w:rFonts w:ascii="Times New Roman" w:hAnsi="Times New Roman" w:cs="Times New Roman"/>
          <w:sz w:val="28"/>
          <w:szCs w:val="28"/>
        </w:rPr>
        <w:t>S</w:t>
      </w:r>
      <w:r w:rsidRPr="00B04FC0">
        <w:rPr>
          <w:rFonts w:ascii="Times New Roman" w:hAnsi="Times New Roman" w:cs="Times New Roman"/>
          <w:sz w:val="28"/>
          <w:szCs w:val="28"/>
        </w:rPr>
        <w:t>ize</w:t>
      </w:r>
      <w:proofErr w:type="spellEnd"/>
      <w:r w:rsidRPr="00B04FC0">
        <w:rPr>
          <w:rFonts w:ascii="Times New Roman" w:hAnsi="Times New Roman" w:cs="Times New Roman"/>
          <w:sz w:val="28"/>
          <w:szCs w:val="28"/>
        </w:rPr>
        <w:t>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как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показано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ниже.</w:t>
      </w:r>
    </w:p>
    <w:p w14:paraId="3440E942" w14:textId="12276A9C" w:rsidR="00B04FC0" w:rsidRPr="00B04FC0" w:rsidRDefault="00B04FC0" w:rsidP="009506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97D94D" wp14:editId="0CDF34C2">
            <wp:extent cx="5940425" cy="2570480"/>
            <wp:effectExtent l="0" t="0" r="3175" b="1270"/>
            <wp:docPr id="8" name="Рисунок 8" descr="получение новых столбцов в datapr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получение новых столбцов в datapre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28AB">
        <w:rPr>
          <w:rFonts w:ascii="Times New Roman" w:hAnsi="Times New Roman" w:cs="Times New Roman"/>
          <w:sz w:val="28"/>
          <w:szCs w:val="28"/>
        </w:rPr>
        <w:t>Создание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F028AB">
        <w:rPr>
          <w:rFonts w:ascii="Times New Roman" w:hAnsi="Times New Roman" w:cs="Times New Roman"/>
          <w:sz w:val="28"/>
          <w:szCs w:val="28"/>
        </w:rPr>
        <w:t>новых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F028AB">
        <w:rPr>
          <w:rFonts w:ascii="Times New Roman" w:hAnsi="Times New Roman" w:cs="Times New Roman"/>
          <w:sz w:val="28"/>
          <w:szCs w:val="28"/>
        </w:rPr>
        <w:t>признаков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C0724C">
        <w:rPr>
          <w:rFonts w:ascii="Times New Roman" w:hAnsi="Times New Roman" w:cs="Times New Roman"/>
          <w:sz w:val="28"/>
          <w:szCs w:val="28"/>
        </w:rPr>
        <w:t>Trifacta</w:t>
      </w:r>
    </w:p>
    <w:p w14:paraId="5EFDB035" w14:textId="77777777" w:rsidR="009506A6" w:rsidRDefault="009506A6" w:rsidP="00B04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4149CA" w14:textId="52934147" w:rsidR="00B04FC0" w:rsidRPr="00B04FC0" w:rsidRDefault="00A30C9E" w:rsidP="00B04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30C9E">
        <w:rPr>
          <w:rFonts w:ascii="Times New Roman" w:hAnsi="Times New Roman" w:cs="Times New Roman"/>
          <w:b/>
          <w:bCs/>
          <w:sz w:val="28"/>
          <w:szCs w:val="28"/>
        </w:rPr>
        <w:t>Split</w:t>
      </w:r>
      <w:proofErr w:type="spellEnd"/>
    </w:p>
    <w:p w14:paraId="18B8A8CC" w14:textId="7DC4C8C4" w:rsidR="00B04FC0" w:rsidRP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sz w:val="28"/>
          <w:szCs w:val="28"/>
        </w:rPr>
        <w:t>Нам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нужно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разделить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1B4248">
        <w:rPr>
          <w:rFonts w:ascii="Times New Roman" w:hAnsi="Times New Roman" w:cs="Times New Roman"/>
          <w:i/>
          <w:iCs/>
          <w:sz w:val="28"/>
          <w:szCs w:val="28"/>
        </w:rPr>
        <w:t>обращение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от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i/>
          <w:iCs/>
          <w:sz w:val="28"/>
          <w:szCs w:val="28"/>
        </w:rPr>
        <w:t>имени</w:t>
      </w:r>
      <w:r w:rsidR="001B42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B4248" w:rsidRPr="001B4248">
        <w:rPr>
          <w:rFonts w:ascii="Times New Roman" w:hAnsi="Times New Roman" w:cs="Times New Roman"/>
          <w:sz w:val="28"/>
          <w:szCs w:val="28"/>
        </w:rPr>
        <w:t>в столбце</w:t>
      </w:r>
      <w:r w:rsidR="001B42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B4248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Pr="00B04FC0">
        <w:rPr>
          <w:rFonts w:ascii="Times New Roman" w:hAnsi="Times New Roman" w:cs="Times New Roman"/>
          <w:sz w:val="28"/>
          <w:szCs w:val="28"/>
        </w:rPr>
        <w:t>,</w:t>
      </w:r>
      <w:r w:rsidR="001B4248">
        <w:rPr>
          <w:rFonts w:ascii="Times New Roman" w:hAnsi="Times New Roman" w:cs="Times New Roman"/>
          <w:sz w:val="28"/>
          <w:szCs w:val="28"/>
        </w:rPr>
        <w:t xml:space="preserve"> найдем </w:t>
      </w:r>
      <w:r w:rsidR="001B4248">
        <w:rPr>
          <w:rFonts w:ascii="Times New Roman" w:hAnsi="Times New Roman" w:cs="Times New Roman"/>
          <w:b/>
          <w:bCs/>
          <w:sz w:val="28"/>
          <w:szCs w:val="28"/>
          <w:lang w:val="en-US"/>
        </w:rPr>
        <w:t>Split</w:t>
      </w:r>
      <w:r w:rsidR="001B4248">
        <w:rPr>
          <w:rFonts w:ascii="Times New Roman" w:hAnsi="Times New Roman" w:cs="Times New Roman"/>
          <w:sz w:val="28"/>
          <w:szCs w:val="28"/>
        </w:rPr>
        <w:t xml:space="preserve"> в </w:t>
      </w:r>
      <w:r w:rsidRPr="00B04FC0">
        <w:rPr>
          <w:rFonts w:ascii="Times New Roman" w:hAnsi="Times New Roman" w:cs="Times New Roman"/>
          <w:sz w:val="28"/>
          <w:szCs w:val="28"/>
        </w:rPr>
        <w:t>строке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поиска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рецептов,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выб</w:t>
      </w:r>
      <w:r w:rsidR="001B4248">
        <w:rPr>
          <w:rFonts w:ascii="Times New Roman" w:hAnsi="Times New Roman" w:cs="Times New Roman"/>
          <w:sz w:val="28"/>
          <w:szCs w:val="28"/>
        </w:rPr>
        <w:t xml:space="preserve">ерем </w:t>
      </w:r>
      <w:r w:rsidRPr="00B04FC0">
        <w:rPr>
          <w:rFonts w:ascii="Times New Roman" w:hAnsi="Times New Roman" w:cs="Times New Roman"/>
          <w:sz w:val="28"/>
          <w:szCs w:val="28"/>
        </w:rPr>
        <w:t>несколько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разделителей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мере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необходимости</w:t>
      </w:r>
      <w:r w:rsidR="001B4248">
        <w:rPr>
          <w:rFonts w:ascii="Times New Roman" w:hAnsi="Times New Roman" w:cs="Times New Roman"/>
          <w:sz w:val="28"/>
          <w:szCs w:val="28"/>
        </w:rPr>
        <w:t xml:space="preserve">, </w:t>
      </w:r>
      <w:r w:rsidRPr="00B04FC0">
        <w:rPr>
          <w:rFonts w:ascii="Times New Roman" w:hAnsi="Times New Roman" w:cs="Times New Roman"/>
          <w:sz w:val="28"/>
          <w:szCs w:val="28"/>
        </w:rPr>
        <w:t>как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показано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ниже</w:t>
      </w:r>
    </w:p>
    <w:p w14:paraId="7F30487D" w14:textId="140BB826" w:rsidR="00B04FC0" w:rsidRDefault="00B04FC0" w:rsidP="009506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781CA3" wp14:editId="6103E765">
            <wp:extent cx="5940425" cy="1609725"/>
            <wp:effectExtent l="0" t="0" r="3175" b="9525"/>
            <wp:docPr id="7" name="Рисунок 7" descr="разделение столбцов в datapr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разделение столбцов в datapre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4FC0">
        <w:rPr>
          <w:rFonts w:ascii="Times New Roman" w:hAnsi="Times New Roman" w:cs="Times New Roman"/>
          <w:sz w:val="28"/>
          <w:szCs w:val="28"/>
        </w:rPr>
        <w:t>Разделение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разделителю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C0724C">
        <w:rPr>
          <w:rFonts w:ascii="Times New Roman" w:hAnsi="Times New Roman" w:cs="Times New Roman"/>
          <w:sz w:val="28"/>
          <w:szCs w:val="28"/>
        </w:rPr>
        <w:t>Trifacta</w:t>
      </w:r>
    </w:p>
    <w:p w14:paraId="3B7A0FE1" w14:textId="77777777" w:rsidR="009506A6" w:rsidRPr="00B04FC0" w:rsidRDefault="009506A6" w:rsidP="009506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59CDF4" w14:textId="453AE707" w:rsidR="00B04FC0" w:rsidRP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sz w:val="28"/>
          <w:szCs w:val="28"/>
        </w:rPr>
        <w:t>Мы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можем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применить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формулу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условием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A30C9E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B04FC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как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i/>
          <w:iCs/>
          <w:sz w:val="28"/>
          <w:szCs w:val="28"/>
        </w:rPr>
        <w:t>показано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ниже,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чтобы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получить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новый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столбец.</w:t>
      </w:r>
    </w:p>
    <w:p w14:paraId="623F153B" w14:textId="56E3F165" w:rsidR="00B04FC0" w:rsidRDefault="00B04FC0" w:rsidP="009506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EF85DC" wp14:editId="4AC0B1DB">
            <wp:extent cx="5940425" cy="2283460"/>
            <wp:effectExtent l="0" t="0" r="3175" b="2540"/>
            <wp:docPr id="6" name="Рисунок 6" descr="преобразование столбца в datapr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преобразование столбца в datapre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4FC0">
        <w:rPr>
          <w:rFonts w:ascii="Times New Roman" w:hAnsi="Times New Roman" w:cs="Times New Roman"/>
          <w:sz w:val="28"/>
          <w:szCs w:val="28"/>
        </w:rPr>
        <w:t>Преобразование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столбца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C0724C">
        <w:rPr>
          <w:rFonts w:ascii="Times New Roman" w:hAnsi="Times New Roman" w:cs="Times New Roman"/>
          <w:sz w:val="28"/>
          <w:szCs w:val="28"/>
        </w:rPr>
        <w:t>Trifacta</w:t>
      </w:r>
    </w:p>
    <w:p w14:paraId="62A53428" w14:textId="77777777" w:rsidR="009506A6" w:rsidRPr="00B04FC0" w:rsidRDefault="009506A6" w:rsidP="009506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1E618F" w14:textId="6D1BAC15" w:rsidR="00B04FC0" w:rsidRP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sz w:val="28"/>
          <w:szCs w:val="28"/>
        </w:rPr>
        <w:t>Вот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все,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мы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рассмотрели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почти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все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преобразования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4FC0">
        <w:rPr>
          <w:rFonts w:ascii="Times New Roman" w:hAnsi="Times New Roman" w:cs="Times New Roman"/>
          <w:sz w:val="28"/>
          <w:szCs w:val="28"/>
        </w:rPr>
        <w:t>биннинг</w:t>
      </w:r>
      <w:proofErr w:type="spellEnd"/>
      <w:r w:rsidRPr="00B04FC0">
        <w:rPr>
          <w:rFonts w:ascii="Times New Roman" w:hAnsi="Times New Roman" w:cs="Times New Roman"/>
          <w:sz w:val="28"/>
          <w:szCs w:val="28"/>
        </w:rPr>
        <w:t>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A30C9E" w:rsidRPr="00A30C9E">
        <w:rPr>
          <w:rFonts w:ascii="Times New Roman" w:hAnsi="Times New Roman" w:cs="Times New Roman"/>
          <w:sz w:val="28"/>
          <w:szCs w:val="28"/>
        </w:rPr>
        <w:t xml:space="preserve">One-Hot </w:t>
      </w:r>
      <w:proofErr w:type="spellStart"/>
      <w:r w:rsidR="00A30C9E" w:rsidRPr="00A30C9E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Pr="00B04FC0">
        <w:rPr>
          <w:rFonts w:ascii="Times New Roman" w:hAnsi="Times New Roman" w:cs="Times New Roman"/>
          <w:sz w:val="28"/>
          <w:szCs w:val="28"/>
        </w:rPr>
        <w:t>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пропущенные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значения,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несовпадающие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значения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A30C9E">
        <w:rPr>
          <w:rFonts w:ascii="Times New Roman" w:hAnsi="Times New Roman" w:cs="Times New Roman"/>
          <w:sz w:val="28"/>
          <w:szCs w:val="28"/>
        </w:rPr>
        <w:t>др.</w:t>
      </w:r>
      <w:r w:rsidRPr="00B04FC0">
        <w:rPr>
          <w:rFonts w:ascii="Times New Roman" w:hAnsi="Times New Roman" w:cs="Times New Roman"/>
          <w:sz w:val="28"/>
          <w:szCs w:val="28"/>
        </w:rPr>
        <w:t>),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необходимые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для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подготовки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данных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для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машинного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обучения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использованием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набора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данных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FC0">
        <w:rPr>
          <w:rFonts w:ascii="Times New Roman" w:hAnsi="Times New Roman" w:cs="Times New Roman"/>
          <w:sz w:val="28"/>
          <w:szCs w:val="28"/>
        </w:rPr>
        <w:t>Titanic</w:t>
      </w:r>
      <w:proofErr w:type="spellEnd"/>
      <w:r w:rsidRPr="00B04FC0">
        <w:rPr>
          <w:rFonts w:ascii="Times New Roman" w:hAnsi="Times New Roman" w:cs="Times New Roman"/>
          <w:sz w:val="28"/>
          <w:szCs w:val="28"/>
        </w:rPr>
        <w:t>.</w:t>
      </w:r>
    </w:p>
    <w:p w14:paraId="0D917EB9" w14:textId="6122F51A" w:rsid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sz w:val="28"/>
          <w:szCs w:val="28"/>
        </w:rPr>
        <w:t>Теперь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пора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загрузить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подготовленные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данные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Bigquery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или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8835F9">
        <w:rPr>
          <w:rFonts w:ascii="Times New Roman" w:hAnsi="Times New Roman" w:cs="Times New Roman"/>
          <w:sz w:val="28"/>
          <w:szCs w:val="28"/>
        </w:rPr>
        <w:t>другое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облачное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хранилище.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F028AB" w:rsidRPr="00B04FC0">
        <w:rPr>
          <w:rFonts w:ascii="Times New Roman" w:hAnsi="Times New Roman" w:cs="Times New Roman"/>
          <w:sz w:val="28"/>
          <w:szCs w:val="28"/>
        </w:rPr>
        <w:t>Нажмите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«Выполнить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задание»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правом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верхнем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углу,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чтобы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запустить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задание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F028AB">
        <w:rPr>
          <w:rFonts w:ascii="Times New Roman" w:hAnsi="Times New Roman" w:cs="Times New Roman"/>
          <w:sz w:val="28"/>
          <w:szCs w:val="28"/>
          <w:lang w:val="en-US"/>
        </w:rPr>
        <w:t>Trifacta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фоновом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режиме,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используя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F028AB">
        <w:rPr>
          <w:rFonts w:ascii="Times New Roman" w:hAnsi="Times New Roman" w:cs="Times New Roman"/>
          <w:sz w:val="28"/>
          <w:szCs w:val="28"/>
        </w:rPr>
        <w:t>созданный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F028AB">
        <w:rPr>
          <w:rFonts w:ascii="Times New Roman" w:hAnsi="Times New Roman" w:cs="Times New Roman"/>
          <w:sz w:val="28"/>
          <w:szCs w:val="28"/>
        </w:rPr>
        <w:t>нами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рецепт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F028AB">
        <w:rPr>
          <w:rFonts w:ascii="Times New Roman" w:hAnsi="Times New Roman" w:cs="Times New Roman"/>
          <w:sz w:val="28"/>
          <w:szCs w:val="28"/>
        </w:rPr>
        <w:t>преобразования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F028AB">
        <w:rPr>
          <w:rFonts w:ascii="Times New Roman" w:hAnsi="Times New Roman" w:cs="Times New Roman"/>
          <w:sz w:val="28"/>
          <w:szCs w:val="28"/>
        </w:rPr>
        <w:t>данных</w:t>
      </w:r>
      <w:r w:rsidRPr="00B04FC0">
        <w:rPr>
          <w:rFonts w:ascii="Times New Roman" w:hAnsi="Times New Roman" w:cs="Times New Roman"/>
          <w:sz w:val="28"/>
          <w:szCs w:val="28"/>
        </w:rPr>
        <w:t>.</w:t>
      </w:r>
    </w:p>
    <w:p w14:paraId="15EAD8BA" w14:textId="7303BFE4" w:rsidR="00B04FC0" w:rsidRPr="00B04FC0" w:rsidRDefault="005D3D0C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вы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хотите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повторно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использовать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рецепт,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создайте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копию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потока,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содержащего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рецепт,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измените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входной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набор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данных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при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необходимости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измените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рецепт.</w:t>
      </w:r>
    </w:p>
    <w:p w14:paraId="1F5FB612" w14:textId="705AAB70" w:rsid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6FD0A9" w14:textId="77777777" w:rsidR="00B04FC0" w:rsidRP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9575B3" w14:textId="45B43748" w:rsidR="00B04FC0" w:rsidRPr="00B04FC0" w:rsidRDefault="004E5D49" w:rsidP="00B04FC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Прогноз</w:t>
      </w:r>
      <w:r w:rsidR="001B42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b/>
          <w:bCs/>
          <w:sz w:val="28"/>
          <w:szCs w:val="28"/>
        </w:rPr>
        <w:t>выживани</w:t>
      </w:r>
      <w:r>
        <w:rPr>
          <w:rFonts w:ascii="Times New Roman" w:hAnsi="Times New Roman" w:cs="Times New Roman"/>
          <w:b/>
          <w:bCs/>
          <w:sz w:val="28"/>
          <w:szCs w:val="28"/>
        </w:rPr>
        <w:t>я на</w:t>
      </w:r>
      <w:r w:rsidR="001B42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b/>
          <w:bCs/>
          <w:sz w:val="28"/>
          <w:szCs w:val="28"/>
        </w:rPr>
        <w:t>Титаник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="001B42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1B42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b/>
          <w:bCs/>
          <w:sz w:val="28"/>
          <w:szCs w:val="28"/>
        </w:rPr>
        <w:t>BigQuery</w:t>
      </w:r>
    </w:p>
    <w:p w14:paraId="786AA2EE" w14:textId="77777777" w:rsid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D11943" w14:textId="55A9B4D9" w:rsidR="00B04FC0" w:rsidRP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sz w:val="28"/>
          <w:szCs w:val="28"/>
        </w:rPr>
        <w:t>BigQuery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ML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04FC0">
        <w:rPr>
          <w:rFonts w:ascii="Times New Roman" w:hAnsi="Times New Roman" w:cs="Times New Roman"/>
          <w:sz w:val="28"/>
          <w:szCs w:val="28"/>
        </w:rPr>
        <w:t>-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функция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внутри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BigQuery,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FC0">
        <w:rPr>
          <w:rFonts w:ascii="Times New Roman" w:hAnsi="Times New Roman" w:cs="Times New Roman"/>
          <w:sz w:val="28"/>
          <w:szCs w:val="28"/>
        </w:rPr>
        <w:t>бессерверного</w:t>
      </w:r>
      <w:proofErr w:type="spellEnd"/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хранилища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данных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от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Google,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которое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позволяет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аналитикам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данных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создавать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развертывать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модели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машинного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обучения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на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массивных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структурированных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или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полуструктурированных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наборах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данных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помощью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простых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операторов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SQL.</w:t>
      </w:r>
    </w:p>
    <w:p w14:paraId="48C2F2E2" w14:textId="4728733B" w:rsidR="00B04FC0" w:rsidRP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sz w:val="28"/>
          <w:szCs w:val="28"/>
        </w:rPr>
        <w:lastRenderedPageBreak/>
        <w:t>Мы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используем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самый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популярный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набор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данных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proofErr w:type="spellStart"/>
        <w:r w:rsidRPr="00B04FC0">
          <w:rPr>
            <w:rStyle w:val="a3"/>
            <w:rFonts w:ascii="Times New Roman" w:hAnsi="Times New Roman" w:cs="Times New Roman"/>
            <w:sz w:val="28"/>
            <w:szCs w:val="28"/>
          </w:rPr>
          <w:t>Titanic</w:t>
        </w:r>
        <w:proofErr w:type="spellEnd"/>
      </w:hyperlink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из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конкурса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Kaggle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FC0">
        <w:rPr>
          <w:rFonts w:ascii="Times New Roman" w:hAnsi="Times New Roman" w:cs="Times New Roman"/>
          <w:sz w:val="28"/>
          <w:szCs w:val="28"/>
        </w:rPr>
        <w:t>Competitions</w:t>
      </w:r>
      <w:proofErr w:type="spellEnd"/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для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новичков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области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бинарной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классификации.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Проблема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двоичной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классификации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04FC0">
        <w:rPr>
          <w:rFonts w:ascii="Times New Roman" w:hAnsi="Times New Roman" w:cs="Times New Roman"/>
          <w:sz w:val="28"/>
          <w:szCs w:val="28"/>
        </w:rPr>
        <w:t>-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что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иное,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как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предсказать,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произойдет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ли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конкретное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событие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или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нет.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этой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задаче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«Титаник»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нужно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предсказать,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выживет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ли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пассажир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корабля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«Титаник».</w:t>
      </w:r>
    </w:p>
    <w:p w14:paraId="79ECB63E" w14:textId="6DAA71C4" w:rsidR="00B04FC0" w:rsidRP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sz w:val="28"/>
          <w:szCs w:val="28"/>
        </w:rPr>
        <w:t>Здесь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мы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будем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вдаваться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основы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машинного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обучения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исследовательского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анализа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данных,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поскольку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наша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главная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цель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-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понять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функциональность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Bigquery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ML.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Мы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выполним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основном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три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шага</w:t>
      </w:r>
    </w:p>
    <w:p w14:paraId="0918692E" w14:textId="0287475C" w:rsidR="00B04FC0" w:rsidRPr="00B04FC0" w:rsidRDefault="00B04FC0" w:rsidP="00B04FC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sz w:val="28"/>
          <w:szCs w:val="28"/>
        </w:rPr>
        <w:t>Создание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модели.</w:t>
      </w:r>
    </w:p>
    <w:p w14:paraId="0887B88B" w14:textId="33C75789" w:rsidR="00B04FC0" w:rsidRPr="00B04FC0" w:rsidRDefault="00B04FC0" w:rsidP="00B04FC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sz w:val="28"/>
          <w:szCs w:val="28"/>
        </w:rPr>
        <w:t>Оцениваем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модель.</w:t>
      </w:r>
    </w:p>
    <w:p w14:paraId="59BF7420" w14:textId="58C65FDF" w:rsidR="00B04FC0" w:rsidRPr="00B04FC0" w:rsidRDefault="00B04FC0" w:rsidP="00B04FC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sz w:val="28"/>
          <w:szCs w:val="28"/>
        </w:rPr>
        <w:t>Прогнозирование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использованием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модели.</w:t>
      </w:r>
    </w:p>
    <w:p w14:paraId="20D6E258" w14:textId="63BB1390" w:rsidR="00B04FC0" w:rsidRP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4FC0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r w:rsidR="001B42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b/>
          <w:bCs/>
          <w:sz w:val="28"/>
          <w:szCs w:val="28"/>
        </w:rPr>
        <w:t>модели:</w:t>
      </w:r>
    </w:p>
    <w:p w14:paraId="6EB600F7" w14:textId="25137B01" w:rsidR="00B04FC0" w:rsidRP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sz w:val="28"/>
          <w:szCs w:val="28"/>
        </w:rPr>
        <w:t>Нам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нужно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создать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набор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данных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Bigquery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для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хранения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наших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моделей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перед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созданием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модели,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загрузить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файлы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5D3D0C">
        <w:rPr>
          <w:rFonts w:ascii="Times New Roman" w:hAnsi="Times New Roman" w:cs="Times New Roman"/>
          <w:sz w:val="28"/>
          <w:szCs w:val="28"/>
        </w:rPr>
        <w:t>обучающего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тестов</w:t>
      </w:r>
      <w:r w:rsidR="005D3D0C">
        <w:rPr>
          <w:rFonts w:ascii="Times New Roman" w:hAnsi="Times New Roman" w:cs="Times New Roman"/>
          <w:sz w:val="28"/>
          <w:szCs w:val="28"/>
        </w:rPr>
        <w:t xml:space="preserve">ого </w:t>
      </w:r>
      <w:proofErr w:type="spellStart"/>
      <w:r w:rsidR="005D3D0C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5D3D0C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из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FC0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набор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данных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Bigquery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как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FC0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FC0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B04FC0">
        <w:rPr>
          <w:rFonts w:ascii="Times New Roman" w:hAnsi="Times New Roman" w:cs="Times New Roman"/>
          <w:sz w:val="28"/>
          <w:szCs w:val="28"/>
        </w:rPr>
        <w:t>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мы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будем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использовать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FC0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5D3D0C">
        <w:rPr>
          <w:rFonts w:ascii="Times New Roman" w:hAnsi="Times New Roman" w:cs="Times New Roman"/>
          <w:sz w:val="28"/>
          <w:szCs w:val="28"/>
        </w:rPr>
        <w:t>для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создани</w:t>
      </w:r>
      <w:r w:rsidR="005D3D0C">
        <w:rPr>
          <w:rFonts w:ascii="Times New Roman" w:hAnsi="Times New Roman" w:cs="Times New Roman"/>
          <w:sz w:val="28"/>
          <w:szCs w:val="28"/>
        </w:rPr>
        <w:t>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оценк</w:t>
      </w:r>
      <w:r w:rsidR="005D3D0C">
        <w:rPr>
          <w:rFonts w:ascii="Times New Roman" w:hAnsi="Times New Roman" w:cs="Times New Roman"/>
          <w:sz w:val="28"/>
          <w:szCs w:val="28"/>
        </w:rPr>
        <w:t>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модели.</w:t>
      </w:r>
    </w:p>
    <w:p w14:paraId="574FEA02" w14:textId="1B0B8790" w:rsidR="00B04FC0" w:rsidRP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sz w:val="28"/>
          <w:szCs w:val="28"/>
        </w:rPr>
        <w:t>Учитывая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необходимые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функции/столбцы,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необходимые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для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обучения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модели,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мы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запустим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следующий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запрос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пользовательском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интерфейсе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Bigquery.</w:t>
      </w:r>
    </w:p>
    <w:p w14:paraId="07C67FB1" w14:textId="77777777" w:rsidR="005D3D0C" w:rsidRDefault="005D3D0C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D12652" w14:textId="245C661F" w:rsidR="00B04FC0" w:rsidRP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FC0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4FC0">
        <w:rPr>
          <w:rFonts w:ascii="Times New Roman" w:hAnsi="Times New Roman" w:cs="Times New Roman"/>
          <w:sz w:val="28"/>
          <w:szCs w:val="28"/>
          <w:lang w:val="en-US"/>
        </w:rPr>
        <w:t>projectname.datasetname.modelname</w:t>
      </w:r>
      <w:proofErr w:type="spellEnd"/>
    </w:p>
    <w:p w14:paraId="05B7D83B" w14:textId="2134C552" w:rsidR="00B04FC0" w:rsidRP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FC0"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78EF0B00" w14:textId="6BF53D8D" w:rsidR="00B04FC0" w:rsidRPr="00B04FC0" w:rsidRDefault="001B4248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B04FC0" w:rsidRPr="00B04FC0">
        <w:rPr>
          <w:rFonts w:ascii="Times New Roman" w:hAnsi="Times New Roman" w:cs="Times New Roman"/>
          <w:sz w:val="28"/>
          <w:szCs w:val="28"/>
          <w:lang w:val="en-US"/>
        </w:rPr>
        <w:t>model_type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="00B04FC0" w:rsidRPr="00B04FC0">
        <w:rPr>
          <w:rFonts w:ascii="Times New Roman" w:hAnsi="Times New Roman" w:cs="Times New Roman"/>
          <w:sz w:val="28"/>
          <w:szCs w:val="28"/>
          <w:lang w:val="en-US"/>
        </w:rPr>
        <w:t>logistic_reg</w:t>
      </w:r>
      <w:proofErr w:type="spellEnd"/>
      <w:r w:rsidR="00B04FC0" w:rsidRPr="00B04FC0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  <w:lang w:val="en-US"/>
        </w:rPr>
        <w:t>,labels=['survived']</w:t>
      </w:r>
    </w:p>
    <w:p w14:paraId="0585E85A" w14:textId="38BD51A5" w:rsidR="00B04FC0" w:rsidRPr="00B04FC0" w:rsidRDefault="001B4248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04FC0" w:rsidRPr="00B04FC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7D2F8727" w14:textId="77777777" w:rsidR="00B04FC0" w:rsidRP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FC0"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14:paraId="2360E7CB" w14:textId="58998D08" w:rsidR="00B04FC0" w:rsidRPr="00B04FC0" w:rsidRDefault="001B4248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B04FC0" w:rsidRPr="00B04FC0">
        <w:rPr>
          <w:rFonts w:ascii="Times New Roman" w:hAnsi="Times New Roman" w:cs="Times New Roman"/>
          <w:sz w:val="28"/>
          <w:szCs w:val="28"/>
          <w:lang w:val="en-US"/>
        </w:rPr>
        <w:t>Pclass,Sex</w:t>
      </w:r>
      <w:proofErr w:type="spellEnd"/>
      <w:r w:rsidR="00B04FC0" w:rsidRPr="00B04FC0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  <w:lang w:val="en-US"/>
        </w:rPr>
        <w:t>Age,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4FC0" w:rsidRPr="00B04FC0">
        <w:rPr>
          <w:rFonts w:ascii="Times New Roman" w:hAnsi="Times New Roman" w:cs="Times New Roman"/>
          <w:sz w:val="28"/>
          <w:szCs w:val="28"/>
          <w:lang w:val="en-US"/>
        </w:rPr>
        <w:t>SibSp</w:t>
      </w:r>
      <w:proofErr w:type="spellEnd"/>
      <w:r w:rsidR="00B04FC0" w:rsidRPr="00B04FC0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  <w:lang w:val="en-US"/>
        </w:rPr>
        <w:t>Parch,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  <w:lang w:val="en-US"/>
        </w:rPr>
        <w:t>Fare,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  <w:lang w:val="en-US"/>
        </w:rPr>
        <w:t>Embarked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  <w:lang w:val="en-US"/>
        </w:rPr>
        <w:t>,survived</w:t>
      </w:r>
    </w:p>
    <w:p w14:paraId="57A91DB4" w14:textId="77777777" w:rsidR="00B04FC0" w:rsidRP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sz w:val="28"/>
          <w:szCs w:val="28"/>
        </w:rPr>
        <w:t>FROM</w:t>
      </w:r>
    </w:p>
    <w:p w14:paraId="0DE55CC2" w14:textId="61ED09F4" w:rsidR="00B04FC0" w:rsidRPr="00B04FC0" w:rsidRDefault="001B4248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04FC0" w:rsidRPr="00B04FC0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="00B04FC0" w:rsidRPr="00B04FC0">
        <w:rPr>
          <w:rFonts w:ascii="Times New Roman" w:hAnsi="Times New Roman" w:cs="Times New Roman"/>
          <w:sz w:val="28"/>
          <w:szCs w:val="28"/>
        </w:rPr>
        <w:t>projectname.datasetname.tablename</w:t>
      </w:r>
      <w:proofErr w:type="spellEnd"/>
      <w:r w:rsidR="00B04FC0" w:rsidRPr="00B04FC0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)</w:t>
      </w:r>
    </w:p>
    <w:p w14:paraId="33243434" w14:textId="59FC5FDF" w:rsidR="00B04FC0" w:rsidRPr="00B04FC0" w:rsidRDefault="005D3D0C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действительности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это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всего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лишь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пара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операторов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SQL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для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создания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модели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машинного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обучения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в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Bigquery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ML.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Схема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модели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будет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показана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</w:rPr>
        <w:t>ниже.</w:t>
      </w:r>
    </w:p>
    <w:p w14:paraId="0EF36B70" w14:textId="56A858EC" w:rsidR="00B04FC0" w:rsidRP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5D7D13" wp14:editId="63A5472C">
            <wp:extent cx="5940425" cy="19773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D522C" w14:textId="016258DE" w:rsidR="00B04FC0" w:rsidRP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4FC0">
        <w:rPr>
          <w:rFonts w:ascii="Times New Roman" w:hAnsi="Times New Roman" w:cs="Times New Roman"/>
          <w:b/>
          <w:bCs/>
          <w:sz w:val="28"/>
          <w:szCs w:val="28"/>
        </w:rPr>
        <w:t>Оценка</w:t>
      </w:r>
      <w:r w:rsidR="001B42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b/>
          <w:bCs/>
          <w:sz w:val="28"/>
          <w:szCs w:val="28"/>
        </w:rPr>
        <w:t>модели:</w:t>
      </w:r>
    </w:p>
    <w:p w14:paraId="1BF63B74" w14:textId="41BC16A8" w:rsidR="00B04FC0" w:rsidRP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sz w:val="28"/>
          <w:szCs w:val="28"/>
        </w:rPr>
        <w:t>Это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просто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строка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кода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на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SQL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для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оценки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модели,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которая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оценивает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предсказанные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значения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фактическими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значениями.</w:t>
      </w:r>
    </w:p>
    <w:p w14:paraId="50537FF8" w14:textId="24B3471E" w:rsidR="00B04FC0" w:rsidRP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FC0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4FC0">
        <w:rPr>
          <w:rFonts w:ascii="Times New Roman" w:hAnsi="Times New Roman" w:cs="Times New Roman"/>
          <w:sz w:val="28"/>
          <w:szCs w:val="28"/>
          <w:lang w:val="en-US"/>
        </w:rPr>
        <w:t>ML.evaluate</w:t>
      </w:r>
      <w:proofErr w:type="spellEnd"/>
      <w:r w:rsidRPr="00B04FC0">
        <w:rPr>
          <w:rFonts w:ascii="Times New Roman" w:hAnsi="Times New Roman" w:cs="Times New Roman"/>
          <w:sz w:val="28"/>
          <w:szCs w:val="28"/>
          <w:lang w:val="en-US"/>
        </w:rPr>
        <w:t>(MODEL</w:t>
      </w:r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spellStart"/>
      <w:r w:rsidRPr="00B04FC0">
        <w:rPr>
          <w:rFonts w:ascii="Times New Roman" w:hAnsi="Times New Roman" w:cs="Times New Roman"/>
          <w:sz w:val="28"/>
          <w:szCs w:val="28"/>
          <w:lang w:val="en-US"/>
        </w:rPr>
        <w:t>projectname.datasetname.tablename</w:t>
      </w:r>
      <w:proofErr w:type="spellEnd"/>
      <w:r w:rsidRPr="00B04FC0">
        <w:rPr>
          <w:rFonts w:ascii="Times New Roman" w:hAnsi="Times New Roman" w:cs="Times New Roman"/>
          <w:sz w:val="28"/>
          <w:szCs w:val="28"/>
          <w:lang w:val="en-US"/>
        </w:rPr>
        <w:t>`)</w:t>
      </w:r>
    </w:p>
    <w:p w14:paraId="2E613B17" w14:textId="0ED73668" w:rsidR="00B04FC0" w:rsidRP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sz w:val="28"/>
          <w:szCs w:val="28"/>
        </w:rPr>
        <w:t>Результаты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оценки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будут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такими,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как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показано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ниже.</w:t>
      </w:r>
    </w:p>
    <w:p w14:paraId="6324ADB5" w14:textId="59020E62" w:rsidR="00B04FC0" w:rsidRP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94404F" wp14:editId="33862775">
            <wp:extent cx="5940425" cy="6457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B04FC0">
        <w:rPr>
          <w:rFonts w:ascii="Times New Roman" w:hAnsi="Times New Roman" w:cs="Times New Roman"/>
          <w:sz w:val="28"/>
          <w:szCs w:val="28"/>
        </w:rPr>
        <w:t>Модель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Оценила</w:t>
      </w:r>
      <w:proofErr w:type="gramEnd"/>
      <w:r w:rsidRPr="00B04FC0">
        <w:rPr>
          <w:rFonts w:ascii="Times New Roman" w:hAnsi="Times New Roman" w:cs="Times New Roman"/>
          <w:sz w:val="28"/>
          <w:szCs w:val="28"/>
        </w:rPr>
        <w:t>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что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78%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прогнозов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верны.</w:t>
      </w:r>
    </w:p>
    <w:p w14:paraId="37DB9423" w14:textId="77777777" w:rsidR="005D3D0C" w:rsidRDefault="005D3D0C" w:rsidP="00B04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28D61E" w14:textId="41F6E5D2" w:rsidR="00B04FC0" w:rsidRP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4FC0">
        <w:rPr>
          <w:rFonts w:ascii="Times New Roman" w:hAnsi="Times New Roman" w:cs="Times New Roman"/>
          <w:b/>
          <w:bCs/>
          <w:sz w:val="28"/>
          <w:szCs w:val="28"/>
        </w:rPr>
        <w:t>Прогнозирование</w:t>
      </w:r>
      <w:r w:rsidR="001B42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1B42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r w:rsidR="001B42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b/>
          <w:bCs/>
          <w:sz w:val="28"/>
          <w:szCs w:val="28"/>
        </w:rPr>
        <w:t>модели:</w:t>
      </w:r>
    </w:p>
    <w:p w14:paraId="66AAFCCF" w14:textId="040CC3F8" w:rsidR="00B04FC0" w:rsidRP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sz w:val="28"/>
          <w:szCs w:val="28"/>
        </w:rPr>
        <w:t>Мы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будем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использовать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D0C" w:rsidRPr="00B04FC0">
        <w:rPr>
          <w:rFonts w:ascii="Times New Roman" w:hAnsi="Times New Roman" w:cs="Times New Roman"/>
          <w:sz w:val="28"/>
          <w:szCs w:val="28"/>
        </w:rPr>
        <w:t>ML</w:t>
      </w:r>
      <w:r w:rsidRPr="00B04FC0">
        <w:rPr>
          <w:rFonts w:ascii="Times New Roman" w:hAnsi="Times New Roman" w:cs="Times New Roman"/>
          <w:sz w:val="28"/>
          <w:szCs w:val="28"/>
        </w:rPr>
        <w:t>.predict</w:t>
      </w:r>
      <w:proofErr w:type="spellEnd"/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для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прогнозирования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значений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из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обученной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модели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для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тестового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набора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данных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FC0">
        <w:rPr>
          <w:rFonts w:ascii="Times New Roman" w:hAnsi="Times New Roman" w:cs="Times New Roman"/>
          <w:sz w:val="28"/>
          <w:szCs w:val="28"/>
        </w:rPr>
        <w:t>test_data</w:t>
      </w:r>
      <w:proofErr w:type="spellEnd"/>
    </w:p>
    <w:p w14:paraId="798B9C66" w14:textId="77777777" w:rsidR="005D3D0C" w:rsidRDefault="005D3D0C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B18F14" w14:textId="78C6B145" w:rsidR="00B04FC0" w:rsidRP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FC0"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14:paraId="5ECAD219" w14:textId="4600455D" w:rsidR="00B04FC0" w:rsidRPr="00B04FC0" w:rsidRDefault="001B4248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5EAEF23" w14:textId="77777777" w:rsidR="00B04FC0" w:rsidRP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FC0">
        <w:rPr>
          <w:rFonts w:ascii="Times New Roman" w:hAnsi="Times New Roman" w:cs="Times New Roman"/>
          <w:sz w:val="28"/>
          <w:szCs w:val="28"/>
          <w:lang w:val="en-US"/>
        </w:rPr>
        <w:t>FROM</w:t>
      </w:r>
    </w:p>
    <w:p w14:paraId="40E4D454" w14:textId="2BB23351" w:rsidR="00B04FC0" w:rsidRPr="00B04FC0" w:rsidRDefault="001B4248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04FC0" w:rsidRPr="00B04FC0">
        <w:rPr>
          <w:rFonts w:ascii="Times New Roman" w:hAnsi="Times New Roman" w:cs="Times New Roman"/>
          <w:sz w:val="28"/>
          <w:szCs w:val="28"/>
          <w:lang w:val="en-US"/>
        </w:rPr>
        <w:t>ML.PREDICT(MODEL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spellStart"/>
      <w:r w:rsidR="00B04FC0" w:rsidRPr="00B04FC0">
        <w:rPr>
          <w:rFonts w:ascii="Times New Roman" w:hAnsi="Times New Roman" w:cs="Times New Roman"/>
          <w:sz w:val="28"/>
          <w:szCs w:val="28"/>
          <w:lang w:val="en-US"/>
        </w:rPr>
        <w:t>projectname.datasetname.modelname</w:t>
      </w:r>
      <w:proofErr w:type="spellEnd"/>
      <w:r w:rsidR="00B04FC0" w:rsidRPr="00B04FC0">
        <w:rPr>
          <w:rFonts w:ascii="Times New Roman" w:hAnsi="Times New Roman" w:cs="Times New Roman"/>
          <w:sz w:val="28"/>
          <w:szCs w:val="28"/>
          <w:lang w:val="en-US"/>
        </w:rPr>
        <w:t>`,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FC0" w:rsidRPr="00B04FC0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25B2605A" w14:textId="77777777" w:rsidR="00B04FC0" w:rsidRP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FC0"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14:paraId="47271B43" w14:textId="49D35CE9" w:rsidR="00B04FC0" w:rsidRPr="00B04FC0" w:rsidRDefault="001B4248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B04FC0" w:rsidRPr="00B04FC0">
        <w:rPr>
          <w:rFonts w:ascii="Times New Roman" w:hAnsi="Times New Roman" w:cs="Times New Roman"/>
          <w:sz w:val="28"/>
          <w:szCs w:val="28"/>
          <w:lang w:val="en-US"/>
        </w:rPr>
        <w:t>PassengerId</w:t>
      </w:r>
      <w:proofErr w:type="spellEnd"/>
    </w:p>
    <w:p w14:paraId="424DA684" w14:textId="77777777" w:rsidR="00B04FC0" w:rsidRP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F9F33D" w14:textId="77777777" w:rsidR="00B04FC0" w:rsidRP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FC0">
        <w:rPr>
          <w:rFonts w:ascii="Times New Roman" w:hAnsi="Times New Roman" w:cs="Times New Roman"/>
          <w:sz w:val="28"/>
          <w:szCs w:val="28"/>
          <w:lang w:val="en-US"/>
        </w:rPr>
        <w:t>FROM</w:t>
      </w:r>
    </w:p>
    <w:p w14:paraId="0AF54A79" w14:textId="42CEB680" w:rsidR="00B04FC0" w:rsidRPr="00CC56AB" w:rsidRDefault="001B4248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04FC0" w:rsidRPr="00CC56AB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spellStart"/>
      <w:r w:rsidR="00B04FC0" w:rsidRPr="00B04FC0">
        <w:rPr>
          <w:rFonts w:ascii="Times New Roman" w:hAnsi="Times New Roman" w:cs="Times New Roman"/>
          <w:sz w:val="28"/>
          <w:szCs w:val="28"/>
          <w:lang w:val="en-US"/>
        </w:rPr>
        <w:t>projectname</w:t>
      </w:r>
      <w:r w:rsidR="00B04FC0" w:rsidRPr="00CC56A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04FC0" w:rsidRPr="00B04FC0">
        <w:rPr>
          <w:rFonts w:ascii="Times New Roman" w:hAnsi="Times New Roman" w:cs="Times New Roman"/>
          <w:sz w:val="28"/>
          <w:szCs w:val="28"/>
          <w:lang w:val="en-US"/>
        </w:rPr>
        <w:t>datasetname</w:t>
      </w:r>
      <w:r w:rsidR="00B04FC0" w:rsidRPr="00CC56A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04FC0" w:rsidRPr="00B04FC0">
        <w:rPr>
          <w:rFonts w:ascii="Times New Roman" w:hAnsi="Times New Roman" w:cs="Times New Roman"/>
          <w:sz w:val="28"/>
          <w:szCs w:val="28"/>
          <w:lang w:val="en-US"/>
        </w:rPr>
        <w:t>modelname</w:t>
      </w:r>
      <w:proofErr w:type="spellEnd"/>
      <w:r w:rsidR="00B04FC0" w:rsidRPr="00CC56AB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14:paraId="7F36B93A" w14:textId="77777777" w:rsidR="00B04FC0" w:rsidRP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sz w:val="28"/>
          <w:szCs w:val="28"/>
        </w:rPr>
        <w:t>))</w:t>
      </w:r>
    </w:p>
    <w:p w14:paraId="716CEBE4" w14:textId="35301D0C" w:rsidR="00B04FC0" w:rsidRP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sz w:val="28"/>
          <w:szCs w:val="28"/>
        </w:rPr>
        <w:t>После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завершения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запроса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результат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будет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показан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ниже.</w:t>
      </w:r>
    </w:p>
    <w:p w14:paraId="7AA2738C" w14:textId="04A846D2" w:rsidR="00B04FC0" w:rsidRPr="00B04FC0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F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73DA96" wp14:editId="4EBA5E20">
            <wp:extent cx="5940425" cy="1815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4FC0">
        <w:rPr>
          <w:rFonts w:ascii="Times New Roman" w:hAnsi="Times New Roman" w:cs="Times New Roman"/>
          <w:sz w:val="28"/>
          <w:szCs w:val="28"/>
        </w:rPr>
        <w:t>Предсказание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выживания</w:t>
      </w:r>
    </w:p>
    <w:p w14:paraId="4537CD73" w14:textId="7A2014A9" w:rsidR="00B04FC0" w:rsidRPr="00CC56AB" w:rsidRDefault="00B04FC0" w:rsidP="00B04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FC0">
        <w:rPr>
          <w:rFonts w:ascii="Times New Roman" w:hAnsi="Times New Roman" w:cs="Times New Roman"/>
          <w:sz w:val="28"/>
          <w:szCs w:val="28"/>
        </w:rPr>
        <w:t>Это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все!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мы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создали,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оценили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модель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бинарной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логистической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регрессии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набором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данных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FC0">
        <w:rPr>
          <w:rFonts w:ascii="Times New Roman" w:hAnsi="Times New Roman" w:cs="Times New Roman"/>
          <w:sz w:val="28"/>
          <w:szCs w:val="28"/>
        </w:rPr>
        <w:t>Titanic</w:t>
      </w:r>
      <w:proofErr w:type="spellEnd"/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спрогнозировали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выживаемость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с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B04FC0">
        <w:rPr>
          <w:rFonts w:ascii="Times New Roman" w:hAnsi="Times New Roman" w:cs="Times New Roman"/>
          <w:sz w:val="28"/>
          <w:szCs w:val="28"/>
        </w:rPr>
        <w:t>помощью</w:t>
      </w:r>
      <w:r w:rsidR="001B4248">
        <w:rPr>
          <w:rFonts w:ascii="Times New Roman" w:hAnsi="Times New Roman" w:cs="Times New Roman"/>
          <w:sz w:val="28"/>
          <w:szCs w:val="28"/>
        </w:rPr>
        <w:t xml:space="preserve"> </w:t>
      </w:r>
      <w:r w:rsidRPr="00CC56AB">
        <w:rPr>
          <w:rFonts w:ascii="Times New Roman" w:hAnsi="Times New Roman" w:cs="Times New Roman"/>
          <w:sz w:val="28"/>
          <w:szCs w:val="28"/>
          <w:lang w:val="en-US"/>
        </w:rPr>
        <w:t>Bigquery</w:t>
      </w:r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56AB">
        <w:rPr>
          <w:rFonts w:ascii="Times New Roman" w:hAnsi="Times New Roman" w:cs="Times New Roman"/>
          <w:sz w:val="28"/>
          <w:szCs w:val="28"/>
          <w:lang w:val="en-US"/>
        </w:rPr>
        <w:t>ML.</w:t>
      </w:r>
    </w:p>
    <w:p w14:paraId="5AC545BF" w14:textId="4515B4F4" w:rsidR="00552DDD" w:rsidRPr="00CC56AB" w:rsidRDefault="00552DDD" w:rsidP="00410A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CBC33D" w14:textId="600DE9C1" w:rsidR="00DC0167" w:rsidRPr="00CC56AB" w:rsidRDefault="00DC0167" w:rsidP="00410A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2B955C" w14:textId="45492FA6" w:rsidR="00DC0167" w:rsidRPr="00DC0167" w:rsidRDefault="00DC0167" w:rsidP="00DC01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0167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0167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0167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0167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0167">
        <w:rPr>
          <w:rFonts w:ascii="Times New Roman" w:hAnsi="Times New Roman" w:cs="Times New Roman"/>
          <w:sz w:val="28"/>
          <w:szCs w:val="28"/>
          <w:lang w:val="en-US"/>
        </w:rPr>
        <w:t>`big-query-exam-283517.Titanic.Titanic_model`</w:t>
      </w:r>
    </w:p>
    <w:p w14:paraId="460DF69D" w14:textId="77777777" w:rsidR="00DC0167" w:rsidRPr="00DC0167" w:rsidRDefault="00DC0167" w:rsidP="00DC01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0167">
        <w:rPr>
          <w:rFonts w:ascii="Times New Roman" w:hAnsi="Times New Roman" w:cs="Times New Roman"/>
          <w:sz w:val="28"/>
          <w:szCs w:val="28"/>
          <w:lang w:val="en-US"/>
        </w:rPr>
        <w:t>OPTIONS(</w:t>
      </w:r>
    </w:p>
    <w:p w14:paraId="20BAB92F" w14:textId="13E980A7" w:rsidR="00DC0167" w:rsidRPr="00DC0167" w:rsidRDefault="00DC0167" w:rsidP="00DC01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0167">
        <w:rPr>
          <w:rFonts w:ascii="Times New Roman" w:hAnsi="Times New Roman" w:cs="Times New Roman"/>
          <w:sz w:val="28"/>
          <w:szCs w:val="28"/>
          <w:lang w:val="en-US"/>
        </w:rPr>
        <w:t>model_type</w:t>
      </w:r>
      <w:proofErr w:type="spellEnd"/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0167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0167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C0167">
        <w:rPr>
          <w:rFonts w:ascii="Times New Roman" w:hAnsi="Times New Roman" w:cs="Times New Roman"/>
          <w:sz w:val="28"/>
          <w:szCs w:val="28"/>
          <w:lang w:val="en-US"/>
        </w:rPr>
        <w:t>logistic_reg</w:t>
      </w:r>
      <w:proofErr w:type="spellEnd"/>
      <w:r w:rsidRPr="00DC0167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0167">
        <w:rPr>
          <w:rFonts w:ascii="Times New Roman" w:hAnsi="Times New Roman" w:cs="Times New Roman"/>
          <w:sz w:val="28"/>
          <w:szCs w:val="28"/>
          <w:lang w:val="en-US"/>
        </w:rPr>
        <w:t>,labels=['survived']</w:t>
      </w:r>
    </w:p>
    <w:p w14:paraId="365EF2E0" w14:textId="199E79DD" w:rsidR="00DC0167" w:rsidRPr="00DC0167" w:rsidRDefault="001B4248" w:rsidP="00DC01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DC0167" w:rsidRPr="00DC0167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0167" w:rsidRPr="00DC0167">
        <w:rPr>
          <w:rFonts w:ascii="Times New Roman" w:hAnsi="Times New Roman" w:cs="Times New Roman"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0167" w:rsidRPr="00DC0167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73985B0E" w14:textId="77777777" w:rsidR="00DC0167" w:rsidRPr="00DC0167" w:rsidRDefault="00DC0167" w:rsidP="00DC01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0167"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14:paraId="36EA2691" w14:textId="2BC05110" w:rsidR="00DC0167" w:rsidRPr="00DC0167" w:rsidRDefault="001B4248" w:rsidP="00DC01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DC0167" w:rsidRPr="00DC0167">
        <w:rPr>
          <w:rFonts w:ascii="Times New Roman" w:hAnsi="Times New Roman" w:cs="Times New Roman"/>
          <w:sz w:val="28"/>
          <w:szCs w:val="28"/>
          <w:lang w:val="en-US"/>
        </w:rPr>
        <w:t>Pclass,Sex</w:t>
      </w:r>
      <w:proofErr w:type="spellEnd"/>
      <w:r w:rsidR="00DC0167" w:rsidRPr="00DC0167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0167" w:rsidRPr="00DC0167">
        <w:rPr>
          <w:rFonts w:ascii="Times New Roman" w:hAnsi="Times New Roman" w:cs="Times New Roman"/>
          <w:sz w:val="28"/>
          <w:szCs w:val="28"/>
          <w:lang w:val="en-US"/>
        </w:rPr>
        <w:t>Age,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C0167" w:rsidRPr="00DC0167">
        <w:rPr>
          <w:rFonts w:ascii="Times New Roman" w:hAnsi="Times New Roman" w:cs="Times New Roman"/>
          <w:sz w:val="28"/>
          <w:szCs w:val="28"/>
          <w:lang w:val="en-US"/>
        </w:rPr>
        <w:t>SibSp</w:t>
      </w:r>
      <w:proofErr w:type="spellEnd"/>
      <w:r w:rsidR="00DC0167" w:rsidRPr="00DC0167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0167" w:rsidRPr="00DC0167">
        <w:rPr>
          <w:rFonts w:ascii="Times New Roman" w:hAnsi="Times New Roman" w:cs="Times New Roman"/>
          <w:sz w:val="28"/>
          <w:szCs w:val="28"/>
          <w:lang w:val="en-US"/>
        </w:rPr>
        <w:t>Parch,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0167" w:rsidRPr="00DC0167">
        <w:rPr>
          <w:rFonts w:ascii="Times New Roman" w:hAnsi="Times New Roman" w:cs="Times New Roman"/>
          <w:sz w:val="28"/>
          <w:szCs w:val="28"/>
          <w:lang w:val="en-US"/>
        </w:rPr>
        <w:t>Fare,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0167" w:rsidRPr="00DC0167">
        <w:rPr>
          <w:rFonts w:ascii="Times New Roman" w:hAnsi="Times New Roman" w:cs="Times New Roman"/>
          <w:sz w:val="28"/>
          <w:szCs w:val="28"/>
          <w:lang w:val="en-US"/>
        </w:rPr>
        <w:t>Embarked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0167" w:rsidRPr="00DC0167">
        <w:rPr>
          <w:rFonts w:ascii="Times New Roman" w:hAnsi="Times New Roman" w:cs="Times New Roman"/>
          <w:sz w:val="28"/>
          <w:szCs w:val="28"/>
          <w:lang w:val="en-US"/>
        </w:rPr>
        <w:t>,survived</w:t>
      </w:r>
    </w:p>
    <w:p w14:paraId="10CD6EDA" w14:textId="749D5974" w:rsidR="00DC0167" w:rsidRDefault="00DC0167" w:rsidP="00DC01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0167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0167">
        <w:rPr>
          <w:rFonts w:ascii="Times New Roman" w:hAnsi="Times New Roman" w:cs="Times New Roman"/>
          <w:sz w:val="28"/>
          <w:szCs w:val="28"/>
          <w:lang w:val="en-US"/>
        </w:rPr>
        <w:t>`big-query-exam-283517.Titanic.Titanic_train`)</w:t>
      </w:r>
    </w:p>
    <w:p w14:paraId="2FAA11DA" w14:textId="20C99F72" w:rsidR="00B46E52" w:rsidRDefault="00B46E52" w:rsidP="00DC01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F69554" w14:textId="744C0E15" w:rsidR="00411BCD" w:rsidRDefault="008C5A46" w:rsidP="00DC01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5A46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</w:t>
      </w:r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5A46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5A46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5A46">
        <w:rPr>
          <w:rFonts w:ascii="Times New Roman" w:hAnsi="Times New Roman" w:cs="Times New Roman"/>
          <w:sz w:val="28"/>
          <w:szCs w:val="28"/>
          <w:lang w:val="en-US"/>
        </w:rPr>
        <w:t>ML.evaluate</w:t>
      </w:r>
      <w:proofErr w:type="spellEnd"/>
      <w:r w:rsidRPr="008C5A46">
        <w:rPr>
          <w:rFonts w:ascii="Times New Roman" w:hAnsi="Times New Roman" w:cs="Times New Roman"/>
          <w:sz w:val="28"/>
          <w:szCs w:val="28"/>
          <w:lang w:val="en-US"/>
        </w:rPr>
        <w:t>(MODEL</w:t>
      </w:r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5A46">
        <w:rPr>
          <w:rFonts w:ascii="Times New Roman" w:hAnsi="Times New Roman" w:cs="Times New Roman"/>
          <w:sz w:val="28"/>
          <w:szCs w:val="28"/>
          <w:lang w:val="en-US"/>
        </w:rPr>
        <w:t>`big-query-exam-283517.Titanic.Titanic_model`)</w:t>
      </w:r>
    </w:p>
    <w:p w14:paraId="431008D2" w14:textId="723BDA87" w:rsidR="008C5A46" w:rsidRDefault="00413665" w:rsidP="00DC01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3B55A4" wp14:editId="3C8A40CA">
            <wp:extent cx="5940425" cy="67183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A55C" w14:textId="26CA0CC6" w:rsidR="00411BCD" w:rsidRPr="008C5A46" w:rsidRDefault="008C5A46" w:rsidP="00DC01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58C9B8" wp14:editId="1F2CD629">
            <wp:extent cx="5940425" cy="18872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F3ED" w14:textId="39F3B951" w:rsidR="00411BCD" w:rsidRDefault="00411BCD" w:rsidP="00DC01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732079" w14:textId="77777777" w:rsidR="00411BCD" w:rsidRPr="00411BCD" w:rsidRDefault="00411BCD" w:rsidP="00411B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1BCD"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14:paraId="51B1B678" w14:textId="26E54294" w:rsidR="00411BCD" w:rsidRPr="00411BCD" w:rsidRDefault="001B4248" w:rsidP="00411B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1BCD" w:rsidRPr="00411BCD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9B204D1" w14:textId="77777777" w:rsidR="00411BCD" w:rsidRPr="00411BCD" w:rsidRDefault="00411BCD" w:rsidP="00411B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1BCD">
        <w:rPr>
          <w:rFonts w:ascii="Times New Roman" w:hAnsi="Times New Roman" w:cs="Times New Roman"/>
          <w:sz w:val="28"/>
          <w:szCs w:val="28"/>
          <w:lang w:val="en-US"/>
        </w:rPr>
        <w:t>FROM</w:t>
      </w:r>
    </w:p>
    <w:p w14:paraId="2D6F9CFE" w14:textId="474386E4" w:rsidR="00411BCD" w:rsidRPr="00411BCD" w:rsidRDefault="001B4248" w:rsidP="00411B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411BCD" w:rsidRPr="00411BCD">
        <w:rPr>
          <w:rFonts w:ascii="Times New Roman" w:hAnsi="Times New Roman" w:cs="Times New Roman"/>
          <w:sz w:val="28"/>
          <w:szCs w:val="28"/>
          <w:lang w:val="en-US"/>
        </w:rPr>
        <w:t>ML.PREDICT(MODEL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1BCD" w:rsidRPr="00411BCD">
        <w:rPr>
          <w:rFonts w:ascii="Times New Roman" w:hAnsi="Times New Roman" w:cs="Times New Roman"/>
          <w:sz w:val="28"/>
          <w:szCs w:val="28"/>
          <w:lang w:val="en-US"/>
        </w:rPr>
        <w:t>`big-query-exam-283517.Titanic.Titanic_model`,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DE698A9" w14:textId="1EE05BBE" w:rsidR="00411BCD" w:rsidRPr="00411BCD" w:rsidRDefault="001B4248" w:rsidP="00411B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411BCD" w:rsidRPr="00411BCD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027B63D0" w14:textId="614C439D" w:rsidR="00411BCD" w:rsidRPr="00411BCD" w:rsidRDefault="001B4248" w:rsidP="00411B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411BCD" w:rsidRPr="00411BCD"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14:paraId="52B0E2ED" w14:textId="5E047006" w:rsidR="00411BCD" w:rsidRPr="00411BCD" w:rsidRDefault="001B4248" w:rsidP="00411B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="00411BCD" w:rsidRPr="00411BCD">
        <w:rPr>
          <w:rFonts w:ascii="Times New Roman" w:hAnsi="Times New Roman" w:cs="Times New Roman"/>
          <w:sz w:val="28"/>
          <w:szCs w:val="28"/>
          <w:lang w:val="en-US"/>
        </w:rPr>
        <w:t>Pclass,Sex</w:t>
      </w:r>
      <w:proofErr w:type="spellEnd"/>
      <w:r w:rsidR="00411BCD" w:rsidRPr="00411BCD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1BCD" w:rsidRPr="00411BCD">
        <w:rPr>
          <w:rFonts w:ascii="Times New Roman" w:hAnsi="Times New Roman" w:cs="Times New Roman"/>
          <w:sz w:val="28"/>
          <w:szCs w:val="28"/>
          <w:lang w:val="en-US"/>
        </w:rPr>
        <w:t>Age,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11BCD" w:rsidRPr="00411BCD">
        <w:rPr>
          <w:rFonts w:ascii="Times New Roman" w:hAnsi="Times New Roman" w:cs="Times New Roman"/>
          <w:sz w:val="28"/>
          <w:szCs w:val="28"/>
          <w:lang w:val="en-US"/>
        </w:rPr>
        <w:t>SibSp</w:t>
      </w:r>
      <w:proofErr w:type="spellEnd"/>
      <w:r w:rsidR="00411BCD" w:rsidRPr="00411BCD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1BCD" w:rsidRPr="00411BCD">
        <w:rPr>
          <w:rFonts w:ascii="Times New Roman" w:hAnsi="Times New Roman" w:cs="Times New Roman"/>
          <w:sz w:val="28"/>
          <w:szCs w:val="28"/>
          <w:lang w:val="en-US"/>
        </w:rPr>
        <w:t>Parch,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1BCD" w:rsidRPr="00411BCD">
        <w:rPr>
          <w:rFonts w:ascii="Times New Roman" w:hAnsi="Times New Roman" w:cs="Times New Roman"/>
          <w:sz w:val="28"/>
          <w:szCs w:val="28"/>
          <w:lang w:val="en-US"/>
        </w:rPr>
        <w:t>Fare,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1BCD" w:rsidRPr="00411BCD">
        <w:rPr>
          <w:rFonts w:ascii="Times New Roman" w:hAnsi="Times New Roman" w:cs="Times New Roman"/>
          <w:sz w:val="28"/>
          <w:szCs w:val="28"/>
          <w:lang w:val="en-US"/>
        </w:rPr>
        <w:t>Embarked</w:t>
      </w:r>
    </w:p>
    <w:p w14:paraId="66FE7910" w14:textId="77777777" w:rsidR="00411BCD" w:rsidRPr="00411BCD" w:rsidRDefault="00411BCD" w:rsidP="00411B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7738EC" w14:textId="5866D603" w:rsidR="00411BCD" w:rsidRPr="00411BCD" w:rsidRDefault="001B4248" w:rsidP="00411B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411BCD" w:rsidRPr="00411BCD">
        <w:rPr>
          <w:rFonts w:ascii="Times New Roman" w:hAnsi="Times New Roman" w:cs="Times New Roman"/>
          <w:sz w:val="28"/>
          <w:szCs w:val="28"/>
          <w:lang w:val="en-US"/>
        </w:rPr>
        <w:t>FROM</w:t>
      </w:r>
    </w:p>
    <w:p w14:paraId="37CF94F8" w14:textId="70AB368F" w:rsidR="00411BCD" w:rsidRPr="00411BCD" w:rsidRDefault="001B4248" w:rsidP="00411B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411BCD" w:rsidRPr="00411BCD">
        <w:rPr>
          <w:rFonts w:ascii="Times New Roman" w:hAnsi="Times New Roman" w:cs="Times New Roman"/>
          <w:sz w:val="28"/>
          <w:szCs w:val="28"/>
          <w:lang w:val="en-US"/>
        </w:rPr>
        <w:t>`big-query-exam-283517.Titanic.Titanic_test`</w:t>
      </w:r>
    </w:p>
    <w:p w14:paraId="4BEFCF89" w14:textId="15FBA7F2" w:rsidR="00411BCD" w:rsidRDefault="00411BCD" w:rsidP="00411B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1BCD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266B040" w14:textId="68847013" w:rsidR="00413665" w:rsidRDefault="00413665" w:rsidP="00411B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CC673D" w14:textId="2BA15CF0" w:rsidR="00413665" w:rsidRDefault="00413665" w:rsidP="00411B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BD120C" w14:textId="4161A8AA" w:rsidR="00413665" w:rsidRPr="00413665" w:rsidRDefault="00413665" w:rsidP="004136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3665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3665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3665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3665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3665">
        <w:rPr>
          <w:rFonts w:ascii="Times New Roman" w:hAnsi="Times New Roman" w:cs="Times New Roman"/>
          <w:sz w:val="28"/>
          <w:szCs w:val="28"/>
          <w:lang w:val="en-US"/>
        </w:rPr>
        <w:t>`big-query-exam-283517.Titanic.Titanic_model</w:t>
      </w:r>
      <w:r w:rsidR="00CC56AB">
        <w:rPr>
          <w:rFonts w:ascii="Times New Roman" w:hAnsi="Times New Roman" w:cs="Times New Roman"/>
          <w:sz w:val="28"/>
          <w:szCs w:val="28"/>
          <w:lang w:val="en-US"/>
        </w:rPr>
        <w:t>_xgb</w:t>
      </w:r>
      <w:r w:rsidRPr="00413665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14:paraId="106A2796" w14:textId="77777777" w:rsidR="00413665" w:rsidRPr="00413665" w:rsidRDefault="00413665" w:rsidP="004136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3665">
        <w:rPr>
          <w:rFonts w:ascii="Times New Roman" w:hAnsi="Times New Roman" w:cs="Times New Roman"/>
          <w:sz w:val="28"/>
          <w:szCs w:val="28"/>
          <w:lang w:val="en-US"/>
        </w:rPr>
        <w:t>OPTIONS(</w:t>
      </w:r>
    </w:p>
    <w:p w14:paraId="537D5512" w14:textId="5FDA4CF1" w:rsidR="00413665" w:rsidRPr="00413665" w:rsidRDefault="00413665" w:rsidP="004136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3665">
        <w:rPr>
          <w:rFonts w:ascii="Times New Roman" w:hAnsi="Times New Roman" w:cs="Times New Roman"/>
          <w:sz w:val="28"/>
          <w:szCs w:val="28"/>
          <w:lang w:val="en-US"/>
        </w:rPr>
        <w:t>model_type</w:t>
      </w:r>
      <w:proofErr w:type="spellEnd"/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3665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3665">
        <w:rPr>
          <w:rFonts w:ascii="Times New Roman" w:hAnsi="Times New Roman" w:cs="Times New Roman"/>
          <w:sz w:val="28"/>
          <w:szCs w:val="28"/>
          <w:lang w:val="en-US"/>
        </w:rPr>
        <w:t>'BOOSTED_TREE_CLASSIFIER'</w:t>
      </w:r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366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A357A7F" w14:textId="255640B4" w:rsidR="00413665" w:rsidRPr="00413665" w:rsidRDefault="00413665" w:rsidP="004136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3665">
        <w:rPr>
          <w:rFonts w:ascii="Times New Roman" w:hAnsi="Times New Roman" w:cs="Times New Roman"/>
          <w:sz w:val="28"/>
          <w:szCs w:val="28"/>
          <w:lang w:val="en-US"/>
        </w:rPr>
        <w:t>AUTO_CLASS_WEIGHTS</w:t>
      </w:r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3665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3665">
        <w:rPr>
          <w:rFonts w:ascii="Times New Roman" w:hAnsi="Times New Roman" w:cs="Times New Roman"/>
          <w:sz w:val="28"/>
          <w:szCs w:val="28"/>
          <w:lang w:val="en-US"/>
        </w:rPr>
        <w:t>TRUE,</w:t>
      </w:r>
    </w:p>
    <w:p w14:paraId="40A8FD47" w14:textId="77777777" w:rsidR="00413665" w:rsidRPr="00413665" w:rsidRDefault="00413665" w:rsidP="004136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3665">
        <w:rPr>
          <w:rFonts w:ascii="Times New Roman" w:hAnsi="Times New Roman" w:cs="Times New Roman"/>
          <w:sz w:val="28"/>
          <w:szCs w:val="28"/>
          <w:lang w:val="en-US"/>
        </w:rPr>
        <w:t>MAX_TREE_DEPTH=4,</w:t>
      </w:r>
    </w:p>
    <w:p w14:paraId="2E096DE7" w14:textId="77777777" w:rsidR="00413665" w:rsidRPr="00413665" w:rsidRDefault="00413665" w:rsidP="004136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3665">
        <w:rPr>
          <w:rFonts w:ascii="Times New Roman" w:hAnsi="Times New Roman" w:cs="Times New Roman"/>
          <w:sz w:val="28"/>
          <w:szCs w:val="28"/>
          <w:lang w:val="en-US"/>
        </w:rPr>
        <w:t>MAX_ITERATIONS=10,</w:t>
      </w:r>
    </w:p>
    <w:p w14:paraId="3AC9F9FB" w14:textId="77777777" w:rsidR="00413665" w:rsidRPr="00413665" w:rsidRDefault="00413665" w:rsidP="004136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3665">
        <w:rPr>
          <w:rFonts w:ascii="Times New Roman" w:hAnsi="Times New Roman" w:cs="Times New Roman"/>
          <w:sz w:val="28"/>
          <w:szCs w:val="28"/>
          <w:lang w:val="en-US"/>
        </w:rPr>
        <w:t>labels=['survived']</w:t>
      </w:r>
    </w:p>
    <w:p w14:paraId="7187DB76" w14:textId="294B8C45" w:rsidR="00413665" w:rsidRPr="00413665" w:rsidRDefault="001B4248" w:rsidP="004136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413665" w:rsidRPr="00413665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3665" w:rsidRPr="00413665">
        <w:rPr>
          <w:rFonts w:ascii="Times New Roman" w:hAnsi="Times New Roman" w:cs="Times New Roman"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3665" w:rsidRPr="00413665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03FB3070" w14:textId="77777777" w:rsidR="00413665" w:rsidRPr="00413665" w:rsidRDefault="00413665" w:rsidP="004136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3665"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14:paraId="567DE1D2" w14:textId="6B8F2F9E" w:rsidR="00413665" w:rsidRPr="00413665" w:rsidRDefault="001B4248" w:rsidP="004136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413665" w:rsidRPr="00413665">
        <w:rPr>
          <w:rFonts w:ascii="Times New Roman" w:hAnsi="Times New Roman" w:cs="Times New Roman"/>
          <w:sz w:val="28"/>
          <w:szCs w:val="28"/>
          <w:lang w:val="en-US"/>
        </w:rPr>
        <w:t>Pclass,Sex</w:t>
      </w:r>
      <w:proofErr w:type="spellEnd"/>
      <w:r w:rsidR="00413665" w:rsidRPr="00413665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3665" w:rsidRPr="00413665">
        <w:rPr>
          <w:rFonts w:ascii="Times New Roman" w:hAnsi="Times New Roman" w:cs="Times New Roman"/>
          <w:sz w:val="28"/>
          <w:szCs w:val="28"/>
          <w:lang w:val="en-US"/>
        </w:rPr>
        <w:t>Age,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13665" w:rsidRPr="00413665">
        <w:rPr>
          <w:rFonts w:ascii="Times New Roman" w:hAnsi="Times New Roman" w:cs="Times New Roman"/>
          <w:sz w:val="28"/>
          <w:szCs w:val="28"/>
          <w:lang w:val="en-US"/>
        </w:rPr>
        <w:t>SibSp</w:t>
      </w:r>
      <w:proofErr w:type="spellEnd"/>
      <w:r w:rsidR="00413665" w:rsidRPr="00413665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3665" w:rsidRPr="00413665">
        <w:rPr>
          <w:rFonts w:ascii="Times New Roman" w:hAnsi="Times New Roman" w:cs="Times New Roman"/>
          <w:sz w:val="28"/>
          <w:szCs w:val="28"/>
          <w:lang w:val="en-US"/>
        </w:rPr>
        <w:t>Parch,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3665" w:rsidRPr="00413665">
        <w:rPr>
          <w:rFonts w:ascii="Times New Roman" w:hAnsi="Times New Roman" w:cs="Times New Roman"/>
          <w:sz w:val="28"/>
          <w:szCs w:val="28"/>
          <w:lang w:val="en-US"/>
        </w:rPr>
        <w:t>Fare,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3665" w:rsidRPr="00413665">
        <w:rPr>
          <w:rFonts w:ascii="Times New Roman" w:hAnsi="Times New Roman" w:cs="Times New Roman"/>
          <w:sz w:val="28"/>
          <w:szCs w:val="28"/>
          <w:lang w:val="en-US"/>
        </w:rPr>
        <w:t>Embarked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3665" w:rsidRPr="00413665">
        <w:rPr>
          <w:rFonts w:ascii="Times New Roman" w:hAnsi="Times New Roman" w:cs="Times New Roman"/>
          <w:sz w:val="28"/>
          <w:szCs w:val="28"/>
          <w:lang w:val="en-US"/>
        </w:rPr>
        <w:t>,survived</w:t>
      </w:r>
    </w:p>
    <w:p w14:paraId="68772B7E" w14:textId="1F193599" w:rsidR="00413665" w:rsidRDefault="00413665" w:rsidP="004136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3665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3665">
        <w:rPr>
          <w:rFonts w:ascii="Times New Roman" w:hAnsi="Times New Roman" w:cs="Times New Roman"/>
          <w:sz w:val="28"/>
          <w:szCs w:val="28"/>
          <w:lang w:val="en-US"/>
        </w:rPr>
        <w:t>`big-query-exam-283517.Titanic.Titanic_train`)</w:t>
      </w:r>
    </w:p>
    <w:p w14:paraId="532F4475" w14:textId="067C8BBE" w:rsidR="00CC56AB" w:rsidRDefault="00CC56AB" w:rsidP="004136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16CC24" w14:textId="6C16286A" w:rsidR="000C0630" w:rsidRPr="000C0630" w:rsidRDefault="000C0630" w:rsidP="000C06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630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0630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0630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0630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0630">
        <w:rPr>
          <w:rFonts w:ascii="Times New Roman" w:hAnsi="Times New Roman" w:cs="Times New Roman"/>
          <w:sz w:val="28"/>
          <w:szCs w:val="28"/>
          <w:lang w:val="en-US"/>
        </w:rPr>
        <w:t>`big-query-exam-283517.Titanic.Titanic_model_xgb`</w:t>
      </w:r>
    </w:p>
    <w:p w14:paraId="0AA26004" w14:textId="77777777" w:rsidR="000C0630" w:rsidRPr="000C0630" w:rsidRDefault="000C0630" w:rsidP="000C06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630">
        <w:rPr>
          <w:rFonts w:ascii="Times New Roman" w:hAnsi="Times New Roman" w:cs="Times New Roman"/>
          <w:sz w:val="28"/>
          <w:szCs w:val="28"/>
          <w:lang w:val="en-US"/>
        </w:rPr>
        <w:t>OPTIONS(</w:t>
      </w:r>
    </w:p>
    <w:p w14:paraId="124A3240" w14:textId="62459375" w:rsidR="000C0630" w:rsidRPr="000C0630" w:rsidRDefault="000C0630" w:rsidP="000C06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0630">
        <w:rPr>
          <w:rFonts w:ascii="Times New Roman" w:hAnsi="Times New Roman" w:cs="Times New Roman"/>
          <w:sz w:val="28"/>
          <w:szCs w:val="28"/>
          <w:lang w:val="en-US"/>
        </w:rPr>
        <w:lastRenderedPageBreak/>
        <w:t>model_type</w:t>
      </w:r>
      <w:proofErr w:type="spellEnd"/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063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0630">
        <w:rPr>
          <w:rFonts w:ascii="Times New Roman" w:hAnsi="Times New Roman" w:cs="Times New Roman"/>
          <w:sz w:val="28"/>
          <w:szCs w:val="28"/>
          <w:lang w:val="en-US"/>
        </w:rPr>
        <w:t>'BOOSTED_TREE_CLASSIFIER'</w:t>
      </w:r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063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3768EF3" w14:textId="4F340797" w:rsidR="000C0630" w:rsidRPr="000C0630" w:rsidRDefault="000C0630" w:rsidP="000C06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630">
        <w:rPr>
          <w:rFonts w:ascii="Times New Roman" w:hAnsi="Times New Roman" w:cs="Times New Roman"/>
          <w:sz w:val="28"/>
          <w:szCs w:val="28"/>
          <w:lang w:val="en-US"/>
        </w:rPr>
        <w:t>#AUTO_CLASS_WEIGHTS</w:t>
      </w:r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063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0630">
        <w:rPr>
          <w:rFonts w:ascii="Times New Roman" w:hAnsi="Times New Roman" w:cs="Times New Roman"/>
          <w:sz w:val="28"/>
          <w:szCs w:val="28"/>
          <w:lang w:val="en-US"/>
        </w:rPr>
        <w:t>TRUE,</w:t>
      </w:r>
    </w:p>
    <w:p w14:paraId="3656E7FB" w14:textId="77777777" w:rsidR="000C0630" w:rsidRPr="000C0630" w:rsidRDefault="000C0630" w:rsidP="000C06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630">
        <w:rPr>
          <w:rFonts w:ascii="Times New Roman" w:hAnsi="Times New Roman" w:cs="Times New Roman"/>
          <w:sz w:val="28"/>
          <w:szCs w:val="28"/>
          <w:lang w:val="en-US"/>
        </w:rPr>
        <w:t>MAX_TREE_DEPTH=3,</w:t>
      </w:r>
    </w:p>
    <w:p w14:paraId="3F0E4AA5" w14:textId="77777777" w:rsidR="000C0630" w:rsidRPr="000C0630" w:rsidRDefault="000C0630" w:rsidP="000C06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630">
        <w:rPr>
          <w:rFonts w:ascii="Times New Roman" w:hAnsi="Times New Roman" w:cs="Times New Roman"/>
          <w:sz w:val="28"/>
          <w:szCs w:val="28"/>
          <w:lang w:val="en-US"/>
        </w:rPr>
        <w:t>MAX_ITERATIONS=5,</w:t>
      </w:r>
    </w:p>
    <w:p w14:paraId="22527A34" w14:textId="77777777" w:rsidR="000C0630" w:rsidRPr="000C0630" w:rsidRDefault="000C0630" w:rsidP="000C06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630">
        <w:rPr>
          <w:rFonts w:ascii="Times New Roman" w:hAnsi="Times New Roman" w:cs="Times New Roman"/>
          <w:sz w:val="28"/>
          <w:szCs w:val="28"/>
          <w:lang w:val="en-US"/>
        </w:rPr>
        <w:t>labels=['survived']</w:t>
      </w:r>
    </w:p>
    <w:p w14:paraId="5126E3B2" w14:textId="03131304" w:rsidR="000C0630" w:rsidRPr="000C0630" w:rsidRDefault="001B4248" w:rsidP="000C06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0C0630" w:rsidRPr="000C063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0630" w:rsidRPr="000C0630">
        <w:rPr>
          <w:rFonts w:ascii="Times New Roman" w:hAnsi="Times New Roman" w:cs="Times New Roman"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0630" w:rsidRPr="000C0630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5BFA1674" w14:textId="77777777" w:rsidR="000C0630" w:rsidRPr="000C0630" w:rsidRDefault="000C0630" w:rsidP="000C06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630"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14:paraId="243C4479" w14:textId="391A4980" w:rsidR="000C0630" w:rsidRPr="000C0630" w:rsidRDefault="001B4248" w:rsidP="000C06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0C0630" w:rsidRPr="000C0630">
        <w:rPr>
          <w:rFonts w:ascii="Times New Roman" w:hAnsi="Times New Roman" w:cs="Times New Roman"/>
          <w:sz w:val="28"/>
          <w:szCs w:val="28"/>
          <w:lang w:val="en-US"/>
        </w:rPr>
        <w:t>Pclass,Sex</w:t>
      </w:r>
      <w:proofErr w:type="spellEnd"/>
      <w:r w:rsidR="000C0630" w:rsidRPr="000C0630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0630" w:rsidRPr="000C0630">
        <w:rPr>
          <w:rFonts w:ascii="Times New Roman" w:hAnsi="Times New Roman" w:cs="Times New Roman"/>
          <w:sz w:val="28"/>
          <w:szCs w:val="28"/>
          <w:lang w:val="en-US"/>
        </w:rPr>
        <w:t>Age,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C0630" w:rsidRPr="000C0630">
        <w:rPr>
          <w:rFonts w:ascii="Times New Roman" w:hAnsi="Times New Roman" w:cs="Times New Roman"/>
          <w:sz w:val="28"/>
          <w:szCs w:val="28"/>
          <w:lang w:val="en-US"/>
        </w:rPr>
        <w:t>SibSp</w:t>
      </w:r>
      <w:proofErr w:type="spellEnd"/>
      <w:r w:rsidR="000C0630" w:rsidRPr="000C0630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0630" w:rsidRPr="000C0630">
        <w:rPr>
          <w:rFonts w:ascii="Times New Roman" w:hAnsi="Times New Roman" w:cs="Times New Roman"/>
          <w:sz w:val="28"/>
          <w:szCs w:val="28"/>
          <w:lang w:val="en-US"/>
        </w:rPr>
        <w:t>Parch,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0630" w:rsidRPr="000C0630">
        <w:rPr>
          <w:rFonts w:ascii="Times New Roman" w:hAnsi="Times New Roman" w:cs="Times New Roman"/>
          <w:sz w:val="28"/>
          <w:szCs w:val="28"/>
          <w:lang w:val="en-US"/>
        </w:rPr>
        <w:t>Fare,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0630" w:rsidRPr="000C0630">
        <w:rPr>
          <w:rFonts w:ascii="Times New Roman" w:hAnsi="Times New Roman" w:cs="Times New Roman"/>
          <w:sz w:val="28"/>
          <w:szCs w:val="28"/>
          <w:lang w:val="en-US"/>
        </w:rPr>
        <w:t>Embarked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0630" w:rsidRPr="000C0630">
        <w:rPr>
          <w:rFonts w:ascii="Times New Roman" w:hAnsi="Times New Roman" w:cs="Times New Roman"/>
          <w:sz w:val="28"/>
          <w:szCs w:val="28"/>
          <w:lang w:val="en-US"/>
        </w:rPr>
        <w:t>,survived</w:t>
      </w:r>
    </w:p>
    <w:p w14:paraId="7309AC48" w14:textId="6C2FEBDE" w:rsidR="000C0630" w:rsidRDefault="000C0630" w:rsidP="000C06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630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1B4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0630">
        <w:rPr>
          <w:rFonts w:ascii="Times New Roman" w:hAnsi="Times New Roman" w:cs="Times New Roman"/>
          <w:sz w:val="28"/>
          <w:szCs w:val="28"/>
          <w:lang w:val="en-US"/>
        </w:rPr>
        <w:t>`big-query-exam-283517.Titanic.Titanic_train`)</w:t>
      </w:r>
    </w:p>
    <w:p w14:paraId="68C0C27C" w14:textId="736C3BF9" w:rsidR="00CC56AB" w:rsidRDefault="00CC56AB" w:rsidP="004136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5099C6" wp14:editId="0FF98B93">
            <wp:extent cx="5940425" cy="271843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BACB" w14:textId="24F0EA3C" w:rsidR="00CC56AB" w:rsidRPr="00B46E52" w:rsidRDefault="00CC56AB" w:rsidP="004136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56D524" wp14:editId="31FA17A2">
            <wp:extent cx="5940425" cy="219519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6AB" w:rsidRPr="00B46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348CB"/>
    <w:multiLevelType w:val="multilevel"/>
    <w:tmpl w:val="8B08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C0"/>
    <w:rsid w:val="000C0630"/>
    <w:rsid w:val="00120684"/>
    <w:rsid w:val="00124AF8"/>
    <w:rsid w:val="001B4248"/>
    <w:rsid w:val="001E67AA"/>
    <w:rsid w:val="002A419E"/>
    <w:rsid w:val="00410A50"/>
    <w:rsid w:val="00411BCD"/>
    <w:rsid w:val="00413665"/>
    <w:rsid w:val="004E5D49"/>
    <w:rsid w:val="00552DDD"/>
    <w:rsid w:val="00576D2D"/>
    <w:rsid w:val="005D3D0C"/>
    <w:rsid w:val="008835F9"/>
    <w:rsid w:val="008C5A46"/>
    <w:rsid w:val="0093788D"/>
    <w:rsid w:val="009506A6"/>
    <w:rsid w:val="00A30C9E"/>
    <w:rsid w:val="00B0410C"/>
    <w:rsid w:val="00B04FC0"/>
    <w:rsid w:val="00B210CA"/>
    <w:rsid w:val="00B46E52"/>
    <w:rsid w:val="00C0724C"/>
    <w:rsid w:val="00CC56AB"/>
    <w:rsid w:val="00DC0167"/>
    <w:rsid w:val="00F0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26AC0"/>
  <w15:chartTrackingRefBased/>
  <w15:docId w15:val="{4EC53CF7-391E-49BC-B2B8-261DAC7F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B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4FC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04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5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kaggle.com/c/titanic/data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www.kaggle.com/c/titanic/data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v-s\OneDrive\Documents\&#1053;&#1072;&#1089;&#1090;&#1088;&#1072;&#1080;&#1074;&#1072;&#1077;&#1084;&#1099;&#1077;%20&#1096;&#1072;&#1073;&#1083;&#1086;&#1085;&#1099;%20Office\Doc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48</TotalTime>
  <Pages>10</Pages>
  <Words>1165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Сахнюк</dc:creator>
  <cp:keywords/>
  <dc:description/>
  <cp:lastModifiedBy>Сахнюк Павел Анатольевич</cp:lastModifiedBy>
  <cp:revision>9</cp:revision>
  <dcterms:created xsi:type="dcterms:W3CDTF">2021-07-14T12:46:00Z</dcterms:created>
  <dcterms:modified xsi:type="dcterms:W3CDTF">2021-07-14T13:48:00Z</dcterms:modified>
</cp:coreProperties>
</file>