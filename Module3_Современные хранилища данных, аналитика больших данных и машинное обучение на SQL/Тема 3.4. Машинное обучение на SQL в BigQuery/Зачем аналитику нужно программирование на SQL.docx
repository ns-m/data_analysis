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3BE9" w14:textId="1B897351" w:rsidR="002A7600" w:rsidRDefault="002A7600" w:rsidP="002A76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Зачем аналитику нужно программирование на SQL?</w:t>
      </w:r>
    </w:p>
    <w:p w14:paraId="0319A5D9" w14:textId="77777777" w:rsidR="002A7600" w:rsidRPr="002A7600" w:rsidRDefault="002A7600" w:rsidP="002A76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C40A0D" w14:textId="5C6E4C4F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АВТОР: </w:t>
      </w:r>
      <w:hyperlink r:id="rId5" w:history="1">
        <w:r w:rsidRPr="002A7600">
          <w:rPr>
            <w:rStyle w:val="a3"/>
            <w:rFonts w:ascii="Times New Roman" w:hAnsi="Times New Roman" w:cs="Times New Roman"/>
            <w:sz w:val="28"/>
            <w:szCs w:val="28"/>
          </w:rPr>
          <w:t>РОМАН РОМАНЧУК</w:t>
        </w:r>
      </w:hyperlink>
    </w:p>
    <w:p w14:paraId="3DC2553D" w14:textId="5EB79518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7F196F" wp14:editId="281C3F5D">
            <wp:extent cx="5940425" cy="3342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5EAA9" w14:textId="77777777" w:rsid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4CC7B2" w14:textId="09FC2AE3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Многие аналитики работающие с SQL и занимающиеся анализом данных, никогда не сталкивались с программированием на этом языке, потому что SQL в первую очередь язык структурированных запросов, а не полноценный язык программирования. Однако, программные возможности в нем есть, хотя и весьма скромные.</w:t>
      </w:r>
    </w:p>
    <w:p w14:paraId="1395DCE5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В тот момент, когда при написании запроса мы сталкиваемся с какими-либо ограничениями, например синтаксическими, нам может пригодиться программирование. Ниже я расскажу о программных конструкциях и модулях существующих в SQL и чем они могут помочь аналитику.</w:t>
      </w:r>
    </w:p>
    <w:p w14:paraId="7747FFE0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Так как работаю я в основном с Microsoft SQL Server, то в тексте речь пойдет о программных возможностях баз данных построенных именно на этой системе.</w:t>
      </w:r>
      <w:r w:rsidRPr="002A7600">
        <w:rPr>
          <w:rFonts w:ascii="Times New Roman" w:hAnsi="Times New Roman" w:cs="Times New Roman"/>
          <w:sz w:val="28"/>
          <w:szCs w:val="28"/>
        </w:rPr>
        <w:br/>
        <w:t xml:space="preserve">В SQL Azure, Oracle Database,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 и прочих реляционных базах синтаксис может отличаться, но принцип остается тем же.</w:t>
      </w:r>
    </w:p>
    <w:p w14:paraId="2030278B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Программные конструкции</w:t>
      </w:r>
    </w:p>
    <w:p w14:paraId="7269BA03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Программная конструкция — это часть программы, отвечающая за определенное действие и объясняющая компьютеру как решить задачу. То есть небольшой строительный блок из которых и состоит программный код.</w:t>
      </w:r>
    </w:p>
    <w:p w14:paraId="5D11FFF9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Переменные</w:t>
      </w:r>
    </w:p>
    <w:p w14:paraId="1695C91A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Изучение любого из языков программирования, практически всегда начинается со знакомства с переменными.</w:t>
      </w:r>
    </w:p>
    <w:p w14:paraId="0B50B587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Переменная — это ячейка в памяти компьютера, используемая для временного хранения какой-либо информации (чисел, строк, дат и т.п.).</w:t>
      </w:r>
    </w:p>
    <w:p w14:paraId="3250AFAB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У переменной есть три важных атрибута:</w:t>
      </w:r>
    </w:p>
    <w:p w14:paraId="5C7012BA" w14:textId="77777777" w:rsidR="002A7600" w:rsidRPr="002A7600" w:rsidRDefault="002A7600" w:rsidP="002A760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lastRenderedPageBreak/>
        <w:t>Имя (чтобы можно было к ней обратиться);</w:t>
      </w:r>
    </w:p>
    <w:p w14:paraId="528B6115" w14:textId="77777777" w:rsidR="002A7600" w:rsidRPr="002A7600" w:rsidRDefault="002A7600" w:rsidP="002A760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Тип данных (чтобы понимать, что с этой переменной можно делать);</w:t>
      </w:r>
    </w:p>
    <w:p w14:paraId="4818319A" w14:textId="77777777" w:rsidR="002A7600" w:rsidRPr="002A7600" w:rsidRDefault="002A7600" w:rsidP="002A760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Область видимости (чтобы понимать, где она будет использоваться).</w:t>
      </w:r>
    </w:p>
    <w:p w14:paraId="6333CC04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Также в SQL у переменной есть три фазы:</w:t>
      </w:r>
    </w:p>
    <w:p w14:paraId="5526A4F2" w14:textId="77777777" w:rsidR="002A7600" w:rsidRPr="002A7600" w:rsidRDefault="002A7600" w:rsidP="002A760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Объявление переменной при помощи инструкции DECLARE;</w:t>
      </w:r>
    </w:p>
    <w:p w14:paraId="4692BC8B" w14:textId="77777777" w:rsidR="002A7600" w:rsidRPr="002A7600" w:rsidRDefault="002A7600" w:rsidP="002A760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Инициализация при помощи SET или SELECT;</w:t>
      </w:r>
    </w:p>
    <w:p w14:paraId="0657F82B" w14:textId="77777777" w:rsidR="002A7600" w:rsidRPr="002A7600" w:rsidRDefault="002A7600" w:rsidP="002A760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Использование переменной при помощи подстановки ее имени в нужное место вашего скрипта.</w:t>
      </w:r>
    </w:p>
    <w:p w14:paraId="77D82AA9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Давайте создадим переменную:</w:t>
      </w:r>
    </w:p>
    <w:p w14:paraId="3AE99992" w14:textId="77777777" w:rsidR="002A7600" w:rsidRPr="002A7600" w:rsidRDefault="002A7600" w:rsidP="002A760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-- Объявляем переменную с именем '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' и задаем тип данных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date</w:t>
      </w:r>
      <w:proofErr w:type="spellEnd"/>
    </w:p>
    <w:p w14:paraId="2EB53967" w14:textId="77777777" w:rsidR="002A7600" w:rsidRPr="002A7600" w:rsidRDefault="002A7600" w:rsidP="002A760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DECLARE</w:t>
      </w:r>
      <w:r w:rsidRPr="002A7600">
        <w:rPr>
          <w:rFonts w:ascii="Times New Roman" w:hAnsi="Times New Roman" w:cs="Times New Roman"/>
          <w:sz w:val="28"/>
          <w:szCs w:val="28"/>
        </w:rPr>
        <w:t xml:space="preserve"> @StartDate </w:t>
      </w:r>
      <w:proofErr w:type="spellStart"/>
      <w:r w:rsidRPr="002A7600">
        <w:rPr>
          <w:rFonts w:ascii="Times New Roman" w:hAnsi="Times New Roman" w:cs="Times New Roman"/>
          <w:b/>
          <w:bCs/>
          <w:sz w:val="28"/>
          <w:szCs w:val="28"/>
        </w:rPr>
        <w:t>date</w:t>
      </w:r>
      <w:proofErr w:type="spellEnd"/>
    </w:p>
    <w:p w14:paraId="7967E334" w14:textId="77777777" w:rsidR="002A7600" w:rsidRPr="002A7600" w:rsidRDefault="002A7600" w:rsidP="002A760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844A56" w14:textId="77777777" w:rsidR="002A7600" w:rsidRPr="002A7600" w:rsidRDefault="002A7600" w:rsidP="002A760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-- Инициализируем переменную и присваиваем ей значение '2019-09-30'</w:t>
      </w:r>
    </w:p>
    <w:p w14:paraId="6B24963D" w14:textId="77777777" w:rsidR="002A7600" w:rsidRPr="002A7600" w:rsidRDefault="002A7600" w:rsidP="002A760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-- Если нужно объявить сразу несколько переменных, то можно воспользоваться инструкцией SELECT (пример будет ниже)</w:t>
      </w:r>
    </w:p>
    <w:p w14:paraId="75A4898F" w14:textId="77777777" w:rsidR="002A7600" w:rsidRPr="002A7600" w:rsidRDefault="002A7600" w:rsidP="002A760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SET</w:t>
      </w:r>
      <w:r w:rsidRPr="002A7600">
        <w:rPr>
          <w:rFonts w:ascii="Times New Roman" w:hAnsi="Times New Roman" w:cs="Times New Roman"/>
          <w:sz w:val="28"/>
          <w:szCs w:val="28"/>
        </w:rPr>
        <w:t xml:space="preserve"> @StartDate = '2019-09-30'</w:t>
      </w:r>
    </w:p>
    <w:p w14:paraId="443E2644" w14:textId="77777777" w:rsidR="002A7600" w:rsidRPr="002A7600" w:rsidRDefault="002A7600" w:rsidP="002A760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4EC729" w14:textId="77777777" w:rsidR="002A7600" w:rsidRPr="002A7600" w:rsidRDefault="002A7600" w:rsidP="002A760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-- Используем переменную в запросе</w:t>
      </w:r>
    </w:p>
    <w:p w14:paraId="2C3B3C2C" w14:textId="77777777" w:rsidR="002A7600" w:rsidRPr="002A7600" w:rsidRDefault="002A7600" w:rsidP="002A760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2A7600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77803A60" w14:textId="77777777" w:rsidR="002A7600" w:rsidRPr="002A7600" w:rsidRDefault="002A7600" w:rsidP="002A760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FROM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Orders</w:t>
      </w:r>
      <w:proofErr w:type="spellEnd"/>
    </w:p>
    <w:p w14:paraId="0D4C5F47" w14:textId="77777777" w:rsidR="002A7600" w:rsidRPr="002A7600" w:rsidRDefault="002A7600" w:rsidP="002A760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WHERE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OrderDate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 = @StartDate</w:t>
      </w:r>
    </w:p>
    <w:p w14:paraId="45EFD792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Как переменные могут помочь аналитику?</w:t>
      </w:r>
    </w:p>
    <w:p w14:paraId="1D2DDF65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Первое что приходит на ум — это создание отчета с динамическими периодами, чтобы не редактировать каждый раз даты отчета в условии WHERE:</w:t>
      </w:r>
    </w:p>
    <w:p w14:paraId="03DFF9FD" w14:textId="77777777" w:rsidR="002A7600" w:rsidRPr="002A7600" w:rsidRDefault="002A7600" w:rsidP="002A7600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-- Объявляем переменные с именем '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>' и '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>'</w:t>
      </w:r>
    </w:p>
    <w:p w14:paraId="42861FA6" w14:textId="77777777" w:rsidR="002A7600" w:rsidRPr="002A7600" w:rsidRDefault="002A7600" w:rsidP="002A7600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DECLARE</w:t>
      </w:r>
      <w:r w:rsidRPr="002A7600">
        <w:rPr>
          <w:rFonts w:ascii="Times New Roman" w:hAnsi="Times New Roman" w:cs="Times New Roman"/>
          <w:sz w:val="28"/>
          <w:szCs w:val="28"/>
        </w:rPr>
        <w:t xml:space="preserve"> @StartDate </w:t>
      </w:r>
      <w:proofErr w:type="spellStart"/>
      <w:r w:rsidRPr="002A7600">
        <w:rPr>
          <w:rFonts w:ascii="Times New Roman" w:hAnsi="Times New Roman" w:cs="Times New Roman"/>
          <w:b/>
          <w:bCs/>
          <w:sz w:val="28"/>
          <w:szCs w:val="28"/>
        </w:rPr>
        <w:t>date</w:t>
      </w:r>
      <w:proofErr w:type="spellEnd"/>
    </w:p>
    <w:p w14:paraId="2E78FABF" w14:textId="77777777" w:rsidR="002A7600" w:rsidRPr="002A7600" w:rsidRDefault="002A7600" w:rsidP="002A7600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, @EndDate </w:t>
      </w:r>
      <w:proofErr w:type="spellStart"/>
      <w:r w:rsidRPr="002A7600">
        <w:rPr>
          <w:rFonts w:ascii="Times New Roman" w:hAnsi="Times New Roman" w:cs="Times New Roman"/>
          <w:b/>
          <w:bCs/>
          <w:sz w:val="28"/>
          <w:szCs w:val="28"/>
        </w:rPr>
        <w:t>date</w:t>
      </w:r>
      <w:proofErr w:type="spellEnd"/>
    </w:p>
    <w:p w14:paraId="72384A40" w14:textId="77777777" w:rsidR="002A7600" w:rsidRPr="002A7600" w:rsidRDefault="002A7600" w:rsidP="002A7600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85636C" w14:textId="77777777" w:rsidR="002A7600" w:rsidRPr="002A7600" w:rsidRDefault="002A7600" w:rsidP="002A7600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-- Инициализируем переменные и присваиваем для '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>' значение '2019-09-30', а для @EndDate используем специальную функцию возвращающую текущую дату GETDATE()</w:t>
      </w:r>
    </w:p>
    <w:p w14:paraId="3C440EE9" w14:textId="77777777" w:rsidR="002A7600" w:rsidRPr="002A7600" w:rsidRDefault="002A7600" w:rsidP="002A7600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Pr="002A7600">
        <w:rPr>
          <w:rFonts w:ascii="Times New Roman" w:hAnsi="Times New Roman" w:cs="Times New Roman"/>
          <w:sz w:val="28"/>
          <w:szCs w:val="28"/>
          <w:lang w:val="en-US"/>
        </w:rPr>
        <w:t xml:space="preserve"> @StartDate = '2019-09-30', @EndDate = GETDATE()</w:t>
      </w:r>
    </w:p>
    <w:p w14:paraId="19FCD10C" w14:textId="77777777" w:rsidR="002A7600" w:rsidRPr="002A7600" w:rsidRDefault="002A7600" w:rsidP="002A7600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EC6904" w14:textId="77777777" w:rsidR="002A7600" w:rsidRPr="002A7600" w:rsidRDefault="002A7600" w:rsidP="002A7600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-- Используем переменную в запросе</w:t>
      </w:r>
    </w:p>
    <w:p w14:paraId="12858603" w14:textId="77777777" w:rsidR="002A7600" w:rsidRPr="002A7600" w:rsidRDefault="002A7600" w:rsidP="002A7600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2A7600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2772E67A" w14:textId="77777777" w:rsidR="002A7600" w:rsidRPr="002A7600" w:rsidRDefault="002A7600" w:rsidP="002A7600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FROM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Orders</w:t>
      </w:r>
      <w:proofErr w:type="spellEnd"/>
    </w:p>
    <w:p w14:paraId="7E00916F" w14:textId="77777777" w:rsidR="002A7600" w:rsidRPr="002A7600" w:rsidRDefault="002A7600" w:rsidP="002A7600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r w:rsidRPr="002A7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7600">
        <w:rPr>
          <w:rFonts w:ascii="Times New Roman" w:hAnsi="Times New Roman" w:cs="Times New Roman"/>
          <w:sz w:val="28"/>
          <w:szCs w:val="28"/>
          <w:lang w:val="en-US"/>
        </w:rPr>
        <w:t>OrderDate</w:t>
      </w:r>
      <w:proofErr w:type="spellEnd"/>
      <w:r w:rsidRPr="002A7600">
        <w:rPr>
          <w:rFonts w:ascii="Times New Roman" w:hAnsi="Times New Roman" w:cs="Times New Roman"/>
          <w:sz w:val="28"/>
          <w:szCs w:val="28"/>
          <w:lang w:val="en-US"/>
        </w:rPr>
        <w:t xml:space="preserve"> BETWEEN @StartDate AND @EndDate</w:t>
      </w:r>
    </w:p>
    <w:p w14:paraId="76D85B96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Что касается области видимости, то нужно запомнить, что переменная видима с момента ее объявления до конца скрипта, после чего она уничтожается.</w:t>
      </w:r>
    </w:p>
    <w:p w14:paraId="653E8AE4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Условные операторы</w:t>
      </w:r>
    </w:p>
    <w:p w14:paraId="2B634158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Практически все языки программирования предоставляют возможность использовать условные операторы и SQL не исключение.</w:t>
      </w:r>
    </w:p>
    <w:p w14:paraId="19CE91C1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lastRenderedPageBreak/>
        <w:t>Условный оператор приходит на помощь в тот момент, когда вам нужно выполнить либо одно, либо другое действие в зависимости от заданного условия.</w:t>
      </w:r>
    </w:p>
    <w:p w14:paraId="24BA6937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Синтаксис:</w:t>
      </w:r>
    </w:p>
    <w:p w14:paraId="1E631D21" w14:textId="77777777" w:rsidR="002A7600" w:rsidRPr="002A7600" w:rsidRDefault="002A7600" w:rsidP="002A7600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Ключевое слово IF;</w:t>
      </w:r>
    </w:p>
    <w:p w14:paraId="5B612CAA" w14:textId="77777777" w:rsidR="002A7600" w:rsidRPr="002A7600" w:rsidRDefault="002A7600" w:rsidP="002A7600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Условие, в соответствии с которым будет происходить проверка;</w:t>
      </w:r>
    </w:p>
    <w:p w14:paraId="39FB6002" w14:textId="77777777" w:rsidR="002A7600" w:rsidRPr="002A7600" w:rsidRDefault="002A7600" w:rsidP="002A7600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Необязательное ключевое слово ELSE, указывающее на то, что делать если условие не выполнилось.</w:t>
      </w:r>
    </w:p>
    <w:p w14:paraId="7B9EF5EE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Давайте разберем на примере:</w:t>
      </w:r>
    </w:p>
    <w:p w14:paraId="1C4D970F" w14:textId="77777777" w:rsidR="002A7600" w:rsidRPr="002A7600" w:rsidRDefault="002A7600" w:rsidP="002A760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-- Объявляем переменную с именем @var и сразу присваиваем ей значение (так тоже можно)</w:t>
      </w:r>
    </w:p>
    <w:p w14:paraId="67A8EDFE" w14:textId="77777777" w:rsidR="002A7600" w:rsidRPr="002A7600" w:rsidRDefault="002A7600" w:rsidP="002A760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DECLARE</w:t>
      </w:r>
      <w:r w:rsidRPr="002A7600">
        <w:rPr>
          <w:rFonts w:ascii="Times New Roman" w:hAnsi="Times New Roman" w:cs="Times New Roman"/>
          <w:sz w:val="28"/>
          <w:szCs w:val="28"/>
        </w:rPr>
        <w:t xml:space="preserve"> @var </w:t>
      </w:r>
      <w:proofErr w:type="spellStart"/>
      <w:r w:rsidRPr="002A7600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 = 4</w:t>
      </w:r>
    </w:p>
    <w:p w14:paraId="56BF176B" w14:textId="77777777" w:rsidR="002A7600" w:rsidRPr="002A7600" w:rsidRDefault="002A7600" w:rsidP="002A760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F23E28" w14:textId="77777777" w:rsidR="002A7600" w:rsidRPr="002A7600" w:rsidRDefault="002A7600" w:rsidP="002A760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-- Простая форма, если условие не выполняется, то ничего не происходит</w:t>
      </w:r>
    </w:p>
    <w:p w14:paraId="17478004" w14:textId="77777777" w:rsidR="002A7600" w:rsidRPr="002A7600" w:rsidRDefault="002A7600" w:rsidP="002A760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IF 2 + 2 = @var</w:t>
      </w:r>
    </w:p>
    <w:p w14:paraId="2D06DA1E" w14:textId="77777777" w:rsidR="002A7600" w:rsidRPr="002A7600" w:rsidRDefault="002A7600" w:rsidP="002A760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2A7600">
        <w:rPr>
          <w:rFonts w:ascii="Times New Roman" w:hAnsi="Times New Roman" w:cs="Times New Roman"/>
          <w:sz w:val="28"/>
          <w:szCs w:val="28"/>
        </w:rPr>
        <w:t xml:space="preserve"> 'Верно'</w:t>
      </w:r>
    </w:p>
    <w:p w14:paraId="7AEA815E" w14:textId="77777777" w:rsidR="002A7600" w:rsidRPr="002A7600" w:rsidRDefault="002A7600" w:rsidP="002A760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71F680" w14:textId="77777777" w:rsidR="002A7600" w:rsidRPr="002A7600" w:rsidRDefault="002A7600" w:rsidP="002A760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-- Сложная форма, если условие не выполняется, говорим что делать</w:t>
      </w:r>
    </w:p>
    <w:p w14:paraId="5C0A5002" w14:textId="77777777" w:rsidR="002A7600" w:rsidRPr="002A7600" w:rsidRDefault="002A7600" w:rsidP="002A760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IF 2 + 2 = @var</w:t>
      </w:r>
    </w:p>
    <w:p w14:paraId="12AC4FD2" w14:textId="77777777" w:rsidR="002A7600" w:rsidRPr="002A7600" w:rsidRDefault="002A7600" w:rsidP="002A760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2A7600">
        <w:rPr>
          <w:rFonts w:ascii="Times New Roman" w:hAnsi="Times New Roman" w:cs="Times New Roman"/>
          <w:sz w:val="28"/>
          <w:szCs w:val="28"/>
        </w:rPr>
        <w:t xml:space="preserve"> 'Верно'</w:t>
      </w:r>
    </w:p>
    <w:p w14:paraId="777EDEC3" w14:textId="77777777" w:rsidR="002A7600" w:rsidRPr="002A7600" w:rsidRDefault="002A7600" w:rsidP="002A760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ELSE</w:t>
      </w:r>
    </w:p>
    <w:p w14:paraId="5934D6E0" w14:textId="77777777" w:rsidR="002A7600" w:rsidRPr="002A7600" w:rsidRDefault="002A7600" w:rsidP="002A760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2A7600">
        <w:rPr>
          <w:rFonts w:ascii="Times New Roman" w:hAnsi="Times New Roman" w:cs="Times New Roman"/>
          <w:sz w:val="28"/>
          <w:szCs w:val="28"/>
        </w:rPr>
        <w:t xml:space="preserve"> 'Ошибка'</w:t>
      </w:r>
    </w:p>
    <w:p w14:paraId="5B2428EA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Чаще всего на практике требуются более сложные составные условия, содержащие различные логические связки.</w:t>
      </w:r>
    </w:p>
    <w:p w14:paraId="1542752C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Зачем это аналитику?</w:t>
      </w:r>
    </w:p>
    <w:p w14:paraId="3195DC7F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Логический оператор IF, сам по себе нельзя использовать в обычном SELECT-е, однако он активно применяется при создании программных модулей, таких как функции и хранимые процедуры о которых мы поговорим ниже.</w:t>
      </w:r>
    </w:p>
    <w:p w14:paraId="5D38C0DD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Но есть логический оператор, который можно использовать внутри запроса и речь идет </w:t>
      </w:r>
      <w:proofErr w:type="gramStart"/>
      <w:r w:rsidRPr="002A7600">
        <w:rPr>
          <w:rFonts w:ascii="Times New Roman" w:hAnsi="Times New Roman" w:cs="Times New Roman"/>
          <w:sz w:val="28"/>
          <w:szCs w:val="28"/>
        </w:rPr>
        <w:t>о операторе</w:t>
      </w:r>
      <w:proofErr w:type="gramEnd"/>
      <w:r w:rsidRPr="002A7600">
        <w:rPr>
          <w:rFonts w:ascii="Times New Roman" w:hAnsi="Times New Roman" w:cs="Times New Roman"/>
          <w:sz w:val="28"/>
          <w:szCs w:val="28"/>
        </w:rPr>
        <w:t> CASE он же оператор множественного выбора.</w:t>
      </w:r>
    </w:p>
    <w:p w14:paraId="654BB81F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Оператор множественного выбора в зависимости от указанных условий позволяет вернуть одно из множества возможных значений, то есть CASE работает как несколько IF-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>.</w:t>
      </w:r>
    </w:p>
    <w:p w14:paraId="24E3754C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Синтаксис:</w:t>
      </w:r>
    </w:p>
    <w:p w14:paraId="4517BE00" w14:textId="77777777" w:rsidR="002A7600" w:rsidRPr="002A7600" w:rsidRDefault="002A7600" w:rsidP="002A760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Ключевое слово CASE;</w:t>
      </w:r>
    </w:p>
    <w:p w14:paraId="3AE0D43A" w14:textId="77777777" w:rsidR="002A7600" w:rsidRPr="002A7600" w:rsidRDefault="002A7600" w:rsidP="002A760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Ключевое слово WHEN, после которого идет условие проверки;</w:t>
      </w:r>
    </w:p>
    <w:p w14:paraId="5E3A80D2" w14:textId="77777777" w:rsidR="002A7600" w:rsidRPr="002A7600" w:rsidRDefault="002A7600" w:rsidP="002A760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Ключевое слово THEN, после которого идет действие к выполнению;</w:t>
      </w:r>
    </w:p>
    <w:p w14:paraId="056CEAA2" w14:textId="77777777" w:rsidR="002A7600" w:rsidRPr="002A7600" w:rsidRDefault="002A7600" w:rsidP="002A760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Необязательное ключевое слово ELSE, указывающее на то, что делать если ни одно из условий не выполнилось;</w:t>
      </w:r>
    </w:p>
    <w:p w14:paraId="3E72035F" w14:textId="77777777" w:rsidR="002A7600" w:rsidRPr="002A7600" w:rsidRDefault="002A7600" w:rsidP="002A760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Ключевое слово END.</w:t>
      </w:r>
    </w:p>
    <w:p w14:paraId="36F82808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На практике все гораздо проще:</w:t>
      </w:r>
    </w:p>
    <w:p w14:paraId="6924908C" w14:textId="77777777" w:rsidR="002A7600" w:rsidRPr="002A7600" w:rsidRDefault="002A7600" w:rsidP="002A760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-- CASE работает только внутри SELECT</w:t>
      </w:r>
    </w:p>
    <w:p w14:paraId="3ACA3C4D" w14:textId="77777777" w:rsidR="002A7600" w:rsidRPr="002A7600" w:rsidRDefault="002A7600" w:rsidP="002A760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SELECT</w:t>
      </w:r>
    </w:p>
    <w:p w14:paraId="7B782FF5" w14:textId="77777777" w:rsidR="002A7600" w:rsidRPr="002A7600" w:rsidRDefault="002A7600" w:rsidP="002A760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lastRenderedPageBreak/>
        <w:t>-- При помощи CASE разобьем все товары на 4 группы в зависимости от цены</w:t>
      </w:r>
    </w:p>
    <w:p w14:paraId="4CD4CFFA" w14:textId="77777777" w:rsidR="002A7600" w:rsidRPr="002A7600" w:rsidRDefault="002A7600" w:rsidP="002A760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CASE</w:t>
      </w:r>
    </w:p>
    <w:p w14:paraId="1B3B7AF8" w14:textId="77777777" w:rsidR="002A7600" w:rsidRPr="002A7600" w:rsidRDefault="002A7600" w:rsidP="002A760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WHEN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 &lt;= 99 </w:t>
      </w:r>
      <w:r w:rsidRPr="002A7600">
        <w:rPr>
          <w:rFonts w:ascii="Times New Roman" w:hAnsi="Times New Roman" w:cs="Times New Roman"/>
          <w:b/>
          <w:bCs/>
          <w:sz w:val="28"/>
          <w:szCs w:val="28"/>
        </w:rPr>
        <w:t>THEN</w:t>
      </w:r>
      <w:r w:rsidRPr="002A7600">
        <w:rPr>
          <w:rFonts w:ascii="Times New Roman" w:hAnsi="Times New Roman" w:cs="Times New Roman"/>
          <w:sz w:val="28"/>
          <w:szCs w:val="28"/>
        </w:rPr>
        <w:t xml:space="preserve"> 'Дешевые товары'</w:t>
      </w:r>
    </w:p>
    <w:p w14:paraId="53E94B11" w14:textId="77777777" w:rsidR="002A7600" w:rsidRPr="002A7600" w:rsidRDefault="002A7600" w:rsidP="002A760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  <w:lang w:val="en-US"/>
        </w:rPr>
        <w:t>WHEN</w:t>
      </w:r>
      <w:r w:rsidRPr="002A7600">
        <w:rPr>
          <w:rFonts w:ascii="Times New Roman" w:hAnsi="Times New Roman" w:cs="Times New Roman"/>
          <w:sz w:val="28"/>
          <w:szCs w:val="28"/>
          <w:lang w:val="en-US"/>
        </w:rPr>
        <w:t xml:space="preserve"> price BETWEEN 100 AND 500 </w:t>
      </w:r>
      <w:r w:rsidRPr="002A7600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  <w:r w:rsidRPr="002A7600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2A7600">
        <w:rPr>
          <w:rFonts w:ascii="Times New Roman" w:hAnsi="Times New Roman" w:cs="Times New Roman"/>
          <w:sz w:val="28"/>
          <w:szCs w:val="28"/>
        </w:rPr>
        <w:t>Средняя</w:t>
      </w:r>
      <w:r w:rsidRPr="002A7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7600">
        <w:rPr>
          <w:rFonts w:ascii="Times New Roman" w:hAnsi="Times New Roman" w:cs="Times New Roman"/>
          <w:sz w:val="28"/>
          <w:szCs w:val="28"/>
        </w:rPr>
        <w:t>ценовая</w:t>
      </w:r>
      <w:r w:rsidRPr="002A7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7600">
        <w:rPr>
          <w:rFonts w:ascii="Times New Roman" w:hAnsi="Times New Roman" w:cs="Times New Roman"/>
          <w:sz w:val="28"/>
          <w:szCs w:val="28"/>
        </w:rPr>
        <w:t>группа</w:t>
      </w:r>
      <w:r w:rsidRPr="002A7600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7F1B640" w14:textId="77777777" w:rsidR="002A7600" w:rsidRPr="002A7600" w:rsidRDefault="002A7600" w:rsidP="002A760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WHEN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 &gt; 500 </w:t>
      </w:r>
      <w:r w:rsidRPr="002A7600">
        <w:rPr>
          <w:rFonts w:ascii="Times New Roman" w:hAnsi="Times New Roman" w:cs="Times New Roman"/>
          <w:b/>
          <w:bCs/>
          <w:sz w:val="28"/>
          <w:szCs w:val="28"/>
        </w:rPr>
        <w:t>THEN</w:t>
      </w:r>
      <w:r w:rsidRPr="002A7600">
        <w:rPr>
          <w:rFonts w:ascii="Times New Roman" w:hAnsi="Times New Roman" w:cs="Times New Roman"/>
          <w:sz w:val="28"/>
          <w:szCs w:val="28"/>
        </w:rPr>
        <w:t xml:space="preserve"> 'Дорогие товары'</w:t>
      </w:r>
    </w:p>
    <w:p w14:paraId="4EE97E61" w14:textId="77777777" w:rsidR="002A7600" w:rsidRPr="002A7600" w:rsidRDefault="002A7600" w:rsidP="002A760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ELSE</w:t>
      </w:r>
      <w:r w:rsidRPr="002A7600">
        <w:rPr>
          <w:rFonts w:ascii="Times New Roman" w:hAnsi="Times New Roman" w:cs="Times New Roman"/>
          <w:sz w:val="28"/>
          <w:szCs w:val="28"/>
        </w:rPr>
        <w:t xml:space="preserve"> 'Бесплатно'</w:t>
      </w:r>
    </w:p>
    <w:p w14:paraId="6EA233DD" w14:textId="77777777" w:rsidR="002A7600" w:rsidRPr="002A7600" w:rsidRDefault="002A7600" w:rsidP="002A760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14:paraId="5FACA350" w14:textId="77777777" w:rsidR="002A7600" w:rsidRPr="002A7600" w:rsidRDefault="002A7600" w:rsidP="002A760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FROM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Orders</w:t>
      </w:r>
      <w:proofErr w:type="spellEnd"/>
    </w:p>
    <w:p w14:paraId="7D0221FB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case"/>
      <w:bookmarkEnd w:id="0"/>
      <w:r w:rsidRPr="002A7600">
        <w:rPr>
          <w:rFonts w:ascii="Times New Roman" w:hAnsi="Times New Roman" w:cs="Times New Roman"/>
          <w:sz w:val="28"/>
          <w:szCs w:val="28"/>
        </w:rPr>
        <w:t>Для аналитика польза очевидна, так как при помощи CASE, можно создавать новые параметры отчетах, а также в зависимости от условий рассчитывать показатели.</w:t>
      </w:r>
    </w:p>
    <w:p w14:paraId="55DE85EE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Для примера давайте создадим новую группу каналов, ведь часто в отчетах бизнес-пользователи хотят видеть более понятные названия вместо 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smm_cpc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cpc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organic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>.</w:t>
      </w:r>
    </w:p>
    <w:p w14:paraId="54C4DD17" w14:textId="77777777" w:rsidR="002A7600" w:rsidRPr="002A7600" w:rsidRDefault="002A7600" w:rsidP="003105B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SELECT</w:t>
      </w:r>
    </w:p>
    <w:p w14:paraId="1F62AF32" w14:textId="77777777" w:rsidR="002A7600" w:rsidRPr="002A7600" w:rsidRDefault="002A7600" w:rsidP="003105B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CASE</w:t>
      </w:r>
    </w:p>
    <w:p w14:paraId="27E7E3F6" w14:textId="77777777" w:rsidR="002A7600" w:rsidRPr="002A7600" w:rsidRDefault="002A7600" w:rsidP="003105B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WHEN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smm_cpc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' </w:t>
      </w:r>
      <w:r w:rsidRPr="002A7600">
        <w:rPr>
          <w:rFonts w:ascii="Times New Roman" w:hAnsi="Times New Roman" w:cs="Times New Roman"/>
          <w:b/>
          <w:bCs/>
          <w:sz w:val="28"/>
          <w:szCs w:val="28"/>
        </w:rPr>
        <w:t>THEN</w:t>
      </w:r>
      <w:r w:rsidRPr="002A7600">
        <w:rPr>
          <w:rFonts w:ascii="Times New Roman" w:hAnsi="Times New Roman" w:cs="Times New Roman"/>
          <w:sz w:val="28"/>
          <w:szCs w:val="28"/>
        </w:rPr>
        <w:t xml:space="preserve"> 'Таргетированная реклама'</w:t>
      </w:r>
    </w:p>
    <w:p w14:paraId="06212332" w14:textId="77777777" w:rsidR="002A7600" w:rsidRPr="002A7600" w:rsidRDefault="002A7600" w:rsidP="003105B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WHEN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cpc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' </w:t>
      </w:r>
      <w:r w:rsidRPr="002A7600">
        <w:rPr>
          <w:rFonts w:ascii="Times New Roman" w:hAnsi="Times New Roman" w:cs="Times New Roman"/>
          <w:b/>
          <w:bCs/>
          <w:sz w:val="28"/>
          <w:szCs w:val="28"/>
        </w:rPr>
        <w:t>THEN</w:t>
      </w:r>
      <w:r w:rsidRPr="002A7600">
        <w:rPr>
          <w:rFonts w:ascii="Times New Roman" w:hAnsi="Times New Roman" w:cs="Times New Roman"/>
          <w:sz w:val="28"/>
          <w:szCs w:val="28"/>
        </w:rPr>
        <w:t xml:space="preserve"> 'Контекстная реклама'</w:t>
      </w:r>
    </w:p>
    <w:p w14:paraId="404FEBF0" w14:textId="77777777" w:rsidR="002A7600" w:rsidRPr="002A7600" w:rsidRDefault="002A7600" w:rsidP="003105B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  <w:lang w:val="en-US"/>
        </w:rPr>
        <w:t>WHEN</w:t>
      </w:r>
      <w:r w:rsidRPr="002A7600">
        <w:rPr>
          <w:rFonts w:ascii="Times New Roman" w:hAnsi="Times New Roman" w:cs="Times New Roman"/>
          <w:sz w:val="28"/>
          <w:szCs w:val="28"/>
          <w:lang w:val="en-US"/>
        </w:rPr>
        <w:t xml:space="preserve"> medium = 'organic' </w:t>
      </w:r>
      <w:r w:rsidRPr="002A7600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  <w:r w:rsidRPr="002A7600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2A7600">
        <w:rPr>
          <w:rFonts w:ascii="Times New Roman" w:hAnsi="Times New Roman" w:cs="Times New Roman"/>
          <w:sz w:val="28"/>
          <w:szCs w:val="28"/>
        </w:rPr>
        <w:t>Органический</w:t>
      </w:r>
      <w:r w:rsidRPr="002A7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7600">
        <w:rPr>
          <w:rFonts w:ascii="Times New Roman" w:hAnsi="Times New Roman" w:cs="Times New Roman"/>
          <w:sz w:val="28"/>
          <w:szCs w:val="28"/>
        </w:rPr>
        <w:t>поиск</w:t>
      </w:r>
      <w:r w:rsidRPr="002A7600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551B278F" w14:textId="77777777" w:rsidR="002A7600" w:rsidRPr="002A7600" w:rsidRDefault="002A7600" w:rsidP="003105B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  <w:lang w:val="en-US"/>
        </w:rPr>
        <w:t>WHEN</w:t>
      </w:r>
      <w:r w:rsidRPr="002A7600">
        <w:rPr>
          <w:rFonts w:ascii="Times New Roman" w:hAnsi="Times New Roman" w:cs="Times New Roman"/>
          <w:sz w:val="28"/>
          <w:szCs w:val="28"/>
          <w:lang w:val="en-US"/>
        </w:rPr>
        <w:t xml:space="preserve"> medium = 'referral' </w:t>
      </w:r>
      <w:r w:rsidRPr="002A7600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  <w:r w:rsidRPr="002A7600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2A7600">
        <w:rPr>
          <w:rFonts w:ascii="Times New Roman" w:hAnsi="Times New Roman" w:cs="Times New Roman"/>
          <w:sz w:val="28"/>
          <w:szCs w:val="28"/>
        </w:rPr>
        <w:t>Переходы</w:t>
      </w:r>
      <w:r w:rsidRPr="002A7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7600">
        <w:rPr>
          <w:rFonts w:ascii="Times New Roman" w:hAnsi="Times New Roman" w:cs="Times New Roman"/>
          <w:sz w:val="28"/>
          <w:szCs w:val="28"/>
        </w:rPr>
        <w:t>по</w:t>
      </w:r>
      <w:r w:rsidRPr="002A7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7600">
        <w:rPr>
          <w:rFonts w:ascii="Times New Roman" w:hAnsi="Times New Roman" w:cs="Times New Roman"/>
          <w:sz w:val="28"/>
          <w:szCs w:val="28"/>
        </w:rPr>
        <w:t>ссылкам</w:t>
      </w:r>
      <w:r w:rsidRPr="002A7600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0DC97CD5" w14:textId="77777777" w:rsidR="002A7600" w:rsidRPr="002A7600" w:rsidRDefault="002A7600" w:rsidP="003105B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ELSE</w:t>
      </w:r>
      <w:r w:rsidRPr="002A7600">
        <w:rPr>
          <w:rFonts w:ascii="Times New Roman" w:hAnsi="Times New Roman" w:cs="Times New Roman"/>
          <w:sz w:val="28"/>
          <w:szCs w:val="28"/>
        </w:rPr>
        <w:t xml:space="preserve"> 'Прочее'</w:t>
      </w:r>
    </w:p>
    <w:p w14:paraId="05C6AFBB" w14:textId="77777777" w:rsidR="002A7600" w:rsidRPr="002A7600" w:rsidRDefault="002A7600" w:rsidP="003105B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14:paraId="32503CD3" w14:textId="77777777" w:rsidR="002A7600" w:rsidRPr="002A7600" w:rsidRDefault="002A7600" w:rsidP="003105B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FROM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Orders</w:t>
      </w:r>
      <w:proofErr w:type="spellEnd"/>
    </w:p>
    <w:p w14:paraId="4B3A44B7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Циклы</w:t>
      </w:r>
    </w:p>
    <w:p w14:paraId="156B070F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Ни один уважающий себя язык программирования не обходится без циклов.</w:t>
      </w:r>
    </w:p>
    <w:p w14:paraId="45FA977A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Цикл — это инструкция, позволяющая выполнять один и тот же запрос несколько раз, пока условие истинно.</w:t>
      </w:r>
    </w:p>
    <w:p w14:paraId="3991F2AC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Синтаксис:</w:t>
      </w:r>
    </w:p>
    <w:p w14:paraId="2F1771AC" w14:textId="77777777" w:rsidR="002A7600" w:rsidRPr="002A7600" w:rsidRDefault="002A7600" w:rsidP="002A7600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Ключевое слово WHILE;</w:t>
      </w:r>
    </w:p>
    <w:p w14:paraId="3170AE60" w14:textId="77777777" w:rsidR="002A7600" w:rsidRPr="002A7600" w:rsidRDefault="002A7600" w:rsidP="002A7600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Условие в соответствии с которым будет выполняться цикл.</w:t>
      </w:r>
    </w:p>
    <w:p w14:paraId="4ADE5903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Рассмотрим пример:</w:t>
      </w:r>
    </w:p>
    <w:p w14:paraId="4F09B483" w14:textId="77777777" w:rsidR="002A7600" w:rsidRPr="002A7600" w:rsidRDefault="002A7600" w:rsidP="002A7600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-- Объявляем переменную с именем @var</w:t>
      </w:r>
    </w:p>
    <w:p w14:paraId="425ED90F" w14:textId="77777777" w:rsidR="002A7600" w:rsidRPr="002A7600" w:rsidRDefault="002A7600" w:rsidP="002A7600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DECLARE</w:t>
      </w:r>
      <w:r w:rsidRPr="002A7600">
        <w:rPr>
          <w:rFonts w:ascii="Times New Roman" w:hAnsi="Times New Roman" w:cs="Times New Roman"/>
          <w:sz w:val="28"/>
          <w:szCs w:val="28"/>
        </w:rPr>
        <w:t xml:space="preserve"> @var </w:t>
      </w:r>
      <w:proofErr w:type="spellStart"/>
      <w:r w:rsidRPr="002A7600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 = 4</w:t>
      </w:r>
    </w:p>
    <w:p w14:paraId="4BB9FBA0" w14:textId="77777777" w:rsidR="002A7600" w:rsidRPr="002A7600" w:rsidRDefault="002A7600" w:rsidP="002A7600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F70789" w14:textId="77777777" w:rsidR="002A7600" w:rsidRPr="002A7600" w:rsidRDefault="002A7600" w:rsidP="002A7600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-- Создаем цикл и рядом пишем условие в соответствии с которым, цикл будет выполняться до тех пор, пока @var не будет равно 0</w:t>
      </w:r>
    </w:p>
    <w:p w14:paraId="77E8E783" w14:textId="77777777" w:rsidR="002A7600" w:rsidRPr="002A7600" w:rsidRDefault="002A7600" w:rsidP="002A7600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WHILE @var &gt; 0</w:t>
      </w:r>
    </w:p>
    <w:p w14:paraId="3D067723" w14:textId="77777777" w:rsidR="002A7600" w:rsidRPr="002A7600" w:rsidRDefault="002A7600" w:rsidP="002A7600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155EF2" w14:textId="77777777" w:rsidR="002A7600" w:rsidRPr="002A7600" w:rsidRDefault="002A7600" w:rsidP="002A7600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-- Заключаем тело цикла в скобки, в SQL они обозначаются как BEGIN ... END</w:t>
      </w:r>
    </w:p>
    <w:p w14:paraId="1AE82C9A" w14:textId="77777777" w:rsidR="002A7600" w:rsidRPr="002A7600" w:rsidRDefault="002A7600" w:rsidP="002A7600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5803DCBF" w14:textId="77777777" w:rsidR="002A7600" w:rsidRPr="002A7600" w:rsidRDefault="002A7600" w:rsidP="002A7600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-- В SELECT выводим текущее значение переменной, а в SET устанавливаем для нее новое значение минус 1</w:t>
      </w:r>
    </w:p>
    <w:p w14:paraId="27386C32" w14:textId="77777777" w:rsidR="002A7600" w:rsidRPr="002A7600" w:rsidRDefault="002A7600" w:rsidP="002A7600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2A7600">
        <w:rPr>
          <w:rFonts w:ascii="Times New Roman" w:hAnsi="Times New Roman" w:cs="Times New Roman"/>
          <w:sz w:val="28"/>
          <w:szCs w:val="28"/>
        </w:rPr>
        <w:t xml:space="preserve"> @var</w:t>
      </w:r>
    </w:p>
    <w:p w14:paraId="3A9B87B7" w14:textId="77777777" w:rsidR="002A7600" w:rsidRPr="002A7600" w:rsidRDefault="002A7600" w:rsidP="002A7600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lastRenderedPageBreak/>
        <w:t>SET</w:t>
      </w:r>
      <w:r w:rsidRPr="002A7600">
        <w:rPr>
          <w:rFonts w:ascii="Times New Roman" w:hAnsi="Times New Roman" w:cs="Times New Roman"/>
          <w:sz w:val="28"/>
          <w:szCs w:val="28"/>
        </w:rPr>
        <w:t xml:space="preserve"> @var = @var - 1</w:t>
      </w:r>
    </w:p>
    <w:p w14:paraId="7BB2513E" w14:textId="77777777" w:rsidR="002A7600" w:rsidRPr="002A7600" w:rsidRDefault="002A7600" w:rsidP="002A7600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14:paraId="02E3A898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В результате запрос, находящийся в операторных скобках, будет выполнен 4 раза:</w:t>
      </w:r>
    </w:p>
    <w:p w14:paraId="72C78670" w14:textId="0FA78496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FF86C0" wp14:editId="225AC796">
            <wp:extent cx="2506980" cy="4861560"/>
            <wp:effectExtent l="0" t="0" r="7620" b="0"/>
            <wp:docPr id="1" name="Рисунок 1" descr="Пример работы цикла в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мер работы цикла в SQ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D71DF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В чем же польза для аналитика?</w:t>
      </w:r>
    </w:p>
    <w:p w14:paraId="46865A3E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Так же как и в случае с условным оператором IF, цикл нельзя вставить внутрь запроса и он нужен для создания программных модулей о которых мы сейчас и поговорим.</w:t>
      </w:r>
    </w:p>
    <w:p w14:paraId="2B40DB76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Программные модули</w:t>
      </w:r>
    </w:p>
    <w:p w14:paraId="722FF6A9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Программный модуль — это запрос или скрипт сохраненный на сервере и оформленный в виде объектов.</w:t>
      </w:r>
    </w:p>
    <w:p w14:paraId="3516A576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Главная фишка использования программных модулей состоит в том, что они позволяют собирать сложные решения из простых составных частей. То есть позволяют декомпозировать большую задачу на несколько мелких.</w:t>
      </w:r>
    </w:p>
    <w:p w14:paraId="40D66148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Представление</w:t>
      </w:r>
    </w:p>
    <w:p w14:paraId="7B5ED095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A7600">
        <w:rPr>
          <w:rFonts w:ascii="Times New Roman" w:hAnsi="Times New Roman" w:cs="Times New Roman"/>
          <w:sz w:val="28"/>
          <w:szCs w:val="28"/>
        </w:rPr>
        <w:t>При решении какой-либо задачи,</w:t>
      </w:r>
      <w:proofErr w:type="gramEnd"/>
      <w:r w:rsidRPr="002A7600">
        <w:rPr>
          <w:rFonts w:ascii="Times New Roman" w:hAnsi="Times New Roman" w:cs="Times New Roman"/>
          <w:sz w:val="28"/>
          <w:szCs w:val="28"/>
        </w:rPr>
        <w:t xml:space="preserve"> наши запросы могут стать достаточно большими и их контекст сложно постоянно держать в голове. И как только такая ситуация возникнет — лучшим решением будет использование функционала представлений.</w:t>
      </w:r>
    </w:p>
    <w:p w14:paraId="7F74E4A1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Представление — это сохраненный в базе запрос с которым можно работать так, как будто бы это готовая таблица.</w:t>
      </w:r>
    </w:p>
    <w:p w14:paraId="4273E21C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lastRenderedPageBreak/>
        <w:t>У представления есть несколько ограничений:</w:t>
      </w:r>
    </w:p>
    <w:p w14:paraId="72B61C1E" w14:textId="77777777" w:rsidR="002A7600" w:rsidRPr="002A7600" w:rsidRDefault="002A7600" w:rsidP="002A7600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В качестве представления можно сохранить не любой запрос, а только SELECT;</w:t>
      </w:r>
    </w:p>
    <w:p w14:paraId="4F61A3D5" w14:textId="77777777" w:rsidR="002A7600" w:rsidRPr="002A7600" w:rsidRDefault="002A7600" w:rsidP="002A7600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В запросе не должно быть сортировки;</w:t>
      </w:r>
    </w:p>
    <w:p w14:paraId="6FD702CF" w14:textId="77777777" w:rsidR="002A7600" w:rsidRPr="002A7600" w:rsidRDefault="002A7600" w:rsidP="002A7600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Все столбцы должны иметь имена.</w:t>
      </w:r>
    </w:p>
    <w:p w14:paraId="2693B6A3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Синтаксис:</w:t>
      </w:r>
    </w:p>
    <w:p w14:paraId="0BD25360" w14:textId="77777777" w:rsidR="002A7600" w:rsidRPr="002A7600" w:rsidRDefault="002A7600" w:rsidP="002A7600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Ключевое слово CREATE VIEW использующееся для создания представления;</w:t>
      </w:r>
    </w:p>
    <w:p w14:paraId="1ED53A48" w14:textId="77777777" w:rsidR="002A7600" w:rsidRPr="002A7600" w:rsidRDefault="002A7600" w:rsidP="002A7600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Ключевое слово AS, после которого должен идти текст запроса.</w:t>
      </w:r>
    </w:p>
    <w:p w14:paraId="75299CAB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При создании представления сервер не выполняет запрос, а сохраняет его в базе для последующего использования.</w:t>
      </w:r>
    </w:p>
    <w:p w14:paraId="586C3505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Давайте разберем на примере:</w:t>
      </w:r>
    </w:p>
    <w:p w14:paraId="4A3AE60B" w14:textId="77777777" w:rsidR="002A7600" w:rsidRPr="002A7600" w:rsidRDefault="002A7600" w:rsidP="002A760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-- Создаем представление с именем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SalesReport</w:t>
      </w:r>
      <w:proofErr w:type="spellEnd"/>
    </w:p>
    <w:p w14:paraId="50981D0B" w14:textId="77777777" w:rsidR="002A7600" w:rsidRPr="002A7600" w:rsidRDefault="002A7600" w:rsidP="002A760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CREATE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  <w:r w:rsidRPr="002A7600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SalesReport</w:t>
      </w:r>
      <w:proofErr w:type="spellEnd"/>
    </w:p>
    <w:p w14:paraId="769F2228" w14:textId="77777777" w:rsidR="002A7600" w:rsidRPr="002A7600" w:rsidRDefault="002A7600" w:rsidP="002A760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AS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EE5FB3" w14:textId="77777777" w:rsidR="002A7600" w:rsidRPr="002A7600" w:rsidRDefault="002A7600" w:rsidP="002A760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-- Далее указываем наш большой и сложный запрос, текст которого мы хотим сохранить на сервере</w:t>
      </w:r>
    </w:p>
    <w:p w14:paraId="40DA49F1" w14:textId="77777777" w:rsidR="002A7600" w:rsidRPr="002A7600" w:rsidRDefault="002A7600" w:rsidP="002A760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537C51" w14:textId="77777777" w:rsidR="002A7600" w:rsidRPr="002A7600" w:rsidRDefault="002A7600" w:rsidP="002A760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A7600">
        <w:rPr>
          <w:rFonts w:ascii="Times New Roman" w:hAnsi="Times New Roman" w:cs="Times New Roman"/>
          <w:b/>
          <w:bCs/>
          <w:sz w:val="28"/>
          <w:szCs w:val="28"/>
        </w:rPr>
        <w:t>date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>]</w:t>
      </w:r>
    </w:p>
    <w:p w14:paraId="4AD4FA21" w14:textId="77777777" w:rsidR="002A7600" w:rsidRPr="002A7600" w:rsidRDefault="002A7600" w:rsidP="002A760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cost</w:t>
      </w:r>
      <w:proofErr w:type="spellEnd"/>
    </w:p>
    <w:p w14:paraId="678CA17F" w14:textId="77777777" w:rsidR="002A7600" w:rsidRPr="002A7600" w:rsidRDefault="002A7600" w:rsidP="002A760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impressions</w:t>
      </w:r>
      <w:proofErr w:type="spellEnd"/>
    </w:p>
    <w:p w14:paraId="191C795A" w14:textId="77777777" w:rsidR="002A7600" w:rsidRPr="002A7600" w:rsidRDefault="002A7600" w:rsidP="002A760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clicks</w:t>
      </w:r>
      <w:proofErr w:type="spellEnd"/>
    </w:p>
    <w:p w14:paraId="746840F7" w14:textId="77777777" w:rsidR="002A7600" w:rsidRPr="002A7600" w:rsidRDefault="002A7600" w:rsidP="002A760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sessions</w:t>
      </w:r>
      <w:proofErr w:type="spellEnd"/>
    </w:p>
    <w:p w14:paraId="5E914AAD" w14:textId="77777777" w:rsidR="002A7600" w:rsidRPr="002A7600" w:rsidRDefault="002A7600" w:rsidP="002A760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orders</w:t>
      </w:r>
      <w:proofErr w:type="spellEnd"/>
    </w:p>
    <w:p w14:paraId="06EAADEF" w14:textId="77777777" w:rsidR="002A7600" w:rsidRPr="002A7600" w:rsidRDefault="002A7600" w:rsidP="002A760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revenue</w:t>
      </w:r>
      <w:proofErr w:type="spellEnd"/>
    </w:p>
    <w:p w14:paraId="741F708E" w14:textId="77777777" w:rsidR="002A7600" w:rsidRPr="002A7600" w:rsidRDefault="002A7600" w:rsidP="002A760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FROM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Orders</w:t>
      </w:r>
      <w:proofErr w:type="spellEnd"/>
    </w:p>
    <w:p w14:paraId="752DE368" w14:textId="77777777" w:rsidR="002A7600" w:rsidRPr="002A7600" w:rsidRDefault="002A7600" w:rsidP="002A760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WHERE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cpc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>'</w:t>
      </w:r>
    </w:p>
    <w:p w14:paraId="7C79F54E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И теперь, чтобы получить результат выполнения запроса, нам достаточно выполнить следующий код:</w:t>
      </w:r>
    </w:p>
    <w:p w14:paraId="6DC49A28" w14:textId="77777777" w:rsidR="002A7600" w:rsidRPr="002A7600" w:rsidRDefault="002A7600" w:rsidP="002A7600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2A7600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2A5AF53B" w14:textId="77777777" w:rsidR="002A7600" w:rsidRPr="002A7600" w:rsidRDefault="002A7600" w:rsidP="002A7600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FROM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SalesReport</w:t>
      </w:r>
      <w:proofErr w:type="spellEnd"/>
    </w:p>
    <w:p w14:paraId="7E7EA648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Чем это полезно аналитику?</w:t>
      </w:r>
    </w:p>
    <w:p w14:paraId="5BBE0DCB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Использование представлений позволяет абстрагироваться от сложностей появляющихся при написании запроса, что крайне актуально, когда ваш запрос не помещается в один экран.</w:t>
      </w:r>
    </w:p>
    <w:p w14:paraId="2524057B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И теперь можно дальше усложнять запрос, используя представления как строительные блоки для конечного отчета.</w:t>
      </w:r>
    </w:p>
    <w:p w14:paraId="71F30643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Табличное выражение</w:t>
      </w:r>
    </w:p>
    <w:p w14:paraId="13443C97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Чтобы создавать представления, у вас должны быть права администратора к базе данных. Но что делать когда таких прав нет, но возможности представлений использовать хочется?</w:t>
      </w:r>
    </w:p>
    <w:p w14:paraId="3BD53743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Специально для этого был придуман функционал табличного выражения.</w:t>
      </w:r>
    </w:p>
    <w:p w14:paraId="7DB5C6F9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Табличное выражение — это представление которое не сохраняется в базе, а существует только в момент выполнения SELECT-а и после самоликвидируется.</w:t>
      </w:r>
    </w:p>
    <w:p w14:paraId="419F4328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lastRenderedPageBreak/>
        <w:t>Синтаксис:</w:t>
      </w:r>
    </w:p>
    <w:p w14:paraId="15E02362" w14:textId="77777777" w:rsidR="002A7600" w:rsidRPr="002A7600" w:rsidRDefault="002A7600" w:rsidP="002A7600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Ключевое слово WITH использующееся для создания табличного выражения;</w:t>
      </w:r>
    </w:p>
    <w:p w14:paraId="52BA35E0" w14:textId="77777777" w:rsidR="002A7600" w:rsidRPr="002A7600" w:rsidRDefault="002A7600" w:rsidP="002A7600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Ключевое слово AS, после которого должен идти псевдоним;</w:t>
      </w:r>
    </w:p>
    <w:p w14:paraId="4CB1B2F5" w14:textId="77777777" w:rsidR="002A7600" w:rsidRPr="002A7600" w:rsidRDefault="002A7600" w:rsidP="002A7600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В скобочках () указывается текст запроса, который будет выполняться при обращении к псевдониму;</w:t>
      </w:r>
    </w:p>
    <w:p w14:paraId="582B4003" w14:textId="77777777" w:rsidR="002A7600" w:rsidRPr="002A7600" w:rsidRDefault="002A7600" w:rsidP="002A7600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После табличного выражения должен идти одиночный SELECT.</w:t>
      </w:r>
    </w:p>
    <w:p w14:paraId="0E439938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Пример:</w:t>
      </w:r>
    </w:p>
    <w:p w14:paraId="5259C2EC" w14:textId="77777777" w:rsidR="002A7600" w:rsidRPr="002A7600" w:rsidRDefault="002A7600" w:rsidP="002A7600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-- Создаем табличное выражение с именем Cost</w:t>
      </w:r>
    </w:p>
    <w:p w14:paraId="5897BFCF" w14:textId="77777777" w:rsidR="002A7600" w:rsidRPr="002A7600" w:rsidRDefault="002A7600" w:rsidP="002A7600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WITH</w:t>
      </w:r>
      <w:r w:rsidRPr="002A7600">
        <w:rPr>
          <w:rFonts w:ascii="Times New Roman" w:hAnsi="Times New Roman" w:cs="Times New Roman"/>
          <w:sz w:val="28"/>
          <w:szCs w:val="28"/>
        </w:rPr>
        <w:t xml:space="preserve"> Cost</w:t>
      </w:r>
    </w:p>
    <w:p w14:paraId="50A64D80" w14:textId="77777777" w:rsidR="002A7600" w:rsidRPr="002A7600" w:rsidRDefault="002A7600" w:rsidP="002A7600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AS</w:t>
      </w:r>
      <w:r w:rsidRPr="002A7600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16F81785" w14:textId="77777777" w:rsidR="002A7600" w:rsidRPr="002A7600" w:rsidRDefault="002A7600" w:rsidP="002A7600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-- Далее в скобках указываем наш запрос</w:t>
      </w:r>
    </w:p>
    <w:p w14:paraId="46AB11FF" w14:textId="77777777" w:rsidR="002A7600" w:rsidRPr="002A7600" w:rsidRDefault="002A7600" w:rsidP="002A7600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DE44D2" w14:textId="77777777" w:rsidR="002A7600" w:rsidRPr="002A7600" w:rsidRDefault="002A7600" w:rsidP="002A7600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A7600">
        <w:rPr>
          <w:rFonts w:ascii="Times New Roman" w:hAnsi="Times New Roman" w:cs="Times New Roman"/>
          <w:b/>
          <w:bCs/>
          <w:sz w:val="28"/>
          <w:szCs w:val="28"/>
        </w:rPr>
        <w:t>date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>]</w:t>
      </w:r>
    </w:p>
    <w:p w14:paraId="0902F652" w14:textId="77777777" w:rsidR="002A7600" w:rsidRPr="002A7600" w:rsidRDefault="002A7600" w:rsidP="002A7600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sourceMedium</w:t>
      </w:r>
      <w:proofErr w:type="spellEnd"/>
    </w:p>
    <w:p w14:paraId="51B06CF2" w14:textId="77777777" w:rsidR="002A7600" w:rsidRPr="002A7600" w:rsidRDefault="002A7600" w:rsidP="002A7600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campaign</w:t>
      </w:r>
      <w:proofErr w:type="spellEnd"/>
    </w:p>
    <w:p w14:paraId="785072DA" w14:textId="77777777" w:rsidR="002A7600" w:rsidRPr="002A7600" w:rsidRDefault="002A7600" w:rsidP="002A7600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cost</w:t>
      </w:r>
      <w:proofErr w:type="spellEnd"/>
    </w:p>
    <w:p w14:paraId="41530776" w14:textId="77777777" w:rsidR="002A7600" w:rsidRPr="002A7600" w:rsidRDefault="002A7600" w:rsidP="002A7600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impressions</w:t>
      </w:r>
      <w:proofErr w:type="spellEnd"/>
    </w:p>
    <w:p w14:paraId="295213DC" w14:textId="77777777" w:rsidR="002A7600" w:rsidRPr="002A7600" w:rsidRDefault="002A7600" w:rsidP="002A7600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clicks</w:t>
      </w:r>
      <w:proofErr w:type="spellEnd"/>
    </w:p>
    <w:p w14:paraId="4CD0982B" w14:textId="77777777" w:rsidR="002A7600" w:rsidRPr="002A7600" w:rsidRDefault="002A7600" w:rsidP="002A7600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FROM</w:t>
      </w:r>
      <w:r w:rsidRPr="002A7600">
        <w:rPr>
          <w:rFonts w:ascii="Times New Roman" w:hAnsi="Times New Roman" w:cs="Times New Roman"/>
          <w:sz w:val="28"/>
          <w:szCs w:val="28"/>
        </w:rPr>
        <w:t xml:space="preserve"> Advertising</w:t>
      </w:r>
    </w:p>
    <w:p w14:paraId="796A7AC4" w14:textId="77777777" w:rsidR="002A7600" w:rsidRPr="002A7600" w:rsidRDefault="002A7600" w:rsidP="002A7600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)</w:t>
      </w:r>
    </w:p>
    <w:p w14:paraId="04F4A68B" w14:textId="77777777" w:rsidR="002A7600" w:rsidRPr="002A7600" w:rsidRDefault="002A7600" w:rsidP="002A7600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A5E75B" w14:textId="77777777" w:rsidR="002A7600" w:rsidRPr="002A7600" w:rsidRDefault="002A7600" w:rsidP="002A7600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-- Выводим результат выполнения запроса</w:t>
      </w:r>
    </w:p>
    <w:p w14:paraId="4FA96520" w14:textId="77777777" w:rsidR="002A7600" w:rsidRPr="002A7600" w:rsidRDefault="002A7600" w:rsidP="002A7600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2A7600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30995903" w14:textId="77777777" w:rsidR="002A7600" w:rsidRPr="002A7600" w:rsidRDefault="002A7600" w:rsidP="002A7600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FROM</w:t>
      </w:r>
      <w:r w:rsidRPr="002A7600">
        <w:rPr>
          <w:rFonts w:ascii="Times New Roman" w:hAnsi="Times New Roman" w:cs="Times New Roman"/>
          <w:sz w:val="28"/>
          <w:szCs w:val="28"/>
        </w:rPr>
        <w:t xml:space="preserve"> Cost</w:t>
      </w:r>
    </w:p>
    <w:p w14:paraId="05F8A082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Пока не очень понятно в чем польза и чем это отличается от представления?</w:t>
      </w:r>
    </w:p>
    <w:p w14:paraId="2E325B97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Давайте разберем пример из практики практически любого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>-аналитика:</w:t>
      </w:r>
    </w:p>
    <w:p w14:paraId="5CF08AD1" w14:textId="77777777" w:rsidR="002A7600" w:rsidRPr="002A7600" w:rsidRDefault="002A7600" w:rsidP="002A7600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Перед вами поставили задачу — создать отчет для отдела контекстной рекламы с доходом и расходом по рекламным кампаниям.</w:t>
      </w:r>
    </w:p>
    <w:p w14:paraId="130A6166" w14:textId="77777777" w:rsidR="002A7600" w:rsidRPr="002A7600" w:rsidRDefault="002A7600" w:rsidP="002A7600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Данные по расходам хранятся в одной базе, а данные по заказам в другой.</w:t>
      </w:r>
    </w:p>
    <w:p w14:paraId="104747FF" w14:textId="77777777" w:rsidR="002A7600" w:rsidRPr="002A7600" w:rsidRDefault="002A7600" w:rsidP="002A7600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Ключами позволяющими связать данные между собой являются </w:t>
      </w:r>
      <w:hyperlink r:id="rId8" w:tgtFrame="_blank" w:history="1">
        <w:r w:rsidRPr="002A7600">
          <w:rPr>
            <w:rStyle w:val="a3"/>
            <w:rFonts w:ascii="Times New Roman" w:hAnsi="Times New Roman" w:cs="Times New Roman"/>
            <w:sz w:val="28"/>
            <w:szCs w:val="28"/>
          </w:rPr>
          <w:t>UTM-метки</w:t>
        </w:r>
      </w:hyperlink>
      <w:r w:rsidRPr="002A7600">
        <w:rPr>
          <w:rFonts w:ascii="Times New Roman" w:hAnsi="Times New Roman" w:cs="Times New Roman"/>
          <w:sz w:val="28"/>
          <w:szCs w:val="28"/>
        </w:rPr>
        <w:t>.</w:t>
      </w:r>
    </w:p>
    <w:p w14:paraId="19A1AF1F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Для нас теперь это раз плюнуть, вооружимся табличными выражениями и напишем запрос:</w:t>
      </w:r>
    </w:p>
    <w:p w14:paraId="6AC7F58D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-- Запрашиваем расходы</w:t>
      </w:r>
    </w:p>
    <w:p w14:paraId="14241265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WITH</w:t>
      </w:r>
      <w:r w:rsidRPr="002A7600">
        <w:rPr>
          <w:rFonts w:ascii="Times New Roman" w:hAnsi="Times New Roman" w:cs="Times New Roman"/>
          <w:sz w:val="28"/>
          <w:szCs w:val="28"/>
        </w:rPr>
        <w:t xml:space="preserve"> Cost</w:t>
      </w:r>
    </w:p>
    <w:p w14:paraId="46E25D05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AS</w:t>
      </w:r>
      <w:r w:rsidRPr="002A7600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751768B9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196E3B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A7600">
        <w:rPr>
          <w:rFonts w:ascii="Times New Roman" w:hAnsi="Times New Roman" w:cs="Times New Roman"/>
          <w:b/>
          <w:bCs/>
          <w:sz w:val="28"/>
          <w:szCs w:val="28"/>
        </w:rPr>
        <w:t>date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>]</w:t>
      </w:r>
    </w:p>
    <w:p w14:paraId="50A68BFF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sourceMedium</w:t>
      </w:r>
      <w:proofErr w:type="spellEnd"/>
    </w:p>
    <w:p w14:paraId="2055A92E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campaign</w:t>
      </w:r>
      <w:proofErr w:type="spellEnd"/>
    </w:p>
    <w:p w14:paraId="114800A3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cost</w:t>
      </w:r>
      <w:proofErr w:type="spellEnd"/>
    </w:p>
    <w:p w14:paraId="124D262A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impressions</w:t>
      </w:r>
      <w:proofErr w:type="spellEnd"/>
    </w:p>
    <w:p w14:paraId="34BDCE88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lastRenderedPageBreak/>
        <w:t xml:space="preserve">,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clicks</w:t>
      </w:r>
      <w:proofErr w:type="spellEnd"/>
    </w:p>
    <w:p w14:paraId="70A916DD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FROM</w:t>
      </w:r>
      <w:r w:rsidRPr="002A7600">
        <w:rPr>
          <w:rFonts w:ascii="Times New Roman" w:hAnsi="Times New Roman" w:cs="Times New Roman"/>
          <w:sz w:val="28"/>
          <w:szCs w:val="28"/>
        </w:rPr>
        <w:t xml:space="preserve"> Advertising</w:t>
      </w:r>
    </w:p>
    <w:p w14:paraId="21DF05DC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)</w:t>
      </w:r>
    </w:p>
    <w:p w14:paraId="03F0A038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-- Запрашиваем заказы</w:t>
      </w:r>
    </w:p>
    <w:p w14:paraId="413F28E9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Orders</w:t>
      </w:r>
      <w:proofErr w:type="spellEnd"/>
    </w:p>
    <w:p w14:paraId="2F113EB3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AS</w:t>
      </w:r>
      <w:r w:rsidRPr="002A7600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439F1A84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C90A5A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A7600">
        <w:rPr>
          <w:rFonts w:ascii="Times New Roman" w:hAnsi="Times New Roman" w:cs="Times New Roman"/>
          <w:b/>
          <w:bCs/>
          <w:sz w:val="28"/>
          <w:szCs w:val="28"/>
        </w:rPr>
        <w:t>date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>]</w:t>
      </w:r>
    </w:p>
    <w:p w14:paraId="409EF4B7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sourceMedium</w:t>
      </w:r>
      <w:proofErr w:type="spellEnd"/>
    </w:p>
    <w:p w14:paraId="2D1ED80A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campaign</w:t>
      </w:r>
      <w:proofErr w:type="spellEnd"/>
    </w:p>
    <w:p w14:paraId="1352BD05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orders</w:t>
      </w:r>
      <w:proofErr w:type="spellEnd"/>
    </w:p>
    <w:p w14:paraId="682A23EF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revenue</w:t>
      </w:r>
      <w:proofErr w:type="spellEnd"/>
    </w:p>
    <w:p w14:paraId="33B16DBA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FROM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Crm</w:t>
      </w:r>
      <w:proofErr w:type="spellEnd"/>
    </w:p>
    <w:p w14:paraId="38CB539C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)</w:t>
      </w:r>
    </w:p>
    <w:p w14:paraId="6B5355BF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-- Создаем итоговый отчет</w:t>
      </w:r>
    </w:p>
    <w:p w14:paraId="770D6490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, Report</w:t>
      </w:r>
    </w:p>
    <w:p w14:paraId="57D7E2F8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AS</w:t>
      </w:r>
      <w:r w:rsidRPr="002A7600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102B2B46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27D479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Cost.[</w:t>
      </w:r>
      <w:proofErr w:type="spellStart"/>
      <w:r w:rsidRPr="002A7600">
        <w:rPr>
          <w:rFonts w:ascii="Times New Roman" w:hAnsi="Times New Roman" w:cs="Times New Roman"/>
          <w:b/>
          <w:bCs/>
          <w:sz w:val="28"/>
          <w:szCs w:val="28"/>
        </w:rPr>
        <w:t>date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>]</w:t>
      </w:r>
    </w:p>
    <w:p w14:paraId="0A0F2111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Cost.sourceMedium</w:t>
      </w:r>
      <w:proofErr w:type="spellEnd"/>
    </w:p>
    <w:p w14:paraId="01744D5D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Cost.campaign</w:t>
      </w:r>
      <w:proofErr w:type="spellEnd"/>
    </w:p>
    <w:p w14:paraId="65C8A780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, SUM(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Cost.cost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) </w:t>
      </w:r>
      <w:r w:rsidRPr="002A7600">
        <w:rPr>
          <w:rFonts w:ascii="Times New Roman" w:hAnsi="Times New Roman" w:cs="Times New Roman"/>
          <w:b/>
          <w:bCs/>
          <w:sz w:val="28"/>
          <w:szCs w:val="28"/>
        </w:rPr>
        <w:t>AS</w:t>
      </w:r>
      <w:r w:rsidRPr="002A7600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>'</w:t>
      </w:r>
    </w:p>
    <w:p w14:paraId="5DCEB49D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, SUM(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Cost.impressions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) </w:t>
      </w:r>
      <w:r w:rsidRPr="002A7600">
        <w:rPr>
          <w:rFonts w:ascii="Times New Roman" w:hAnsi="Times New Roman" w:cs="Times New Roman"/>
          <w:b/>
          <w:bCs/>
          <w:sz w:val="28"/>
          <w:szCs w:val="28"/>
        </w:rPr>
        <w:t>AS</w:t>
      </w:r>
      <w:r w:rsidRPr="002A7600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impressions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>'</w:t>
      </w:r>
    </w:p>
    <w:p w14:paraId="5DF3CB8B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, SUM(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Cost.clicks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) </w:t>
      </w:r>
      <w:r w:rsidRPr="002A7600">
        <w:rPr>
          <w:rFonts w:ascii="Times New Roman" w:hAnsi="Times New Roman" w:cs="Times New Roman"/>
          <w:b/>
          <w:bCs/>
          <w:sz w:val="28"/>
          <w:szCs w:val="28"/>
        </w:rPr>
        <w:t>AS</w:t>
      </w:r>
      <w:r w:rsidRPr="002A7600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clicks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>'</w:t>
      </w:r>
    </w:p>
    <w:p w14:paraId="6CD46B89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, SUM(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Orders.orders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) </w:t>
      </w:r>
      <w:r w:rsidRPr="002A7600">
        <w:rPr>
          <w:rFonts w:ascii="Times New Roman" w:hAnsi="Times New Roman" w:cs="Times New Roman"/>
          <w:b/>
          <w:bCs/>
          <w:sz w:val="28"/>
          <w:szCs w:val="28"/>
        </w:rPr>
        <w:t>AS</w:t>
      </w:r>
      <w:r w:rsidRPr="002A7600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>'</w:t>
      </w:r>
    </w:p>
    <w:p w14:paraId="2C2E5105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, SUM(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Orders.revenue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) </w:t>
      </w:r>
      <w:r w:rsidRPr="002A7600">
        <w:rPr>
          <w:rFonts w:ascii="Times New Roman" w:hAnsi="Times New Roman" w:cs="Times New Roman"/>
          <w:b/>
          <w:bCs/>
          <w:sz w:val="28"/>
          <w:szCs w:val="28"/>
        </w:rPr>
        <w:t>AS</w:t>
      </w:r>
      <w:r w:rsidRPr="002A7600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revenue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>'</w:t>
      </w:r>
    </w:p>
    <w:p w14:paraId="07E6F62D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FROM</w:t>
      </w:r>
      <w:r w:rsidRPr="002A7600">
        <w:rPr>
          <w:rFonts w:ascii="Times New Roman" w:hAnsi="Times New Roman" w:cs="Times New Roman"/>
          <w:sz w:val="28"/>
          <w:szCs w:val="28"/>
        </w:rPr>
        <w:t xml:space="preserve"> Cost</w:t>
      </w:r>
    </w:p>
    <w:p w14:paraId="427EC928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-- Соединяем данные между собой по дате и UTM-меткам</w:t>
      </w:r>
    </w:p>
    <w:p w14:paraId="14F7CED6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LEFT JOIN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C6B047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2A7600">
        <w:rPr>
          <w:rFonts w:ascii="Times New Roman" w:hAnsi="Times New Roman" w:cs="Times New Roman"/>
          <w:sz w:val="28"/>
          <w:szCs w:val="28"/>
          <w:lang w:val="en-US"/>
        </w:rPr>
        <w:t xml:space="preserve"> Cost.[</w:t>
      </w:r>
      <w:r w:rsidRPr="002A7600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</w:t>
      </w:r>
      <w:r w:rsidRPr="002A7600">
        <w:rPr>
          <w:rFonts w:ascii="Times New Roman" w:hAnsi="Times New Roman" w:cs="Times New Roman"/>
          <w:sz w:val="28"/>
          <w:szCs w:val="28"/>
          <w:lang w:val="en-US"/>
        </w:rPr>
        <w:t>] = Orders.[</w:t>
      </w:r>
      <w:r w:rsidRPr="002A7600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</w:t>
      </w:r>
      <w:r w:rsidRPr="002A760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E6540AD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Cost.sourceMedium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Orders.sourceMedium</w:t>
      </w:r>
      <w:proofErr w:type="spellEnd"/>
    </w:p>
    <w:p w14:paraId="4D6EFF1F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Cost.campaign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Orders.campaign</w:t>
      </w:r>
      <w:proofErr w:type="spellEnd"/>
    </w:p>
    <w:p w14:paraId="363E23AD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</w:t>
      </w:r>
      <w:r w:rsidRPr="002A7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7600">
        <w:rPr>
          <w:rFonts w:ascii="Times New Roman" w:hAnsi="Times New Roman" w:cs="Times New Roman"/>
          <w:b/>
          <w:bCs/>
          <w:sz w:val="28"/>
          <w:szCs w:val="28"/>
          <w:lang w:val="en-US"/>
        </w:rPr>
        <w:t>BY</w:t>
      </w:r>
      <w:r w:rsidRPr="002A7600">
        <w:rPr>
          <w:rFonts w:ascii="Times New Roman" w:hAnsi="Times New Roman" w:cs="Times New Roman"/>
          <w:sz w:val="28"/>
          <w:szCs w:val="28"/>
          <w:lang w:val="en-US"/>
        </w:rPr>
        <w:t xml:space="preserve"> Cost.[</w:t>
      </w:r>
      <w:r w:rsidRPr="002A7600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</w:t>
      </w:r>
      <w:r w:rsidRPr="002A7600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2A7600">
        <w:rPr>
          <w:rFonts w:ascii="Times New Roman" w:hAnsi="Times New Roman" w:cs="Times New Roman"/>
          <w:sz w:val="28"/>
          <w:szCs w:val="28"/>
          <w:lang w:val="en-US"/>
        </w:rPr>
        <w:t>Cost.sourceMedium</w:t>
      </w:r>
      <w:proofErr w:type="spellEnd"/>
      <w:r w:rsidRPr="002A760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A7600">
        <w:rPr>
          <w:rFonts w:ascii="Times New Roman" w:hAnsi="Times New Roman" w:cs="Times New Roman"/>
          <w:sz w:val="28"/>
          <w:szCs w:val="28"/>
          <w:lang w:val="en-US"/>
        </w:rPr>
        <w:t>Cost.campaign</w:t>
      </w:r>
      <w:proofErr w:type="spellEnd"/>
    </w:p>
    <w:p w14:paraId="08EB6E68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)</w:t>
      </w:r>
    </w:p>
    <w:p w14:paraId="4AF734FE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B8CA5F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-- Выводим результат</w:t>
      </w:r>
    </w:p>
    <w:p w14:paraId="343846AD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2A7600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6DFC1C1C" w14:textId="77777777" w:rsidR="002A7600" w:rsidRPr="002A7600" w:rsidRDefault="002A7600" w:rsidP="002A76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FROM</w:t>
      </w:r>
      <w:r w:rsidRPr="002A7600">
        <w:rPr>
          <w:rFonts w:ascii="Times New Roman" w:hAnsi="Times New Roman" w:cs="Times New Roman"/>
          <w:sz w:val="28"/>
          <w:szCs w:val="28"/>
        </w:rPr>
        <w:t xml:space="preserve"> Report</w:t>
      </w:r>
    </w:p>
    <w:p w14:paraId="7BCF4006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Да, конечно, эту задачу можно было решить гораздо меньшим количеством кода.</w:t>
      </w:r>
    </w:p>
    <w:p w14:paraId="58D82F13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Но моей целью было показать вам суть табличных выражений — они помогают разбить задачу на маленькие подзадачи, структурировать и упорядочить ваш код, что особенно актуально при написании больших и сложных отчетов.</w:t>
      </w:r>
    </w:p>
    <w:p w14:paraId="7892C058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Процедуры</w:t>
      </w:r>
    </w:p>
    <w:p w14:paraId="30E9E502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lastRenderedPageBreak/>
        <w:t>Как и в случае представления, процедура представляет собой сохраненный в базе запрос, но процедура не является таблицей и поэтому на нее не накладываются такие строгие ограничения, как в представлении.</w:t>
      </w:r>
    </w:p>
    <w:p w14:paraId="18034D14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Основное назначение процедур — это сохранение программных сценариев для выполнения определенных действий в базе данных (UPDATE, DELETE, INSERT и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>.), в том числе для вызова других процедур и функций.</w:t>
      </w:r>
    </w:p>
    <w:p w14:paraId="51B0B974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Но у процедуры есть ограничения:</w:t>
      </w:r>
    </w:p>
    <w:p w14:paraId="03C77208" w14:textId="77777777" w:rsidR="002A7600" w:rsidRPr="002A7600" w:rsidRDefault="002A7600" w:rsidP="002A7600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Процедуру нельзя использовать в SELECT-е;</w:t>
      </w:r>
    </w:p>
    <w:p w14:paraId="156E5D0C" w14:textId="77777777" w:rsidR="002A7600" w:rsidRPr="002A7600" w:rsidRDefault="002A7600" w:rsidP="002A7600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Процедуру нельзя усложнять «снаружи», то есть ее нельзя JOIN-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ть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, отфильтровать, группировать и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>.</w:t>
      </w:r>
    </w:p>
    <w:p w14:paraId="45F45B6B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Синтаксис:</w:t>
      </w:r>
    </w:p>
    <w:p w14:paraId="4A63EB57" w14:textId="77777777" w:rsidR="002A7600" w:rsidRPr="002A7600" w:rsidRDefault="002A7600" w:rsidP="002A7600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Ключевое слово CREATE PROCEDURE использующееся для создания процедуры;</w:t>
      </w:r>
    </w:p>
    <w:p w14:paraId="76484FC7" w14:textId="77777777" w:rsidR="002A7600" w:rsidRPr="002A7600" w:rsidRDefault="002A7600" w:rsidP="002A7600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В процедурах можно использовать параметры, название которых указывается после знака @;</w:t>
      </w:r>
    </w:p>
    <w:p w14:paraId="4F298A11" w14:textId="77777777" w:rsidR="002A7600" w:rsidRPr="002A7600" w:rsidRDefault="002A7600" w:rsidP="002A7600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Ключевое слово AS, после которого должен идти программный код;</w:t>
      </w:r>
    </w:p>
    <w:p w14:paraId="07A282EC" w14:textId="77777777" w:rsidR="002A7600" w:rsidRPr="002A7600" w:rsidRDefault="002A7600" w:rsidP="002A7600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Для вызова процедуры используется ключевое слово EXECUTE вместе с ее названием.</w:t>
      </w:r>
    </w:p>
    <w:p w14:paraId="00855BEC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Пример:</w:t>
      </w:r>
    </w:p>
    <w:p w14:paraId="17242B74" w14:textId="77777777" w:rsidR="002A7600" w:rsidRPr="002A7600" w:rsidRDefault="002A7600" w:rsidP="002A760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-- Создаем процедуру с именем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HumanResourcesProc</w:t>
      </w:r>
      <w:proofErr w:type="spellEnd"/>
    </w:p>
    <w:p w14:paraId="61A3B5E4" w14:textId="77777777" w:rsidR="002A7600" w:rsidRPr="002A7600" w:rsidRDefault="002A7600" w:rsidP="002A760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CREATE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  <w:r w:rsidRPr="002A7600">
        <w:rPr>
          <w:rFonts w:ascii="Times New Roman" w:hAnsi="Times New Roman" w:cs="Times New Roman"/>
          <w:b/>
          <w:bCs/>
          <w:sz w:val="28"/>
          <w:szCs w:val="28"/>
        </w:rPr>
        <w:t>PROCEDURE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HumanResourcesProc</w:t>
      </w:r>
      <w:proofErr w:type="spellEnd"/>
    </w:p>
    <w:p w14:paraId="6085CC5F" w14:textId="77777777" w:rsidR="002A7600" w:rsidRPr="002A7600" w:rsidRDefault="002A7600" w:rsidP="002A760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-- Указываем параметры процедуры, которые будут выступать в качестве переменных</w:t>
      </w:r>
    </w:p>
    <w:p w14:paraId="07FE4742" w14:textId="77777777" w:rsidR="002A7600" w:rsidRPr="002A7600" w:rsidRDefault="002A7600" w:rsidP="002A760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@FirstName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nvarchar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(50), </w:t>
      </w:r>
    </w:p>
    <w:p w14:paraId="41007449" w14:textId="77777777" w:rsidR="002A7600" w:rsidRPr="002A7600" w:rsidRDefault="002A7600" w:rsidP="002A760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@LastName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nvarchar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(50) </w:t>
      </w:r>
    </w:p>
    <w:p w14:paraId="4979EF08" w14:textId="77777777" w:rsidR="002A7600" w:rsidRPr="002A7600" w:rsidRDefault="002A7600" w:rsidP="002A760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AS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D3EFEE" w14:textId="77777777" w:rsidR="002A7600" w:rsidRPr="002A7600" w:rsidRDefault="002A7600" w:rsidP="002A760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-- Далее идет текст скрипта</w:t>
      </w:r>
    </w:p>
    <w:p w14:paraId="0EA85821" w14:textId="77777777" w:rsidR="002A7600" w:rsidRPr="002A7600" w:rsidRDefault="002A7600" w:rsidP="002A760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499538" w14:textId="77777777" w:rsidR="002A7600" w:rsidRPr="002A7600" w:rsidRDefault="002A7600" w:rsidP="002A760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7600">
        <w:rPr>
          <w:rFonts w:ascii="Times New Roman" w:hAnsi="Times New Roman" w:cs="Times New Roman"/>
          <w:sz w:val="28"/>
          <w:szCs w:val="28"/>
        </w:rPr>
        <w:t>FirstName</w:t>
      </w:r>
      <w:proofErr w:type="spellEnd"/>
    </w:p>
    <w:p w14:paraId="00EE7E22" w14:textId="77777777" w:rsidR="002A7600" w:rsidRPr="002A7600" w:rsidRDefault="002A7600" w:rsidP="002A760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LastName</w:t>
      </w:r>
      <w:proofErr w:type="spellEnd"/>
    </w:p>
    <w:p w14:paraId="58698A55" w14:textId="77777777" w:rsidR="002A7600" w:rsidRPr="002A7600" w:rsidRDefault="002A7600" w:rsidP="002A760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, Department </w:t>
      </w:r>
    </w:p>
    <w:p w14:paraId="63ECD09F" w14:textId="77777777" w:rsidR="002A7600" w:rsidRPr="002A7600" w:rsidRDefault="002A7600" w:rsidP="002A760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FROM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HumanResources</w:t>
      </w:r>
      <w:proofErr w:type="spellEnd"/>
    </w:p>
    <w:p w14:paraId="0F0C3EBA" w14:textId="77777777" w:rsidR="002A7600" w:rsidRPr="002A7600" w:rsidRDefault="002A7600" w:rsidP="002A760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r w:rsidRPr="002A7600">
        <w:rPr>
          <w:rFonts w:ascii="Times New Roman" w:hAnsi="Times New Roman" w:cs="Times New Roman"/>
          <w:sz w:val="28"/>
          <w:szCs w:val="28"/>
          <w:lang w:val="en-US"/>
        </w:rPr>
        <w:t xml:space="preserve"> FirstName = @FirstName AND </w:t>
      </w:r>
      <w:proofErr w:type="spellStart"/>
      <w:r w:rsidRPr="002A7600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2A7600">
        <w:rPr>
          <w:rFonts w:ascii="Times New Roman" w:hAnsi="Times New Roman" w:cs="Times New Roman"/>
          <w:sz w:val="28"/>
          <w:szCs w:val="28"/>
          <w:lang w:val="en-US"/>
        </w:rPr>
        <w:t xml:space="preserve"> = @LastName</w:t>
      </w:r>
    </w:p>
    <w:p w14:paraId="63CF2CAD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И теперь, чтобы вызвать процедуру, достаточно выполнить следующий код:</w:t>
      </w:r>
    </w:p>
    <w:p w14:paraId="1DF1D126" w14:textId="77777777" w:rsidR="002A7600" w:rsidRPr="002A7600" w:rsidRDefault="002A7600" w:rsidP="002A7600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-- Запускаем выполнение скрипта процедуры для вывода информации по определенному сотруднику</w:t>
      </w:r>
    </w:p>
    <w:p w14:paraId="60F172A6" w14:textId="77777777" w:rsidR="002A7600" w:rsidRPr="002A7600" w:rsidRDefault="002A7600" w:rsidP="002A7600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EXECUTE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HumanResourcesProc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 'Иван', 'Иванов'</w:t>
      </w:r>
    </w:p>
    <w:p w14:paraId="29C82DF6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Чем процедуры могут помочь аналитику?</w:t>
      </w:r>
    </w:p>
    <w:p w14:paraId="7F98002B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Функционал процедур можно задействовать для построения на основе вашей базы данных полноценного ETL-решения — то есть процесса по извлечению данных из внешних источников, их трансформации и очистке, а также загрузке в хранилище.</w:t>
      </w:r>
    </w:p>
    <w:p w14:paraId="054B6E9B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А подключая к хранилищу </w:t>
      </w:r>
      <w:hyperlink r:id="rId9" w:tgtFrame="_blank" w:history="1">
        <w:r w:rsidRPr="002A7600">
          <w:rPr>
            <w:rStyle w:val="a3"/>
            <w:rFonts w:ascii="Times New Roman" w:hAnsi="Times New Roman" w:cs="Times New Roman"/>
            <w:sz w:val="28"/>
            <w:szCs w:val="28"/>
          </w:rPr>
          <w:t>Python или R-скрипты</w:t>
        </w:r>
      </w:hyperlink>
      <w:r w:rsidRPr="002A7600">
        <w:rPr>
          <w:rFonts w:ascii="Times New Roman" w:hAnsi="Times New Roman" w:cs="Times New Roman"/>
          <w:sz w:val="28"/>
          <w:szCs w:val="28"/>
        </w:rPr>
        <w:t>, вы сможете обучать, оценивать и развертывать модели машинного обучения прямо в базе данных.</w:t>
      </w:r>
    </w:p>
    <w:p w14:paraId="39DEE2E3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lastRenderedPageBreak/>
        <w:t>Функции</w:t>
      </w:r>
    </w:p>
    <w:p w14:paraId="36B2E93F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Зачастую нам нужно повторять одно и то же действие во многих частях программы или даже в разных отчетах. И чтобы не писать один и то же код в разных местах были придуманы функции.</w:t>
      </w:r>
    </w:p>
    <w:p w14:paraId="08AAD402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Функции — это конструкции, содержащие исполняемый код и являющиеся основными строительными блоками программы.</w:t>
      </w:r>
    </w:p>
    <w:p w14:paraId="1C93F418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В некоторых языках программирования нет деления на функции и процедуры, так в чем же отличия?</w:t>
      </w:r>
    </w:p>
    <w:p w14:paraId="73080C5D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Их несколько:</w:t>
      </w:r>
    </w:p>
    <w:p w14:paraId="16CF4F36" w14:textId="77777777" w:rsidR="002A7600" w:rsidRPr="002A7600" w:rsidRDefault="002A7600" w:rsidP="002A7600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Функция может быть усложнена как «внутри», так и «снаружи», то есть она поддается сортировке, группировке и JOIN-у.</w:t>
      </w:r>
    </w:p>
    <w:p w14:paraId="2A1E952C" w14:textId="77777777" w:rsidR="002A7600" w:rsidRPr="002A7600" w:rsidRDefault="002A7600" w:rsidP="002A7600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Функция всегда возвращает результат определенного типа, например, встроенная функция SUM — всегда вернет число. Процедура же может выполниться и ничего не вернуть или вернуть число, строку, дату и даже таблицу в зависимости от того, как она запрограммирована.</w:t>
      </w:r>
    </w:p>
    <w:p w14:paraId="724D888E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И как тогда определиться что использовать? Все просто.</w:t>
      </w:r>
    </w:p>
    <w:p w14:paraId="237CAC0B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Процедуру стоит использовать, если вы собираетесь менять базу или для оформления конечного результата, не требующего дополнительной обработки, во всех остальных случаях используйте функции.</w:t>
      </w:r>
    </w:p>
    <w:p w14:paraId="00E0F09A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Синтаксис:</w:t>
      </w:r>
    </w:p>
    <w:p w14:paraId="507AE5D0" w14:textId="77777777" w:rsidR="002A7600" w:rsidRPr="002A7600" w:rsidRDefault="002A7600" w:rsidP="002A7600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Ключевое слово CREATE FUNCTION использующееся для создания функции;</w:t>
      </w:r>
    </w:p>
    <w:p w14:paraId="15CF3A4D" w14:textId="77777777" w:rsidR="002A7600" w:rsidRPr="002A7600" w:rsidRDefault="002A7600" w:rsidP="002A7600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Параметры функции указываются в скобках () и после знака @;</w:t>
      </w:r>
    </w:p>
    <w:p w14:paraId="49FC63D4" w14:textId="77777777" w:rsidR="002A7600" w:rsidRPr="002A7600" w:rsidRDefault="002A7600" w:rsidP="002A7600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Ключевое слово RETURNS указывает на тип возвращаемых функцией данных;</w:t>
      </w:r>
    </w:p>
    <w:p w14:paraId="728E9D45" w14:textId="77777777" w:rsidR="002A7600" w:rsidRPr="002A7600" w:rsidRDefault="002A7600" w:rsidP="002A7600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Ключевое слово AS, после которого должен идти программный код;</w:t>
      </w:r>
    </w:p>
    <w:p w14:paraId="6434576D" w14:textId="77777777" w:rsidR="002A7600" w:rsidRPr="002A7600" w:rsidRDefault="002A7600" w:rsidP="002A7600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Ключевое слово RETURN, сообщающее функции, что нужно вернуть значение.</w:t>
      </w:r>
    </w:p>
    <w:p w14:paraId="470AD813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Давайте переделаем процедуру из предыдущего примера в функцию:</w:t>
      </w:r>
    </w:p>
    <w:p w14:paraId="061024D3" w14:textId="77777777" w:rsidR="002A7600" w:rsidRPr="002A7600" w:rsidRDefault="002A7600" w:rsidP="002A7600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-- Создаем функцию с именем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HumanResourcesFunc</w:t>
      </w:r>
      <w:proofErr w:type="spellEnd"/>
    </w:p>
    <w:p w14:paraId="346176EA" w14:textId="77777777" w:rsidR="002A7600" w:rsidRPr="002A7600" w:rsidRDefault="002A7600" w:rsidP="002A7600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CREATE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  <w:r w:rsidRPr="002A7600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HumanResourcesFunc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1A1BB4B2" w14:textId="77777777" w:rsidR="002A7600" w:rsidRPr="002A7600" w:rsidRDefault="002A7600" w:rsidP="002A7600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-- В скобочках указываем параметры функции, которые будут выступать в качестве переменных</w:t>
      </w:r>
    </w:p>
    <w:p w14:paraId="33EFC14B" w14:textId="77777777" w:rsidR="002A7600" w:rsidRPr="002A7600" w:rsidRDefault="002A7600" w:rsidP="002A7600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@FirstName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nvarchar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>(50),</w:t>
      </w:r>
    </w:p>
    <w:p w14:paraId="0FD72FAB" w14:textId="77777777" w:rsidR="002A7600" w:rsidRPr="002A7600" w:rsidRDefault="002A7600" w:rsidP="002A7600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@LastName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nvarchar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(50) </w:t>
      </w:r>
    </w:p>
    <w:p w14:paraId="4D4C694B" w14:textId="77777777" w:rsidR="002A7600" w:rsidRPr="002A7600" w:rsidRDefault="002A7600" w:rsidP="002A7600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)</w:t>
      </w:r>
    </w:p>
    <w:p w14:paraId="0770489A" w14:textId="77777777" w:rsidR="002A7600" w:rsidRPr="002A7600" w:rsidRDefault="002A7600" w:rsidP="002A7600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-- Указываем что в данном случае функция должна вернуть нам таблицу</w:t>
      </w:r>
    </w:p>
    <w:p w14:paraId="799DF410" w14:textId="77777777" w:rsidR="002A7600" w:rsidRPr="002A7600" w:rsidRDefault="002A7600" w:rsidP="002A7600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RETURNS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  <w:r w:rsidRPr="002A7600">
        <w:rPr>
          <w:rFonts w:ascii="Times New Roman" w:hAnsi="Times New Roman" w:cs="Times New Roman"/>
          <w:b/>
          <w:bCs/>
          <w:sz w:val="28"/>
          <w:szCs w:val="28"/>
        </w:rPr>
        <w:t>TABLE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A90BE3" w14:textId="77777777" w:rsidR="002A7600" w:rsidRPr="002A7600" w:rsidRDefault="002A7600" w:rsidP="002A7600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AS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39E9E4" w14:textId="77777777" w:rsidR="002A7600" w:rsidRPr="002A7600" w:rsidRDefault="002A7600" w:rsidP="002A7600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RETURN</w:t>
      </w:r>
    </w:p>
    <w:p w14:paraId="4BCEB548" w14:textId="77777777" w:rsidR="002A7600" w:rsidRPr="002A7600" w:rsidRDefault="002A7600" w:rsidP="002A7600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-- Далее идет текст скрипта</w:t>
      </w:r>
    </w:p>
    <w:p w14:paraId="540D62BF" w14:textId="77777777" w:rsidR="002A7600" w:rsidRPr="002A7600" w:rsidRDefault="002A7600" w:rsidP="002A7600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922031" w14:textId="77777777" w:rsidR="002A7600" w:rsidRPr="002A7600" w:rsidRDefault="002A7600" w:rsidP="002A7600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7600">
        <w:rPr>
          <w:rFonts w:ascii="Times New Roman" w:hAnsi="Times New Roman" w:cs="Times New Roman"/>
          <w:sz w:val="28"/>
          <w:szCs w:val="28"/>
        </w:rPr>
        <w:t>FirstName</w:t>
      </w:r>
      <w:proofErr w:type="spellEnd"/>
    </w:p>
    <w:p w14:paraId="20E9B35F" w14:textId="77777777" w:rsidR="002A7600" w:rsidRPr="002A7600" w:rsidRDefault="002A7600" w:rsidP="002A7600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LastName</w:t>
      </w:r>
      <w:proofErr w:type="spellEnd"/>
    </w:p>
    <w:p w14:paraId="4093067F" w14:textId="77777777" w:rsidR="002A7600" w:rsidRPr="002A7600" w:rsidRDefault="002A7600" w:rsidP="002A7600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, Department </w:t>
      </w:r>
    </w:p>
    <w:p w14:paraId="636D1ECF" w14:textId="77777777" w:rsidR="002A7600" w:rsidRPr="002A7600" w:rsidRDefault="002A7600" w:rsidP="002A7600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lastRenderedPageBreak/>
        <w:t>FROM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HumanResources</w:t>
      </w:r>
      <w:proofErr w:type="spellEnd"/>
    </w:p>
    <w:p w14:paraId="6C43E1E2" w14:textId="77777777" w:rsidR="002A7600" w:rsidRPr="002A7600" w:rsidRDefault="002A7600" w:rsidP="002A7600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r w:rsidRPr="002A7600">
        <w:rPr>
          <w:rFonts w:ascii="Times New Roman" w:hAnsi="Times New Roman" w:cs="Times New Roman"/>
          <w:sz w:val="28"/>
          <w:szCs w:val="28"/>
          <w:lang w:val="en-US"/>
        </w:rPr>
        <w:t xml:space="preserve"> FirstName = @FirstName AND </w:t>
      </w:r>
      <w:proofErr w:type="spellStart"/>
      <w:r w:rsidRPr="002A7600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2A7600">
        <w:rPr>
          <w:rFonts w:ascii="Times New Roman" w:hAnsi="Times New Roman" w:cs="Times New Roman"/>
          <w:sz w:val="28"/>
          <w:szCs w:val="28"/>
          <w:lang w:val="en-US"/>
        </w:rPr>
        <w:t xml:space="preserve"> = @LastName</w:t>
      </w:r>
    </w:p>
    <w:p w14:paraId="033D9085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Для вызова созданной функции используем следующий код:</w:t>
      </w:r>
    </w:p>
    <w:p w14:paraId="6BDDE3B4" w14:textId="77777777" w:rsidR="002A7600" w:rsidRPr="002A7600" w:rsidRDefault="002A7600" w:rsidP="002A7600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-- Запускаем выполнение скрипта функции для вывода информации по определенному сотруднику</w:t>
      </w:r>
    </w:p>
    <w:p w14:paraId="3A7562BC" w14:textId="77777777" w:rsidR="002A7600" w:rsidRPr="002A7600" w:rsidRDefault="002A7600" w:rsidP="002A7600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Pr="002A7600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2A7600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2A7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7600">
        <w:rPr>
          <w:rFonts w:ascii="Times New Roman" w:hAnsi="Times New Roman" w:cs="Times New Roman"/>
          <w:sz w:val="28"/>
          <w:szCs w:val="28"/>
          <w:lang w:val="en-US"/>
        </w:rPr>
        <w:t>HumanResourcesFunc</w:t>
      </w:r>
      <w:proofErr w:type="spellEnd"/>
      <w:r w:rsidRPr="002A7600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r w:rsidRPr="002A7600">
        <w:rPr>
          <w:rFonts w:ascii="Times New Roman" w:hAnsi="Times New Roman" w:cs="Times New Roman"/>
          <w:sz w:val="28"/>
          <w:szCs w:val="28"/>
        </w:rPr>
        <w:t>Иван</w:t>
      </w:r>
      <w:r w:rsidRPr="002A7600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2A7600">
        <w:rPr>
          <w:rFonts w:ascii="Times New Roman" w:hAnsi="Times New Roman" w:cs="Times New Roman"/>
          <w:sz w:val="28"/>
          <w:szCs w:val="28"/>
        </w:rPr>
        <w:t>Иванов</w:t>
      </w:r>
      <w:r w:rsidRPr="002A7600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445997E5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Как функции могут облегчить жизнь аналитику?</w:t>
      </w:r>
    </w:p>
    <w:p w14:paraId="3C24FE9D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Помните, чуть выше в блоке про оператор множественного выбора, мы разбирали </w:t>
      </w:r>
      <w:hyperlink r:id="rId10" w:anchor="case" w:history="1">
        <w:r w:rsidRPr="002A7600">
          <w:rPr>
            <w:rStyle w:val="a3"/>
            <w:rFonts w:ascii="Times New Roman" w:hAnsi="Times New Roman" w:cs="Times New Roman"/>
            <w:sz w:val="28"/>
            <w:szCs w:val="28"/>
          </w:rPr>
          <w:t>пример</w:t>
        </w:r>
      </w:hyperlink>
      <w:r w:rsidRPr="002A7600">
        <w:rPr>
          <w:rFonts w:ascii="Times New Roman" w:hAnsi="Times New Roman" w:cs="Times New Roman"/>
          <w:sz w:val="28"/>
          <w:szCs w:val="28"/>
        </w:rPr>
        <w:t> с новой группой каналов?</w:t>
      </w:r>
    </w:p>
    <w:p w14:paraId="72489F61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А теперь, представьте, что это действие — присваивание понятного названия канала, нам нужно сделать не один раз в одном месте, а много и в нескольких отчетах.</w:t>
      </w:r>
    </w:p>
    <w:p w14:paraId="67173DFA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Чтобы не повторять один и тот же код, можно написать функцию, которая заменит CASE:</w:t>
      </w:r>
    </w:p>
    <w:p w14:paraId="01B195D6" w14:textId="77777777" w:rsidR="002A7600" w:rsidRPr="002A7600" w:rsidRDefault="002A7600" w:rsidP="002A7600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-- Создаем функцию с именем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ChannelFunc</w:t>
      </w:r>
      <w:proofErr w:type="spellEnd"/>
    </w:p>
    <w:p w14:paraId="14CDE971" w14:textId="77777777" w:rsidR="002A7600" w:rsidRPr="002A7600" w:rsidRDefault="002A7600" w:rsidP="002A7600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CREATE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  <w:r w:rsidRPr="002A7600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ChannelFunc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3A815E75" w14:textId="77777777" w:rsidR="002A7600" w:rsidRPr="002A7600" w:rsidRDefault="002A7600" w:rsidP="002A7600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-- В скобочках указываем параметр функции, который будет выступать в качестве переменной</w:t>
      </w:r>
    </w:p>
    <w:p w14:paraId="10118726" w14:textId="77777777" w:rsidR="002A7600" w:rsidRPr="002A7600" w:rsidRDefault="002A7600" w:rsidP="002A7600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@medium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nvarchar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(50) </w:t>
      </w:r>
    </w:p>
    <w:p w14:paraId="0B7A6BB7" w14:textId="77777777" w:rsidR="002A7600" w:rsidRPr="002A7600" w:rsidRDefault="002A7600" w:rsidP="002A7600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)</w:t>
      </w:r>
    </w:p>
    <w:p w14:paraId="7282F3B7" w14:textId="77777777" w:rsidR="002A7600" w:rsidRPr="002A7600" w:rsidRDefault="002A7600" w:rsidP="002A7600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-- Указываем, что в данном случае функция должна вернуть нам одно значение в виде строки</w:t>
      </w:r>
    </w:p>
    <w:p w14:paraId="24CCA214" w14:textId="77777777" w:rsidR="002A7600" w:rsidRPr="002A7600" w:rsidRDefault="002A7600" w:rsidP="002A7600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RETURNS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nvarchar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 (100) </w:t>
      </w:r>
    </w:p>
    <w:p w14:paraId="597290A3" w14:textId="77777777" w:rsidR="002A7600" w:rsidRPr="002A7600" w:rsidRDefault="002A7600" w:rsidP="002A7600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AS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239FF9" w14:textId="77777777" w:rsidR="002A7600" w:rsidRPr="002A7600" w:rsidRDefault="002A7600" w:rsidP="002A7600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-- В операторных скобкам описываем логику при помощи IF</w:t>
      </w:r>
    </w:p>
    <w:p w14:paraId="40BCD65E" w14:textId="77777777" w:rsidR="002A7600" w:rsidRPr="002A7600" w:rsidRDefault="002A7600" w:rsidP="002A7600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2778B5DB" w14:textId="77777777" w:rsidR="002A7600" w:rsidRPr="002A7600" w:rsidRDefault="002A7600" w:rsidP="002A7600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IF @medium = '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smm_cpc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' </w:t>
      </w:r>
    </w:p>
    <w:p w14:paraId="5CE56700" w14:textId="77777777" w:rsidR="002A7600" w:rsidRPr="002A7600" w:rsidRDefault="002A7600" w:rsidP="002A7600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2A7600">
        <w:rPr>
          <w:rFonts w:ascii="Times New Roman" w:hAnsi="Times New Roman" w:cs="Times New Roman"/>
          <w:sz w:val="28"/>
          <w:szCs w:val="28"/>
        </w:rPr>
        <w:t xml:space="preserve"> 'Таргетированная реклама'</w:t>
      </w:r>
    </w:p>
    <w:p w14:paraId="67AD6009" w14:textId="77777777" w:rsidR="002A7600" w:rsidRPr="002A7600" w:rsidRDefault="002A7600" w:rsidP="002A7600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IF @medium = '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cpc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' </w:t>
      </w:r>
    </w:p>
    <w:p w14:paraId="014A2ED6" w14:textId="77777777" w:rsidR="002A7600" w:rsidRPr="002A7600" w:rsidRDefault="002A7600" w:rsidP="002A7600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2A7600">
        <w:rPr>
          <w:rFonts w:ascii="Times New Roman" w:hAnsi="Times New Roman" w:cs="Times New Roman"/>
          <w:sz w:val="28"/>
          <w:szCs w:val="28"/>
        </w:rPr>
        <w:t xml:space="preserve"> 'Контекстная реклама'</w:t>
      </w:r>
    </w:p>
    <w:p w14:paraId="15F37AFF" w14:textId="77777777" w:rsidR="002A7600" w:rsidRPr="002A7600" w:rsidRDefault="002A7600" w:rsidP="002A7600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IF @medium = '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organic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' </w:t>
      </w:r>
    </w:p>
    <w:p w14:paraId="38C24568" w14:textId="77777777" w:rsidR="002A7600" w:rsidRPr="002A7600" w:rsidRDefault="002A7600" w:rsidP="002A7600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2A7600">
        <w:rPr>
          <w:rFonts w:ascii="Times New Roman" w:hAnsi="Times New Roman" w:cs="Times New Roman"/>
          <w:sz w:val="28"/>
          <w:szCs w:val="28"/>
        </w:rPr>
        <w:t xml:space="preserve"> 'Органический поиск'</w:t>
      </w:r>
    </w:p>
    <w:p w14:paraId="0FED71AD" w14:textId="77777777" w:rsidR="002A7600" w:rsidRPr="002A7600" w:rsidRDefault="002A7600" w:rsidP="002A7600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IF @medium = '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referral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' </w:t>
      </w:r>
    </w:p>
    <w:p w14:paraId="232EAF33" w14:textId="77777777" w:rsidR="002A7600" w:rsidRPr="002A7600" w:rsidRDefault="002A7600" w:rsidP="002A7600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2A7600">
        <w:rPr>
          <w:rFonts w:ascii="Times New Roman" w:hAnsi="Times New Roman" w:cs="Times New Roman"/>
          <w:sz w:val="28"/>
          <w:szCs w:val="28"/>
        </w:rPr>
        <w:t xml:space="preserve"> 'Переходы по ссылкам'</w:t>
      </w:r>
    </w:p>
    <w:p w14:paraId="5103F797" w14:textId="77777777" w:rsidR="002A7600" w:rsidRPr="002A7600" w:rsidRDefault="002A7600" w:rsidP="002A7600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2A7600">
        <w:rPr>
          <w:rFonts w:ascii="Times New Roman" w:hAnsi="Times New Roman" w:cs="Times New Roman"/>
          <w:sz w:val="28"/>
          <w:szCs w:val="28"/>
        </w:rPr>
        <w:t xml:space="preserve"> 'Прочее'</w:t>
      </w:r>
    </w:p>
    <w:p w14:paraId="203E4150" w14:textId="77777777" w:rsidR="002A7600" w:rsidRPr="002A7600" w:rsidRDefault="002A7600" w:rsidP="002A7600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14:paraId="0F5C4B4B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И теперь, если мы захотим в каком-нибудь отчете заменить стандартные каналы на их русские названия, то просто применим функцию:</w:t>
      </w:r>
    </w:p>
    <w:p w14:paraId="62C13CAF" w14:textId="77777777" w:rsidR="002A7600" w:rsidRPr="002A7600" w:rsidRDefault="002A7600" w:rsidP="002A7600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2A76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41E782" w14:textId="77777777" w:rsidR="002A7600" w:rsidRPr="002A7600" w:rsidRDefault="002A7600" w:rsidP="002A7600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A7600">
        <w:rPr>
          <w:rFonts w:ascii="Times New Roman" w:hAnsi="Times New Roman" w:cs="Times New Roman"/>
          <w:b/>
          <w:bCs/>
          <w:sz w:val="28"/>
          <w:szCs w:val="28"/>
        </w:rPr>
        <w:t>date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>]</w:t>
      </w:r>
    </w:p>
    <w:p w14:paraId="3D5B2937" w14:textId="77777777" w:rsidR="002A7600" w:rsidRPr="002A7600" w:rsidRDefault="002A7600" w:rsidP="002A7600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-- Вместо CASE вызываем функцию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ChannelFunc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 с параметром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medium</w:t>
      </w:r>
      <w:proofErr w:type="spellEnd"/>
    </w:p>
    <w:p w14:paraId="6D48E54A" w14:textId="77777777" w:rsidR="002A7600" w:rsidRPr="002A7600" w:rsidRDefault="002A7600" w:rsidP="002A7600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ChannelFunc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]) </w:t>
      </w:r>
      <w:r w:rsidRPr="002A7600">
        <w:rPr>
          <w:rFonts w:ascii="Times New Roman" w:hAnsi="Times New Roman" w:cs="Times New Roman"/>
          <w:b/>
          <w:bCs/>
          <w:sz w:val="28"/>
          <w:szCs w:val="28"/>
        </w:rPr>
        <w:t>AS</w:t>
      </w:r>
      <w:r w:rsidRPr="002A7600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newChannel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>'</w:t>
      </w:r>
    </w:p>
    <w:p w14:paraId="20913E92" w14:textId="77777777" w:rsidR="002A7600" w:rsidRPr="002A7600" w:rsidRDefault="002A7600" w:rsidP="002A7600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campaign</w:t>
      </w:r>
      <w:proofErr w:type="spellEnd"/>
    </w:p>
    <w:p w14:paraId="7F1A3616" w14:textId="77777777" w:rsidR="002A7600" w:rsidRPr="002A7600" w:rsidRDefault="002A7600" w:rsidP="002A7600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cost</w:t>
      </w:r>
      <w:proofErr w:type="spellEnd"/>
    </w:p>
    <w:p w14:paraId="2B99DC09" w14:textId="77777777" w:rsidR="002A7600" w:rsidRPr="002A7600" w:rsidRDefault="002A7600" w:rsidP="002A7600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impressions</w:t>
      </w:r>
      <w:proofErr w:type="spellEnd"/>
    </w:p>
    <w:p w14:paraId="489B0A6E" w14:textId="77777777" w:rsidR="002A7600" w:rsidRPr="002A7600" w:rsidRDefault="002A7600" w:rsidP="002A7600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lastRenderedPageBreak/>
        <w:t xml:space="preserve">,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clicks</w:t>
      </w:r>
      <w:proofErr w:type="spellEnd"/>
    </w:p>
    <w:p w14:paraId="7EEBEA89" w14:textId="77777777" w:rsidR="002A7600" w:rsidRPr="002A7600" w:rsidRDefault="002A7600" w:rsidP="002A7600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b/>
          <w:bCs/>
          <w:sz w:val="28"/>
          <w:szCs w:val="28"/>
        </w:rPr>
        <w:t>FROM</w:t>
      </w:r>
      <w:r w:rsidRPr="002A7600">
        <w:rPr>
          <w:rFonts w:ascii="Times New Roman" w:hAnsi="Times New Roman" w:cs="Times New Roman"/>
          <w:sz w:val="28"/>
          <w:szCs w:val="28"/>
        </w:rPr>
        <w:t xml:space="preserve"> Advertising</w:t>
      </w:r>
    </w:p>
    <w:p w14:paraId="3B917C09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Что дальше?</w:t>
      </w:r>
    </w:p>
    <w:p w14:paraId="57503F42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В </w:t>
      </w:r>
      <w:hyperlink r:id="rId11" w:tgtFrame="_blank" w:history="1">
        <w:r w:rsidRPr="002A7600">
          <w:rPr>
            <w:rStyle w:val="a3"/>
            <w:rFonts w:ascii="Times New Roman" w:hAnsi="Times New Roman" w:cs="Times New Roman"/>
            <w:sz w:val="28"/>
            <w:szCs w:val="28"/>
          </w:rPr>
          <w:t>следующей статье</w:t>
        </w:r>
      </w:hyperlink>
      <w:r w:rsidRPr="002A7600">
        <w:rPr>
          <w:rFonts w:ascii="Times New Roman" w:hAnsi="Times New Roman" w:cs="Times New Roman"/>
          <w:sz w:val="28"/>
          <w:szCs w:val="28"/>
        </w:rPr>
        <w:t xml:space="preserve"> я расскажу как, используя программные возможности языка SQL, можно создать 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автообновляемый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 xml:space="preserve"> отчет на основе стека технологий MS SQL Server и Power BI.</w:t>
      </w:r>
    </w:p>
    <w:p w14:paraId="3C97A696" w14:textId="77777777" w:rsidR="002A7600" w:rsidRPr="002A7600" w:rsidRDefault="002A7600" w:rsidP="002A7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600">
        <w:rPr>
          <w:rFonts w:ascii="Times New Roman" w:hAnsi="Times New Roman" w:cs="Times New Roman"/>
          <w:sz w:val="28"/>
          <w:szCs w:val="28"/>
        </w:rPr>
        <w:t>Документация Microsoft (</w:t>
      </w:r>
      <w:proofErr w:type="spellStart"/>
      <w:r w:rsidRPr="002A7600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2A7600">
        <w:rPr>
          <w:rFonts w:ascii="Times New Roman" w:hAnsi="Times New Roman" w:cs="Times New Roman"/>
          <w:sz w:val="28"/>
          <w:szCs w:val="28"/>
        </w:rPr>
        <w:t>-SQL):</w:t>
      </w:r>
    </w:p>
    <w:p w14:paraId="20DE99A4" w14:textId="77777777" w:rsidR="002A7600" w:rsidRPr="002A7600" w:rsidRDefault="00D975A4" w:rsidP="002A7600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2" w:tgtFrame="_blank" w:history="1">
        <w:r w:rsidR="002A7600" w:rsidRPr="002A7600">
          <w:rPr>
            <w:rStyle w:val="a3"/>
            <w:rFonts w:ascii="Times New Roman" w:hAnsi="Times New Roman" w:cs="Times New Roman"/>
            <w:sz w:val="28"/>
            <w:szCs w:val="28"/>
          </w:rPr>
          <w:t>Типы данных</w:t>
        </w:r>
      </w:hyperlink>
      <w:r w:rsidR="002A7600" w:rsidRPr="002A7600">
        <w:rPr>
          <w:rFonts w:ascii="Times New Roman" w:hAnsi="Times New Roman" w:cs="Times New Roman"/>
          <w:sz w:val="28"/>
          <w:szCs w:val="28"/>
        </w:rPr>
        <w:t>;</w:t>
      </w:r>
    </w:p>
    <w:p w14:paraId="16B8F78E" w14:textId="77777777" w:rsidR="002A7600" w:rsidRPr="002A7600" w:rsidRDefault="00D975A4" w:rsidP="002A7600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3" w:tgtFrame="_blank" w:history="1">
        <w:r w:rsidR="002A7600" w:rsidRPr="002A7600">
          <w:rPr>
            <w:rStyle w:val="a3"/>
            <w:rFonts w:ascii="Times New Roman" w:hAnsi="Times New Roman" w:cs="Times New Roman"/>
            <w:sz w:val="28"/>
            <w:szCs w:val="28"/>
          </w:rPr>
          <w:t>Переменные</w:t>
        </w:r>
      </w:hyperlink>
      <w:r w:rsidR="002A7600" w:rsidRPr="002A7600">
        <w:rPr>
          <w:rFonts w:ascii="Times New Roman" w:hAnsi="Times New Roman" w:cs="Times New Roman"/>
          <w:sz w:val="28"/>
          <w:szCs w:val="28"/>
        </w:rPr>
        <w:t>;</w:t>
      </w:r>
    </w:p>
    <w:p w14:paraId="50FDC74B" w14:textId="77777777" w:rsidR="002A7600" w:rsidRPr="002A7600" w:rsidRDefault="00D975A4" w:rsidP="002A7600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4" w:tgtFrame="_blank" w:history="1">
        <w:r w:rsidR="002A7600" w:rsidRPr="002A7600">
          <w:rPr>
            <w:rStyle w:val="a3"/>
            <w:rFonts w:ascii="Times New Roman" w:hAnsi="Times New Roman" w:cs="Times New Roman"/>
            <w:sz w:val="28"/>
            <w:szCs w:val="28"/>
          </w:rPr>
          <w:t>Оператор IF…ELSE</w:t>
        </w:r>
      </w:hyperlink>
      <w:r w:rsidR="002A7600" w:rsidRPr="002A7600">
        <w:rPr>
          <w:rFonts w:ascii="Times New Roman" w:hAnsi="Times New Roman" w:cs="Times New Roman"/>
          <w:sz w:val="28"/>
          <w:szCs w:val="28"/>
        </w:rPr>
        <w:t>;</w:t>
      </w:r>
    </w:p>
    <w:p w14:paraId="32D377BE" w14:textId="77777777" w:rsidR="002A7600" w:rsidRPr="002A7600" w:rsidRDefault="00D975A4" w:rsidP="002A7600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5" w:tgtFrame="_blank" w:history="1">
        <w:r w:rsidR="002A7600" w:rsidRPr="002A7600">
          <w:rPr>
            <w:rStyle w:val="a3"/>
            <w:rFonts w:ascii="Times New Roman" w:hAnsi="Times New Roman" w:cs="Times New Roman"/>
            <w:sz w:val="28"/>
            <w:szCs w:val="28"/>
          </w:rPr>
          <w:t>Оператор C</w:t>
        </w:r>
        <w:r w:rsidR="002A7600" w:rsidRPr="002A7600">
          <w:rPr>
            <w:rStyle w:val="a3"/>
            <w:rFonts w:ascii="Times New Roman" w:hAnsi="Times New Roman" w:cs="Times New Roman"/>
            <w:sz w:val="28"/>
            <w:szCs w:val="28"/>
          </w:rPr>
          <w:t>A</w:t>
        </w:r>
        <w:r w:rsidR="002A7600" w:rsidRPr="002A7600">
          <w:rPr>
            <w:rStyle w:val="a3"/>
            <w:rFonts w:ascii="Times New Roman" w:hAnsi="Times New Roman" w:cs="Times New Roman"/>
            <w:sz w:val="28"/>
            <w:szCs w:val="28"/>
          </w:rPr>
          <w:t>SE</w:t>
        </w:r>
      </w:hyperlink>
      <w:r w:rsidR="002A7600" w:rsidRPr="002A7600">
        <w:rPr>
          <w:rFonts w:ascii="Times New Roman" w:hAnsi="Times New Roman" w:cs="Times New Roman"/>
          <w:sz w:val="28"/>
          <w:szCs w:val="28"/>
        </w:rPr>
        <w:t>;</w:t>
      </w:r>
    </w:p>
    <w:p w14:paraId="75A57249" w14:textId="77777777" w:rsidR="002A7600" w:rsidRPr="002A7600" w:rsidRDefault="00D975A4" w:rsidP="002A7600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6" w:tgtFrame="_blank" w:history="1">
        <w:r w:rsidR="002A7600" w:rsidRPr="002A7600">
          <w:rPr>
            <w:rStyle w:val="a3"/>
            <w:rFonts w:ascii="Times New Roman" w:hAnsi="Times New Roman" w:cs="Times New Roman"/>
            <w:sz w:val="28"/>
            <w:szCs w:val="28"/>
          </w:rPr>
          <w:t>Цикл WHILE</w:t>
        </w:r>
      </w:hyperlink>
      <w:r w:rsidR="002A7600" w:rsidRPr="002A7600">
        <w:rPr>
          <w:rFonts w:ascii="Times New Roman" w:hAnsi="Times New Roman" w:cs="Times New Roman"/>
          <w:sz w:val="28"/>
          <w:szCs w:val="28"/>
        </w:rPr>
        <w:t>;</w:t>
      </w:r>
    </w:p>
    <w:p w14:paraId="671E588C" w14:textId="77777777" w:rsidR="002A7600" w:rsidRPr="002A7600" w:rsidRDefault="00D975A4" w:rsidP="002A7600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7" w:tgtFrame="_blank" w:history="1">
        <w:r w:rsidR="002A7600" w:rsidRPr="002A7600">
          <w:rPr>
            <w:rStyle w:val="a3"/>
            <w:rFonts w:ascii="Times New Roman" w:hAnsi="Times New Roman" w:cs="Times New Roman"/>
            <w:sz w:val="28"/>
            <w:szCs w:val="28"/>
          </w:rPr>
          <w:t>Представления</w:t>
        </w:r>
      </w:hyperlink>
      <w:r w:rsidR="002A7600" w:rsidRPr="002A7600">
        <w:rPr>
          <w:rFonts w:ascii="Times New Roman" w:hAnsi="Times New Roman" w:cs="Times New Roman"/>
          <w:sz w:val="28"/>
          <w:szCs w:val="28"/>
        </w:rPr>
        <w:t>;</w:t>
      </w:r>
    </w:p>
    <w:p w14:paraId="1237E0C8" w14:textId="77777777" w:rsidR="002A7600" w:rsidRPr="002A7600" w:rsidRDefault="00D975A4" w:rsidP="002A7600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8" w:tgtFrame="_blank" w:history="1">
        <w:r w:rsidR="002A7600" w:rsidRPr="002A7600">
          <w:rPr>
            <w:rStyle w:val="a3"/>
            <w:rFonts w:ascii="Times New Roman" w:hAnsi="Times New Roman" w:cs="Times New Roman"/>
            <w:sz w:val="28"/>
            <w:szCs w:val="28"/>
          </w:rPr>
          <w:t>Табличное выражение</w:t>
        </w:r>
      </w:hyperlink>
      <w:r w:rsidR="002A7600" w:rsidRPr="002A7600">
        <w:rPr>
          <w:rFonts w:ascii="Times New Roman" w:hAnsi="Times New Roman" w:cs="Times New Roman"/>
          <w:sz w:val="28"/>
          <w:szCs w:val="28"/>
        </w:rPr>
        <w:t>;</w:t>
      </w:r>
    </w:p>
    <w:p w14:paraId="04B71E0B" w14:textId="77777777" w:rsidR="002A7600" w:rsidRPr="002A7600" w:rsidRDefault="00D975A4" w:rsidP="002A7600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9" w:tgtFrame="_blank" w:history="1">
        <w:r w:rsidR="002A7600" w:rsidRPr="002A7600">
          <w:rPr>
            <w:rStyle w:val="a3"/>
            <w:rFonts w:ascii="Times New Roman" w:hAnsi="Times New Roman" w:cs="Times New Roman"/>
            <w:sz w:val="28"/>
            <w:szCs w:val="28"/>
          </w:rPr>
          <w:t>Процедуры</w:t>
        </w:r>
      </w:hyperlink>
      <w:r w:rsidR="002A7600" w:rsidRPr="002A7600">
        <w:rPr>
          <w:rFonts w:ascii="Times New Roman" w:hAnsi="Times New Roman" w:cs="Times New Roman"/>
          <w:sz w:val="28"/>
          <w:szCs w:val="28"/>
        </w:rPr>
        <w:t>;</w:t>
      </w:r>
    </w:p>
    <w:p w14:paraId="0008471E" w14:textId="77777777" w:rsidR="002A7600" w:rsidRPr="002A7600" w:rsidRDefault="00D975A4" w:rsidP="002A7600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0" w:tgtFrame="_blank" w:history="1">
        <w:r w:rsidR="002A7600" w:rsidRPr="002A7600">
          <w:rPr>
            <w:rStyle w:val="a3"/>
            <w:rFonts w:ascii="Times New Roman" w:hAnsi="Times New Roman" w:cs="Times New Roman"/>
            <w:sz w:val="28"/>
            <w:szCs w:val="28"/>
          </w:rPr>
          <w:t>Функции</w:t>
        </w:r>
      </w:hyperlink>
      <w:r w:rsidR="002A7600" w:rsidRPr="002A7600">
        <w:rPr>
          <w:rFonts w:ascii="Times New Roman" w:hAnsi="Times New Roman" w:cs="Times New Roman"/>
          <w:sz w:val="28"/>
          <w:szCs w:val="28"/>
        </w:rPr>
        <w:t>.</w:t>
      </w:r>
    </w:p>
    <w:p w14:paraId="784DCE5C" w14:textId="77777777" w:rsidR="00253479" w:rsidRPr="00DC7E81" w:rsidRDefault="00253479" w:rsidP="00DC7E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53479" w:rsidRPr="00DC7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7E0"/>
    <w:multiLevelType w:val="multilevel"/>
    <w:tmpl w:val="39F0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021C7"/>
    <w:multiLevelType w:val="multilevel"/>
    <w:tmpl w:val="1B4C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13494C"/>
    <w:multiLevelType w:val="multilevel"/>
    <w:tmpl w:val="79A4E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7C5D5E"/>
    <w:multiLevelType w:val="multilevel"/>
    <w:tmpl w:val="58564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6F35DD"/>
    <w:multiLevelType w:val="multilevel"/>
    <w:tmpl w:val="5C94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97644"/>
    <w:multiLevelType w:val="multilevel"/>
    <w:tmpl w:val="AF80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8905BC"/>
    <w:multiLevelType w:val="multilevel"/>
    <w:tmpl w:val="5ED69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8C331E"/>
    <w:multiLevelType w:val="multilevel"/>
    <w:tmpl w:val="9190C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4454C7"/>
    <w:multiLevelType w:val="multilevel"/>
    <w:tmpl w:val="49BAF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6120FD"/>
    <w:multiLevelType w:val="multilevel"/>
    <w:tmpl w:val="90F6C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7E4E62"/>
    <w:multiLevelType w:val="multilevel"/>
    <w:tmpl w:val="7FF8E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276281"/>
    <w:multiLevelType w:val="multilevel"/>
    <w:tmpl w:val="5AE0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9E2F45"/>
    <w:multiLevelType w:val="multilevel"/>
    <w:tmpl w:val="68C8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7F64EF"/>
    <w:multiLevelType w:val="multilevel"/>
    <w:tmpl w:val="F0DCE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693444"/>
    <w:multiLevelType w:val="multilevel"/>
    <w:tmpl w:val="B5340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1370AA"/>
    <w:multiLevelType w:val="multilevel"/>
    <w:tmpl w:val="15689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7C1F00"/>
    <w:multiLevelType w:val="multilevel"/>
    <w:tmpl w:val="F6B04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0A21DF"/>
    <w:multiLevelType w:val="multilevel"/>
    <w:tmpl w:val="4DB4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BC3CD5"/>
    <w:multiLevelType w:val="multilevel"/>
    <w:tmpl w:val="13FAD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8B2E3C"/>
    <w:multiLevelType w:val="multilevel"/>
    <w:tmpl w:val="FED4C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6F275E"/>
    <w:multiLevelType w:val="multilevel"/>
    <w:tmpl w:val="D66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4CF17E8"/>
    <w:multiLevelType w:val="multilevel"/>
    <w:tmpl w:val="CE1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07474D"/>
    <w:multiLevelType w:val="multilevel"/>
    <w:tmpl w:val="20801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53705C"/>
    <w:multiLevelType w:val="multilevel"/>
    <w:tmpl w:val="B0683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041721"/>
    <w:multiLevelType w:val="multilevel"/>
    <w:tmpl w:val="12FA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86F013F"/>
    <w:multiLevelType w:val="multilevel"/>
    <w:tmpl w:val="17B82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334BB8"/>
    <w:multiLevelType w:val="multilevel"/>
    <w:tmpl w:val="11648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7D6280"/>
    <w:multiLevelType w:val="multilevel"/>
    <w:tmpl w:val="382E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C854958"/>
    <w:multiLevelType w:val="multilevel"/>
    <w:tmpl w:val="08C48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DA781F"/>
    <w:multiLevelType w:val="multilevel"/>
    <w:tmpl w:val="25467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9"/>
  </w:num>
  <w:num w:numId="3">
    <w:abstractNumId w:val="25"/>
  </w:num>
  <w:num w:numId="4">
    <w:abstractNumId w:val="6"/>
  </w:num>
  <w:num w:numId="5">
    <w:abstractNumId w:val="1"/>
  </w:num>
  <w:num w:numId="6">
    <w:abstractNumId w:val="7"/>
  </w:num>
  <w:num w:numId="7">
    <w:abstractNumId w:val="11"/>
  </w:num>
  <w:num w:numId="8">
    <w:abstractNumId w:val="18"/>
  </w:num>
  <w:num w:numId="9">
    <w:abstractNumId w:val="0"/>
  </w:num>
  <w:num w:numId="10">
    <w:abstractNumId w:val="17"/>
  </w:num>
  <w:num w:numId="11">
    <w:abstractNumId w:val="15"/>
  </w:num>
  <w:num w:numId="12">
    <w:abstractNumId w:val="3"/>
  </w:num>
  <w:num w:numId="13">
    <w:abstractNumId w:val="20"/>
  </w:num>
  <w:num w:numId="14">
    <w:abstractNumId w:val="8"/>
  </w:num>
  <w:num w:numId="15">
    <w:abstractNumId w:val="4"/>
  </w:num>
  <w:num w:numId="16">
    <w:abstractNumId w:val="12"/>
  </w:num>
  <w:num w:numId="17">
    <w:abstractNumId w:val="13"/>
  </w:num>
  <w:num w:numId="18">
    <w:abstractNumId w:val="23"/>
  </w:num>
  <w:num w:numId="19">
    <w:abstractNumId w:val="9"/>
  </w:num>
  <w:num w:numId="20">
    <w:abstractNumId w:val="14"/>
  </w:num>
  <w:num w:numId="21">
    <w:abstractNumId w:val="5"/>
  </w:num>
  <w:num w:numId="22">
    <w:abstractNumId w:val="10"/>
  </w:num>
  <w:num w:numId="23">
    <w:abstractNumId w:val="16"/>
  </w:num>
  <w:num w:numId="24">
    <w:abstractNumId w:val="26"/>
  </w:num>
  <w:num w:numId="25">
    <w:abstractNumId w:val="24"/>
  </w:num>
  <w:num w:numId="26">
    <w:abstractNumId w:val="28"/>
  </w:num>
  <w:num w:numId="27">
    <w:abstractNumId w:val="22"/>
  </w:num>
  <w:num w:numId="28">
    <w:abstractNumId w:val="2"/>
  </w:num>
  <w:num w:numId="29">
    <w:abstractNumId w:val="19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00"/>
    <w:rsid w:val="001E235C"/>
    <w:rsid w:val="00253479"/>
    <w:rsid w:val="00272455"/>
    <w:rsid w:val="002A7600"/>
    <w:rsid w:val="003105B8"/>
    <w:rsid w:val="00D975A4"/>
    <w:rsid w:val="00DC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6D97B"/>
  <w15:chartTrackingRefBased/>
  <w15:docId w15:val="{96BB600E-6A15-4DE9-AAE5-9D0037FC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76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A760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105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4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0436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1537">
              <w:marLeft w:val="0"/>
              <w:marRight w:val="0"/>
              <w:marTop w:val="0"/>
              <w:marBottom w:val="360"/>
              <w:divBdr>
                <w:top w:val="single" w:sz="6" w:space="0" w:color="E5E5C6"/>
                <w:left w:val="single" w:sz="6" w:space="0" w:color="E5E5C6"/>
                <w:bottom w:val="single" w:sz="6" w:space="0" w:color="E5E5C6"/>
                <w:right w:val="single" w:sz="6" w:space="0" w:color="E5E5C6"/>
              </w:divBdr>
              <w:divsChild>
                <w:div w:id="1811746029">
                  <w:marLeft w:val="0"/>
                  <w:marRight w:val="0"/>
                  <w:marTop w:val="0"/>
                  <w:marBottom w:val="0"/>
                  <w:divBdr>
                    <w:top w:val="single" w:sz="6" w:space="12" w:color="FFFFFF"/>
                    <w:left w:val="single" w:sz="6" w:space="12" w:color="FFFFFF"/>
                    <w:bottom w:val="single" w:sz="6" w:space="12" w:color="FFFFFF"/>
                    <w:right w:val="single" w:sz="6" w:space="12" w:color="FFFFFF"/>
                  </w:divBdr>
                </w:div>
              </w:divsChild>
            </w:div>
            <w:div w:id="362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isisdata.ru/blog/vse-chto-vy-khoteli-znat-o-utm-metkakh-no-boyalis-sprosit/" TargetMode="External"/><Relationship Id="rId13" Type="http://schemas.openxmlformats.org/officeDocument/2006/relationships/hyperlink" Target="https://docs.microsoft.com/ru-ru/sql/t-sql/language-elements/variables-transact-sql?view=sql-server-2017" TargetMode="External"/><Relationship Id="rId18" Type="http://schemas.openxmlformats.org/officeDocument/2006/relationships/hyperlink" Target="https://docs.microsoft.com/ru-ru/sql/t-sql/queries/with-common-table-expression-transact-sql?view=sql-server-ver15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ru-ru/sql/t-sql/data-types/data-types-transact-sql?view=sql-server-2017" TargetMode="External"/><Relationship Id="rId17" Type="http://schemas.openxmlformats.org/officeDocument/2006/relationships/hyperlink" Target="https://docs.microsoft.com/ru-ru/sql/t-sql/statements/create-view-transact-sql?view=sql-server-ver15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ru-ru/sql/t-sql/language-elements/while-transact-sql?view=sql-server-ver15" TargetMode="External"/><Relationship Id="rId20" Type="http://schemas.openxmlformats.org/officeDocument/2006/relationships/hyperlink" Target="https://docs.microsoft.com/ru-ru/sql/t-sql/statements/create-function-transact-sql?view=sql-server-ver1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thisisdata.ru/blog/avtomatizatsiya-otchetnosti-pri-pomoshchi-sql-i-power-bi/" TargetMode="External"/><Relationship Id="rId5" Type="http://schemas.openxmlformats.org/officeDocument/2006/relationships/hyperlink" Target="http://thisisdata.ru/blog/author/roman-romanchuk/" TargetMode="External"/><Relationship Id="rId15" Type="http://schemas.openxmlformats.org/officeDocument/2006/relationships/hyperlink" Target="https://docs.microsoft.com/ru-ru/sql/t-sql/language-elements/case-transact-sql?view=sql-server-ver15" TargetMode="External"/><Relationship Id="rId10" Type="http://schemas.openxmlformats.org/officeDocument/2006/relationships/hyperlink" Target="http://thisisdata.ru/blog/zachem-analitiku-nuzhno-programmirovaniye-na-sql/" TargetMode="External"/><Relationship Id="rId19" Type="http://schemas.openxmlformats.org/officeDocument/2006/relationships/hyperlink" Target="https://docs.microsoft.com/ru-ru/sql/t-sql/statements/create-procedure-transact-sql?view=sql-server-ver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sql/advanced-analytics/what-is-sql-server-machine-learning?view=sql-server-ver15" TargetMode="External"/><Relationship Id="rId14" Type="http://schemas.openxmlformats.org/officeDocument/2006/relationships/hyperlink" Target="https://docs.microsoft.com/ru-ru/sql/t-sql/language-elements/if-else-transact-sql?view=sql-server-ver15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-s\OneDrive\Documents\&#1053;&#1072;&#1089;&#1090;&#1088;&#1072;&#1080;&#1074;&#1072;&#1077;&#1084;&#1099;&#1077;%20&#1096;&#1072;&#1073;&#1083;&#1086;&#1085;&#1099;%20Office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431</TotalTime>
  <Pages>12</Pages>
  <Words>2733</Words>
  <Characters>15579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Сахнюк</dc:creator>
  <cp:keywords/>
  <dc:description/>
  <cp:lastModifiedBy>Сахнюк Павел Анатольевич</cp:lastModifiedBy>
  <cp:revision>3</cp:revision>
  <dcterms:created xsi:type="dcterms:W3CDTF">2021-06-29T17:53:00Z</dcterms:created>
  <dcterms:modified xsi:type="dcterms:W3CDTF">2021-06-30T06:32:00Z</dcterms:modified>
</cp:coreProperties>
</file>